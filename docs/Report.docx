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1483358"/>
        <w:docPartObj>
          <w:docPartGallery w:val="Cover Pages"/>
          <w:docPartUnique/>
        </w:docPartObj>
      </w:sdtPr>
      <w:sdtEndPr/>
      <w:sdtContent>
        <w:p w14:paraId="3FFE0633" w14:textId="77777777" w:rsidR="00ED7F8D" w:rsidRDefault="00ED7F8D"/>
        <w:p w14:paraId="7C934575" w14:textId="77777777" w:rsidR="00ED7F8D" w:rsidRDefault="00ED7F8D">
          <w:pPr>
            <w:rPr>
              <w:rFonts w:asciiTheme="majorHAnsi" w:eastAsiaTheme="majorEastAsia" w:hAnsiTheme="majorHAnsi" w:cstheme="majorBidi"/>
              <w:color w:val="B01513" w:themeColor="accent1"/>
              <w:kern w:val="28"/>
              <w:sz w:val="72"/>
              <w:szCs w:val="72"/>
            </w:rPr>
          </w:pPr>
          <w:r>
            <w:rPr>
              <w:noProof/>
              <w:lang w:eastAsia="en-US"/>
            </w:rPr>
            <mc:AlternateContent>
              <mc:Choice Requires="wps">
                <w:drawing>
                  <wp:anchor distT="0" distB="0" distL="182880" distR="182880" simplePos="0" relativeHeight="251660288" behindDoc="0" locked="0" layoutInCell="1" allowOverlap="1" wp14:anchorId="193115A9" wp14:editId="0777777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72415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01C65" w14:textId="77777777" w:rsidR="00E95055" w:rsidRPr="00ED7F8D" w:rsidRDefault="00D33B46">
                                <w:pPr>
                                  <w:pStyle w:val="NoSpacing"/>
                                  <w:spacing w:before="40" w:after="560" w:line="216" w:lineRule="auto"/>
                                  <w:rPr>
                                    <w:color w:val="B01513" w:themeColor="accent1"/>
                                    <w:sz w:val="72"/>
                                    <w:szCs w:val="72"/>
                                    <w:lang w:val="el-GR"/>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5055">
                                      <w:rPr>
                                        <w:color w:val="B01513" w:themeColor="accent1"/>
                                        <w:sz w:val="72"/>
                                        <w:szCs w:val="72"/>
                                        <w:lang w:val="el-GR"/>
                                      </w:rPr>
                                      <w:t>1η προαιρετική εργασία</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4DB5D7" w14:textId="77777777" w:rsidR="00E95055" w:rsidRPr="00ED7F8D" w:rsidRDefault="00E95055">
                                    <w:pPr>
                                      <w:pStyle w:val="NoSpacing"/>
                                      <w:spacing w:before="40" w:after="40"/>
                                      <w:rPr>
                                        <w:caps/>
                                        <w:color w:val="2A424D" w:themeColor="accent5" w:themeShade="80"/>
                                        <w:sz w:val="28"/>
                                        <w:szCs w:val="28"/>
                                        <w:lang w:val="el-GR"/>
                                      </w:rPr>
                                    </w:pPr>
                                    <w:r>
                                      <w:rPr>
                                        <w:caps/>
                                        <w:color w:val="2A424D" w:themeColor="accent5" w:themeShade="80"/>
                                        <w:sz w:val="28"/>
                                        <w:szCs w:val="28"/>
                                        <w:lang w:val="el-GR"/>
                                      </w:rPr>
                                      <w:t>Θεμελιώσεις Κρυπτογραφίας</w:t>
                                    </w:r>
                                  </w:p>
                                </w:sdtContent>
                              </w:sdt>
                              <w:p w14:paraId="19267336" w14:textId="77777777" w:rsidR="00E95055" w:rsidRDefault="00E95055">
                                <w:pPr>
                                  <w:pStyle w:val="NoSpacing"/>
                                  <w:spacing w:before="80" w:after="40"/>
                                  <w:rPr>
                                    <w:caps/>
                                    <w:color w:val="54849A" w:themeColor="accent5"/>
                                    <w:sz w:val="24"/>
                                    <w:szCs w:val="24"/>
                                    <w:lang w:val="el-GR"/>
                                  </w:rPr>
                                </w:pPr>
                              </w:p>
                              <w:p w14:paraId="22B0181B" w14:textId="77777777" w:rsidR="00E95055" w:rsidRDefault="00E95055">
                                <w:pPr>
                                  <w:pStyle w:val="NoSpacing"/>
                                  <w:spacing w:before="80" w:after="40"/>
                                  <w:rPr>
                                    <w:caps/>
                                    <w:color w:val="54849A" w:themeColor="accent5"/>
                                    <w:sz w:val="24"/>
                                    <w:szCs w:val="24"/>
                                    <w:lang w:val="el-GR"/>
                                  </w:rPr>
                                </w:pPr>
                              </w:p>
                              <w:p w14:paraId="4B7CEF15" w14:textId="77777777" w:rsidR="00E95055" w:rsidRPr="00ED7F8D" w:rsidRDefault="00E95055">
                                <w:pPr>
                                  <w:pStyle w:val="NoSpacing"/>
                                  <w:spacing w:before="80" w:after="40"/>
                                  <w:rPr>
                                    <w:caps/>
                                    <w:color w:val="54849A" w:themeColor="accent5"/>
                                    <w:sz w:val="24"/>
                                    <w:szCs w:val="24"/>
                                    <w:lang w:val="el-GR"/>
                                  </w:rPr>
                                </w:pPr>
                                <w:r w:rsidRPr="00ED7F8D">
                                  <w:rPr>
                                    <w:caps/>
                                    <w:color w:val="54849A" w:themeColor="accent5"/>
                                    <w:sz w:val="24"/>
                                    <w:szCs w:val="24"/>
                                    <w:lang w:val="el-GR"/>
                                  </w:rPr>
                                  <w:t>Αναγν</w:t>
                                </w:r>
                                <w:r>
                                  <w:rPr>
                                    <w:caps/>
                                    <w:color w:val="54849A" w:themeColor="accent5"/>
                                    <w:sz w:val="24"/>
                                    <w:szCs w:val="24"/>
                                    <w:lang w:val="el-GR"/>
                                  </w:rPr>
                                  <w:t xml:space="preserve">ώστου Αντώνιος – 2268 </w:t>
                                </w:r>
                                <w:r>
                                  <w:rPr>
                                    <w:color w:val="54849A" w:themeColor="accent5"/>
                                    <w:sz w:val="24"/>
                                    <w:szCs w:val="24"/>
                                    <w:lang w:val="el-GR"/>
                                  </w:rPr>
                                  <w:t xml:space="preserve">– </w:t>
                                </w:r>
                                <w:hyperlink r:id="rId10" w:history="1">
                                  <w:r w:rsidRPr="00F060E5">
                                    <w:rPr>
                                      <w:rStyle w:val="Hyperlink"/>
                                      <w:sz w:val="24"/>
                                      <w:szCs w:val="24"/>
                                    </w:rPr>
                                    <w:t>anagnoad</w:t>
                                  </w:r>
                                  <w:r w:rsidRPr="00ED7F8D">
                                    <w:rPr>
                                      <w:rStyle w:val="Hyperlink"/>
                                      <w:sz w:val="24"/>
                                      <w:szCs w:val="24"/>
                                      <w:lang w:val="el-GR"/>
                                    </w:rPr>
                                    <w:t>@</w:t>
                                  </w:r>
                                  <w:r w:rsidRPr="00F060E5">
                                    <w:rPr>
                                      <w:rStyle w:val="Hyperlink"/>
                                      <w:sz w:val="24"/>
                                      <w:szCs w:val="24"/>
                                    </w:rPr>
                                    <w:t>csd</w:t>
                                  </w:r>
                                  <w:r w:rsidRPr="00ED7F8D">
                                    <w:rPr>
                                      <w:rStyle w:val="Hyperlink"/>
                                      <w:sz w:val="24"/>
                                      <w:szCs w:val="24"/>
                                      <w:lang w:val="el-GR"/>
                                    </w:rPr>
                                    <w:t>.</w:t>
                                  </w:r>
                                  <w:r w:rsidRPr="00F060E5">
                                    <w:rPr>
                                      <w:rStyle w:val="Hyperlink"/>
                                      <w:sz w:val="24"/>
                                      <w:szCs w:val="24"/>
                                    </w:rPr>
                                    <w:t>auth</w:t>
                                  </w:r>
                                  <w:r w:rsidRPr="00ED7F8D">
                                    <w:rPr>
                                      <w:rStyle w:val="Hyperlink"/>
                                      <w:sz w:val="24"/>
                                      <w:szCs w:val="24"/>
                                      <w:lang w:val="el-GR"/>
                                    </w:rPr>
                                    <w:t>.</w:t>
                                  </w:r>
                                  <w:r w:rsidRPr="00F060E5">
                                    <w:rPr>
                                      <w:rStyle w:val="Hyperlink"/>
                                      <w:sz w:val="24"/>
                                      <w:szCs w:val="24"/>
                                    </w:rPr>
                                    <w:t>gr</w:t>
                                  </w:r>
                                </w:hyperlink>
                              </w:p>
                              <w:p w14:paraId="1856CC22" w14:textId="77777777" w:rsidR="00E95055" w:rsidRPr="00ED7F8D" w:rsidRDefault="00E95055">
                                <w:pPr>
                                  <w:pStyle w:val="NoSpacing"/>
                                  <w:spacing w:before="80" w:after="40"/>
                                  <w:rPr>
                                    <w:caps/>
                                    <w:color w:val="54849A" w:themeColor="accent5"/>
                                    <w:sz w:val="24"/>
                                    <w:szCs w:val="24"/>
                                    <w:lang w:val="el-GR"/>
                                  </w:rPr>
                                </w:pPr>
                                <w:r>
                                  <w:rPr>
                                    <w:caps/>
                                    <w:color w:val="54849A" w:themeColor="accent5"/>
                                    <w:sz w:val="24"/>
                                    <w:szCs w:val="24"/>
                                    <w:lang w:val="el-GR"/>
                                  </w:rPr>
                                  <w:t xml:space="preserve">Λασκαρίδησ Στέφανος – 2315 </w:t>
                                </w:r>
                                <w:r>
                                  <w:rPr>
                                    <w:color w:val="54849A" w:themeColor="accent5"/>
                                    <w:sz w:val="24"/>
                                    <w:szCs w:val="24"/>
                                    <w:lang w:val="el-GR"/>
                                  </w:rPr>
                                  <w:t xml:space="preserve">– </w:t>
                                </w:r>
                                <w:hyperlink r:id="rId11" w:history="1">
                                  <w:r w:rsidRPr="00F060E5">
                                    <w:rPr>
                                      <w:rStyle w:val="Hyperlink"/>
                                      <w:sz w:val="24"/>
                                      <w:szCs w:val="24"/>
                                    </w:rPr>
                                    <w:t>laskstef</w:t>
                                  </w:r>
                                  <w:r w:rsidRPr="00ED7F8D">
                                    <w:rPr>
                                      <w:rStyle w:val="Hyperlink"/>
                                      <w:sz w:val="24"/>
                                      <w:szCs w:val="24"/>
                                      <w:lang w:val="el-GR"/>
                                    </w:rPr>
                                    <w:t>@</w:t>
                                  </w:r>
                                  <w:r w:rsidRPr="00F060E5">
                                    <w:rPr>
                                      <w:rStyle w:val="Hyperlink"/>
                                      <w:sz w:val="24"/>
                                      <w:szCs w:val="24"/>
                                    </w:rPr>
                                    <w:t>csd</w:t>
                                  </w:r>
                                  <w:r w:rsidRPr="00ED7F8D">
                                    <w:rPr>
                                      <w:rStyle w:val="Hyperlink"/>
                                      <w:sz w:val="24"/>
                                      <w:szCs w:val="24"/>
                                      <w:lang w:val="el-GR"/>
                                    </w:rPr>
                                    <w:t>.</w:t>
                                  </w:r>
                                  <w:r w:rsidRPr="00F060E5">
                                    <w:rPr>
                                      <w:rStyle w:val="Hyperlink"/>
                                      <w:sz w:val="24"/>
                                      <w:szCs w:val="24"/>
                                    </w:rPr>
                                    <w:t>auth</w:t>
                                  </w:r>
                                  <w:r w:rsidRPr="00ED7F8D">
                                    <w:rPr>
                                      <w:rStyle w:val="Hyperlink"/>
                                      <w:sz w:val="24"/>
                                      <w:szCs w:val="24"/>
                                      <w:lang w:val="el-GR"/>
                                    </w:rPr>
                                    <w:t>.</w:t>
                                  </w:r>
                                  <w:r w:rsidRPr="00F060E5">
                                    <w:rPr>
                                      <w:rStyle w:val="Hyperlink"/>
                                      <w:sz w:val="24"/>
                                      <w:szCs w:val="24"/>
                                    </w:rPr>
                                    <w:t>gr</w:t>
                                  </w:r>
                                </w:hyperlink>
                              </w:p>
                              <w:p w14:paraId="0FB2F5A7" w14:textId="77777777" w:rsidR="00E95055" w:rsidRPr="00ED7F8D" w:rsidRDefault="00E95055">
                                <w:pPr>
                                  <w:pStyle w:val="NoSpacing"/>
                                  <w:spacing w:before="80" w:after="40"/>
                                  <w:rPr>
                                    <w:caps/>
                                    <w:color w:val="54849A" w:themeColor="accent5"/>
                                    <w:sz w:val="24"/>
                                    <w:szCs w:val="24"/>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93115A9" id="_x0000_t202" coordsize="21600,21600" o:spt="202" path="m,l,21600r21600,l21600,xe">
                    <v:stroke joinstyle="miter"/>
                    <v:path gradientshapeok="t" o:connecttype="rect"/>
                  </v:shapetype>
                  <v:shape id="Text Box 131" o:spid="_x0000_s1026" type="#_x0000_t202" style="position:absolute;left:0;text-align:left;margin-left:0;margin-top:0;width:369pt;height:214.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" filled="f" stroked="f" strokeweight=".5pt">
                    <v:textbox inset="0,0,0,0">
                      <w:txbxContent>
                        <w:p w14:paraId="33601C65" w14:textId="77777777" w:rsidR="00E95055" w:rsidRPr="00ED7F8D" w:rsidRDefault="00E95055">
                          <w:pPr>
                            <w:pStyle w:val="NoSpacing"/>
                            <w:spacing w:before="40" w:after="560" w:line="216" w:lineRule="auto"/>
                            <w:rPr>
                              <w:color w:val="B01513" w:themeColor="accent1"/>
                              <w:sz w:val="72"/>
                              <w:szCs w:val="72"/>
                              <w:lang w:val="el-GR"/>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B01513" w:themeColor="accent1"/>
                                  <w:sz w:val="72"/>
                                  <w:szCs w:val="72"/>
                                  <w:lang w:val="el-GR"/>
                                </w:rPr>
                                <w:t>1η προαιρετική εργασία</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4DB5D7" w14:textId="77777777" w:rsidR="00E95055" w:rsidRPr="00ED7F8D" w:rsidRDefault="00E95055">
                              <w:pPr>
                                <w:pStyle w:val="NoSpacing"/>
                                <w:spacing w:before="40" w:after="40"/>
                                <w:rPr>
                                  <w:caps/>
                                  <w:color w:val="2A424D" w:themeColor="accent5" w:themeShade="80"/>
                                  <w:sz w:val="28"/>
                                  <w:szCs w:val="28"/>
                                  <w:lang w:val="el-GR"/>
                                </w:rPr>
                              </w:pPr>
                              <w:r>
                                <w:rPr>
                                  <w:caps/>
                                  <w:color w:val="2A424D" w:themeColor="accent5" w:themeShade="80"/>
                                  <w:sz w:val="28"/>
                                  <w:szCs w:val="28"/>
                                  <w:lang w:val="el-GR"/>
                                </w:rPr>
                                <w:t>Θεμελιώσεις Κρυπτογραφίας</w:t>
                              </w:r>
                            </w:p>
                          </w:sdtContent>
                        </w:sdt>
                        <w:p w14:paraId="19267336" w14:textId="77777777" w:rsidR="00E95055" w:rsidRDefault="00E95055">
                          <w:pPr>
                            <w:pStyle w:val="NoSpacing"/>
                            <w:spacing w:before="80" w:after="40"/>
                            <w:rPr>
                              <w:caps/>
                              <w:color w:val="54849A" w:themeColor="accent5"/>
                              <w:sz w:val="24"/>
                              <w:szCs w:val="24"/>
                              <w:lang w:val="el-GR"/>
                            </w:rPr>
                          </w:pPr>
                        </w:p>
                        <w:p w14:paraId="22B0181B" w14:textId="77777777" w:rsidR="00E95055" w:rsidRDefault="00E95055">
                          <w:pPr>
                            <w:pStyle w:val="NoSpacing"/>
                            <w:spacing w:before="80" w:after="40"/>
                            <w:rPr>
                              <w:caps/>
                              <w:color w:val="54849A" w:themeColor="accent5"/>
                              <w:sz w:val="24"/>
                              <w:szCs w:val="24"/>
                              <w:lang w:val="el-GR"/>
                            </w:rPr>
                          </w:pPr>
                        </w:p>
                        <w:p w14:paraId="4B7CEF15" w14:textId="77777777" w:rsidR="00E95055" w:rsidRPr="00ED7F8D" w:rsidRDefault="00E95055">
                          <w:pPr>
                            <w:pStyle w:val="NoSpacing"/>
                            <w:spacing w:before="80" w:after="40"/>
                            <w:rPr>
                              <w:caps/>
                              <w:color w:val="54849A" w:themeColor="accent5"/>
                              <w:sz w:val="24"/>
                              <w:szCs w:val="24"/>
                              <w:lang w:val="el-GR"/>
                            </w:rPr>
                          </w:pPr>
                          <w:r w:rsidRPr="00ED7F8D">
                            <w:rPr>
                              <w:caps/>
                              <w:color w:val="54849A" w:themeColor="accent5"/>
                              <w:sz w:val="24"/>
                              <w:szCs w:val="24"/>
                              <w:lang w:val="el-GR"/>
                            </w:rPr>
                            <w:t>Αναγν</w:t>
                          </w:r>
                          <w:r>
                            <w:rPr>
                              <w:caps/>
                              <w:color w:val="54849A" w:themeColor="accent5"/>
                              <w:sz w:val="24"/>
                              <w:szCs w:val="24"/>
                              <w:lang w:val="el-GR"/>
                            </w:rPr>
                            <w:t xml:space="preserve">ώστου Αντώνιος – 2268 </w:t>
                          </w:r>
                          <w:r>
                            <w:rPr>
                              <w:color w:val="54849A" w:themeColor="accent5"/>
                              <w:sz w:val="24"/>
                              <w:szCs w:val="24"/>
                              <w:lang w:val="el-GR"/>
                            </w:rPr>
                            <w:t xml:space="preserve">– </w:t>
                          </w:r>
                          <w:hyperlink r:id="rId12" w:history="1">
                            <w:r w:rsidRPr="00F060E5">
                              <w:rPr>
                                <w:rStyle w:val="Hyperlink"/>
                                <w:sz w:val="24"/>
                                <w:szCs w:val="24"/>
                              </w:rPr>
                              <w:t>anagnoad</w:t>
                            </w:r>
                            <w:r w:rsidRPr="00ED7F8D">
                              <w:rPr>
                                <w:rStyle w:val="Hyperlink"/>
                                <w:sz w:val="24"/>
                                <w:szCs w:val="24"/>
                                <w:lang w:val="el-GR"/>
                              </w:rPr>
                              <w:t>@</w:t>
                            </w:r>
                            <w:r w:rsidRPr="00F060E5">
                              <w:rPr>
                                <w:rStyle w:val="Hyperlink"/>
                                <w:sz w:val="24"/>
                                <w:szCs w:val="24"/>
                              </w:rPr>
                              <w:t>csd</w:t>
                            </w:r>
                            <w:r w:rsidRPr="00ED7F8D">
                              <w:rPr>
                                <w:rStyle w:val="Hyperlink"/>
                                <w:sz w:val="24"/>
                                <w:szCs w:val="24"/>
                                <w:lang w:val="el-GR"/>
                              </w:rPr>
                              <w:t>.</w:t>
                            </w:r>
                            <w:r w:rsidRPr="00F060E5">
                              <w:rPr>
                                <w:rStyle w:val="Hyperlink"/>
                                <w:sz w:val="24"/>
                                <w:szCs w:val="24"/>
                              </w:rPr>
                              <w:t>auth</w:t>
                            </w:r>
                            <w:r w:rsidRPr="00ED7F8D">
                              <w:rPr>
                                <w:rStyle w:val="Hyperlink"/>
                                <w:sz w:val="24"/>
                                <w:szCs w:val="24"/>
                                <w:lang w:val="el-GR"/>
                              </w:rPr>
                              <w:t>.</w:t>
                            </w:r>
                            <w:r w:rsidRPr="00F060E5">
                              <w:rPr>
                                <w:rStyle w:val="Hyperlink"/>
                                <w:sz w:val="24"/>
                                <w:szCs w:val="24"/>
                              </w:rPr>
                              <w:t>gr</w:t>
                            </w:r>
                          </w:hyperlink>
                        </w:p>
                        <w:p w14:paraId="1856CC22" w14:textId="77777777" w:rsidR="00E95055" w:rsidRPr="00ED7F8D" w:rsidRDefault="00E95055">
                          <w:pPr>
                            <w:pStyle w:val="NoSpacing"/>
                            <w:spacing w:before="80" w:after="40"/>
                            <w:rPr>
                              <w:caps/>
                              <w:color w:val="54849A" w:themeColor="accent5"/>
                              <w:sz w:val="24"/>
                              <w:szCs w:val="24"/>
                              <w:lang w:val="el-GR"/>
                            </w:rPr>
                          </w:pPr>
                          <w:r>
                            <w:rPr>
                              <w:caps/>
                              <w:color w:val="54849A" w:themeColor="accent5"/>
                              <w:sz w:val="24"/>
                              <w:szCs w:val="24"/>
                              <w:lang w:val="el-GR"/>
                            </w:rPr>
                            <w:t xml:space="preserve">Λασκαρίδησ Στέφανος – 2315 </w:t>
                          </w:r>
                          <w:r>
                            <w:rPr>
                              <w:color w:val="54849A" w:themeColor="accent5"/>
                              <w:sz w:val="24"/>
                              <w:szCs w:val="24"/>
                              <w:lang w:val="el-GR"/>
                            </w:rPr>
                            <w:t xml:space="preserve">– </w:t>
                          </w:r>
                          <w:hyperlink r:id="rId13" w:history="1">
                            <w:r w:rsidRPr="00F060E5">
                              <w:rPr>
                                <w:rStyle w:val="Hyperlink"/>
                                <w:sz w:val="24"/>
                                <w:szCs w:val="24"/>
                              </w:rPr>
                              <w:t>laskstef</w:t>
                            </w:r>
                            <w:r w:rsidRPr="00ED7F8D">
                              <w:rPr>
                                <w:rStyle w:val="Hyperlink"/>
                                <w:sz w:val="24"/>
                                <w:szCs w:val="24"/>
                                <w:lang w:val="el-GR"/>
                              </w:rPr>
                              <w:t>@</w:t>
                            </w:r>
                            <w:r w:rsidRPr="00F060E5">
                              <w:rPr>
                                <w:rStyle w:val="Hyperlink"/>
                                <w:sz w:val="24"/>
                                <w:szCs w:val="24"/>
                              </w:rPr>
                              <w:t>csd</w:t>
                            </w:r>
                            <w:r w:rsidRPr="00ED7F8D">
                              <w:rPr>
                                <w:rStyle w:val="Hyperlink"/>
                                <w:sz w:val="24"/>
                                <w:szCs w:val="24"/>
                                <w:lang w:val="el-GR"/>
                              </w:rPr>
                              <w:t>.</w:t>
                            </w:r>
                            <w:r w:rsidRPr="00F060E5">
                              <w:rPr>
                                <w:rStyle w:val="Hyperlink"/>
                                <w:sz w:val="24"/>
                                <w:szCs w:val="24"/>
                              </w:rPr>
                              <w:t>auth</w:t>
                            </w:r>
                            <w:r w:rsidRPr="00ED7F8D">
                              <w:rPr>
                                <w:rStyle w:val="Hyperlink"/>
                                <w:sz w:val="24"/>
                                <w:szCs w:val="24"/>
                                <w:lang w:val="el-GR"/>
                              </w:rPr>
                              <w:t>.</w:t>
                            </w:r>
                            <w:r w:rsidRPr="00F060E5">
                              <w:rPr>
                                <w:rStyle w:val="Hyperlink"/>
                                <w:sz w:val="24"/>
                                <w:szCs w:val="24"/>
                              </w:rPr>
                              <w:t>gr</w:t>
                            </w:r>
                          </w:hyperlink>
                        </w:p>
                        <w:p w14:paraId="0FB2F5A7" w14:textId="77777777" w:rsidR="00E95055" w:rsidRPr="00ED7F8D" w:rsidRDefault="00E95055">
                          <w:pPr>
                            <w:pStyle w:val="NoSpacing"/>
                            <w:spacing w:before="80" w:after="40"/>
                            <w:rPr>
                              <w:caps/>
                              <w:color w:val="54849A" w:themeColor="accent5"/>
                              <w:sz w:val="24"/>
                              <w:szCs w:val="24"/>
                              <w:lang w:val="el-GR"/>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0866736"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4-10T00:00:00Z">
                                    <w:dateFormat w:val="yyyy"/>
                                    <w:lid w:val="en-US"/>
                                    <w:storeMappedDataAs w:val="dateTime"/>
                                    <w:calendar w:val="gregorian"/>
                                  </w:date>
                                </w:sdtPr>
                                <w:sdtEndPr/>
                                <w:sdtContent>
                                  <w:p w14:paraId="341610B3" w14:textId="77777777" w:rsidR="00E95055" w:rsidRDefault="00E9505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866736"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" fillcolor="#b01513 [3204]" stroked="f" strokeweight="1.5pt">
                    <v:stroke endcap="round"/>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4-10T00:00:00Z">
                              <w:dateFormat w:val="yyyy"/>
                              <w:lid w:val="en-US"/>
                              <w:storeMappedDataAs w:val="dateTime"/>
                              <w:calendar w:val="gregorian"/>
                            </w:date>
                          </w:sdtPr>
                          <w:sdtContent>
                            <w:p w14:paraId="341610B3" w14:textId="77777777" w:rsidR="00E95055" w:rsidRDefault="00E9505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17"/>
          <w:lang w:eastAsia="ja-JP"/>
        </w:rPr>
        <w:id w:val="1465078838"/>
        <w:docPartObj>
          <w:docPartGallery w:val="Table of Contents"/>
          <w:docPartUnique/>
        </w:docPartObj>
      </w:sdtPr>
      <w:sdtEndPr>
        <w:rPr>
          <w:b/>
          <w:bCs/>
          <w:noProof/>
          <w:sz w:val="20"/>
        </w:rPr>
      </w:sdtEndPr>
      <w:sdtContent>
        <w:p w14:paraId="29F4D742" w14:textId="77777777" w:rsidR="00ED7F8D" w:rsidRDefault="00ED7F8D">
          <w:pPr>
            <w:pStyle w:val="TOCHeading"/>
            <w:rPr>
              <w:lang w:val="el-GR"/>
            </w:rPr>
          </w:pPr>
          <w:r>
            <w:rPr>
              <w:lang w:val="el-GR"/>
            </w:rPr>
            <w:t>Περιεχόμενα</w:t>
          </w:r>
        </w:p>
        <w:p w14:paraId="56623C6C" w14:textId="77777777" w:rsidR="009B47B2" w:rsidRDefault="009B47B2" w:rsidP="009B47B2">
          <w:pPr>
            <w:rPr>
              <w:lang w:val="el-GR" w:eastAsia="en-US"/>
            </w:rPr>
          </w:pPr>
        </w:p>
        <w:p w14:paraId="0C8020C9" w14:textId="77777777" w:rsidR="009B47B2" w:rsidRPr="009B47B2" w:rsidRDefault="009B47B2" w:rsidP="009B47B2">
          <w:pPr>
            <w:rPr>
              <w:lang w:val="el-GR" w:eastAsia="en-US"/>
            </w:rPr>
          </w:pPr>
        </w:p>
        <w:p w14:paraId="5B2E4B06" w14:textId="77777777" w:rsidR="000D3F87" w:rsidRDefault="00ED7F8D">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16715535" w:history="1">
            <w:r w:rsidR="000D3F87" w:rsidRPr="00E3377C">
              <w:rPr>
                <w:rStyle w:val="Hyperlink"/>
                <w:noProof/>
                <w:lang w:val="el-GR"/>
              </w:rPr>
              <w:t>Εισαγωγή</w:t>
            </w:r>
            <w:r w:rsidR="000D3F87">
              <w:rPr>
                <w:noProof/>
                <w:webHidden/>
              </w:rPr>
              <w:tab/>
            </w:r>
            <w:r w:rsidR="000D3F87">
              <w:rPr>
                <w:noProof/>
                <w:webHidden/>
              </w:rPr>
              <w:fldChar w:fldCharType="begin"/>
            </w:r>
            <w:r w:rsidR="000D3F87">
              <w:rPr>
                <w:noProof/>
                <w:webHidden/>
              </w:rPr>
              <w:instrText xml:space="preserve"> PAGEREF _Toc416715535 \h </w:instrText>
            </w:r>
            <w:r w:rsidR="000D3F87">
              <w:rPr>
                <w:noProof/>
                <w:webHidden/>
              </w:rPr>
            </w:r>
            <w:r w:rsidR="000D3F87">
              <w:rPr>
                <w:noProof/>
                <w:webHidden/>
              </w:rPr>
              <w:fldChar w:fldCharType="separate"/>
            </w:r>
            <w:r w:rsidR="00FF5625">
              <w:rPr>
                <w:noProof/>
                <w:webHidden/>
              </w:rPr>
              <w:t>2</w:t>
            </w:r>
            <w:r w:rsidR="000D3F87">
              <w:rPr>
                <w:noProof/>
                <w:webHidden/>
              </w:rPr>
              <w:fldChar w:fldCharType="end"/>
            </w:r>
          </w:hyperlink>
        </w:p>
        <w:p w14:paraId="1A011EB7" w14:textId="77777777" w:rsidR="000D3F87" w:rsidRDefault="00D33B46">
          <w:pPr>
            <w:pStyle w:val="TOC1"/>
            <w:tabs>
              <w:tab w:val="right" w:leader="dot" w:pos="9350"/>
            </w:tabs>
            <w:rPr>
              <w:noProof/>
              <w:sz w:val="22"/>
              <w:szCs w:val="22"/>
              <w:lang w:eastAsia="en-US"/>
            </w:rPr>
          </w:pPr>
          <w:hyperlink w:anchor="_Toc416715536" w:history="1">
            <w:r w:rsidR="000D3F87" w:rsidRPr="00E3377C">
              <w:rPr>
                <w:rStyle w:val="Hyperlink"/>
                <w:noProof/>
                <w:lang w:val="el-GR"/>
              </w:rPr>
              <w:t>Θέμα 1ο</w:t>
            </w:r>
            <w:r w:rsidR="000D3F87">
              <w:rPr>
                <w:noProof/>
                <w:webHidden/>
              </w:rPr>
              <w:tab/>
            </w:r>
            <w:r w:rsidR="000D3F87">
              <w:rPr>
                <w:noProof/>
                <w:webHidden/>
              </w:rPr>
              <w:fldChar w:fldCharType="begin"/>
            </w:r>
            <w:r w:rsidR="000D3F87">
              <w:rPr>
                <w:noProof/>
                <w:webHidden/>
              </w:rPr>
              <w:instrText xml:space="preserve"> PAGEREF _Toc416715536 \h </w:instrText>
            </w:r>
            <w:r w:rsidR="000D3F87">
              <w:rPr>
                <w:noProof/>
                <w:webHidden/>
              </w:rPr>
            </w:r>
            <w:r w:rsidR="000D3F87">
              <w:rPr>
                <w:noProof/>
                <w:webHidden/>
              </w:rPr>
              <w:fldChar w:fldCharType="separate"/>
            </w:r>
            <w:r w:rsidR="00FF5625">
              <w:rPr>
                <w:noProof/>
                <w:webHidden/>
              </w:rPr>
              <w:t>3</w:t>
            </w:r>
            <w:r w:rsidR="000D3F87">
              <w:rPr>
                <w:noProof/>
                <w:webHidden/>
              </w:rPr>
              <w:fldChar w:fldCharType="end"/>
            </w:r>
          </w:hyperlink>
        </w:p>
        <w:p w14:paraId="38041DC9" w14:textId="77777777" w:rsidR="000D3F87" w:rsidRDefault="00D33B46">
          <w:pPr>
            <w:pStyle w:val="TOC2"/>
            <w:tabs>
              <w:tab w:val="right" w:leader="dot" w:pos="9350"/>
            </w:tabs>
            <w:rPr>
              <w:noProof/>
              <w:sz w:val="22"/>
              <w:szCs w:val="22"/>
              <w:lang w:eastAsia="en-US"/>
            </w:rPr>
          </w:pPr>
          <w:hyperlink w:anchor="_Toc416715537" w:history="1">
            <w:r w:rsidR="000D3F87" w:rsidRPr="00E3377C">
              <w:rPr>
                <w:rStyle w:val="Hyperlink"/>
                <w:noProof/>
                <w:lang w:val="el-GR"/>
              </w:rPr>
              <w:t xml:space="preserve">Υποερωτήμα </w:t>
            </w:r>
            <w:r w:rsidR="000D3F87" w:rsidRPr="00E3377C">
              <w:rPr>
                <w:rStyle w:val="Hyperlink"/>
                <w:noProof/>
              </w:rPr>
              <w:t>i</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_Toc416715537 \h </w:instrText>
            </w:r>
            <w:r w:rsidR="000D3F87">
              <w:rPr>
                <w:noProof/>
                <w:webHidden/>
              </w:rPr>
            </w:r>
            <w:r w:rsidR="000D3F87">
              <w:rPr>
                <w:noProof/>
                <w:webHidden/>
              </w:rPr>
              <w:fldChar w:fldCharType="separate"/>
            </w:r>
            <w:r w:rsidR="00FF5625">
              <w:rPr>
                <w:noProof/>
                <w:webHidden/>
              </w:rPr>
              <w:t>3</w:t>
            </w:r>
            <w:r w:rsidR="000D3F87">
              <w:rPr>
                <w:noProof/>
                <w:webHidden/>
              </w:rPr>
              <w:fldChar w:fldCharType="end"/>
            </w:r>
          </w:hyperlink>
        </w:p>
        <w:p w14:paraId="10F7708E" w14:textId="77777777" w:rsidR="000D3F87" w:rsidRDefault="00D33B46">
          <w:pPr>
            <w:pStyle w:val="TOC2"/>
            <w:tabs>
              <w:tab w:val="right" w:leader="dot" w:pos="9350"/>
            </w:tabs>
            <w:rPr>
              <w:noProof/>
              <w:sz w:val="22"/>
              <w:szCs w:val="22"/>
              <w:lang w:eastAsia="en-US"/>
            </w:rPr>
          </w:pPr>
          <w:hyperlink w:anchor="_Toc416715538" w:history="1">
            <w:r w:rsidR="000D3F87" w:rsidRPr="00E3377C">
              <w:rPr>
                <w:rStyle w:val="Hyperlink"/>
                <w:noProof/>
                <w:lang w:val="el-GR"/>
              </w:rPr>
              <w:t xml:space="preserve">Υποερώτημα </w:t>
            </w:r>
            <w:r w:rsidR="000D3F87" w:rsidRPr="00E3377C">
              <w:rPr>
                <w:rStyle w:val="Hyperlink"/>
                <w:noProof/>
              </w:rPr>
              <w:t>ii</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_Toc416715538 \h </w:instrText>
            </w:r>
            <w:r w:rsidR="000D3F87">
              <w:rPr>
                <w:noProof/>
                <w:webHidden/>
              </w:rPr>
            </w:r>
            <w:r w:rsidR="000D3F87">
              <w:rPr>
                <w:noProof/>
                <w:webHidden/>
              </w:rPr>
              <w:fldChar w:fldCharType="separate"/>
            </w:r>
            <w:r w:rsidR="00FF5625">
              <w:rPr>
                <w:noProof/>
                <w:webHidden/>
              </w:rPr>
              <w:t>3</w:t>
            </w:r>
            <w:r w:rsidR="000D3F87">
              <w:rPr>
                <w:noProof/>
                <w:webHidden/>
              </w:rPr>
              <w:fldChar w:fldCharType="end"/>
            </w:r>
          </w:hyperlink>
        </w:p>
        <w:p w14:paraId="7FA5A477" w14:textId="77777777" w:rsidR="000D3F87" w:rsidRDefault="00D33B46">
          <w:pPr>
            <w:pStyle w:val="TOC2"/>
            <w:tabs>
              <w:tab w:val="right" w:leader="dot" w:pos="9350"/>
            </w:tabs>
            <w:rPr>
              <w:noProof/>
              <w:sz w:val="22"/>
              <w:szCs w:val="22"/>
              <w:lang w:eastAsia="en-US"/>
            </w:rPr>
          </w:pPr>
          <w:hyperlink w:anchor="_Toc416715539" w:history="1">
            <w:r w:rsidR="000D3F87" w:rsidRPr="00E3377C">
              <w:rPr>
                <w:rStyle w:val="Hyperlink"/>
                <w:noProof/>
                <w:lang w:val="el-GR"/>
              </w:rPr>
              <w:t xml:space="preserve">Υποερώτημα </w:t>
            </w:r>
            <w:r w:rsidR="000D3F87" w:rsidRPr="00E3377C">
              <w:rPr>
                <w:rStyle w:val="Hyperlink"/>
                <w:noProof/>
              </w:rPr>
              <w:t>iii</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_Toc416715539 \h </w:instrText>
            </w:r>
            <w:r w:rsidR="000D3F87">
              <w:rPr>
                <w:noProof/>
                <w:webHidden/>
              </w:rPr>
            </w:r>
            <w:r w:rsidR="000D3F87">
              <w:rPr>
                <w:noProof/>
                <w:webHidden/>
              </w:rPr>
              <w:fldChar w:fldCharType="separate"/>
            </w:r>
            <w:r w:rsidR="00FF5625">
              <w:rPr>
                <w:noProof/>
                <w:webHidden/>
              </w:rPr>
              <w:t>4</w:t>
            </w:r>
            <w:r w:rsidR="000D3F87">
              <w:rPr>
                <w:noProof/>
                <w:webHidden/>
              </w:rPr>
              <w:fldChar w:fldCharType="end"/>
            </w:r>
          </w:hyperlink>
        </w:p>
        <w:p w14:paraId="10A361DE" w14:textId="77777777" w:rsidR="000D3F87" w:rsidRDefault="00D33B46">
          <w:pPr>
            <w:pStyle w:val="TOC2"/>
            <w:tabs>
              <w:tab w:val="right" w:leader="dot" w:pos="9350"/>
            </w:tabs>
            <w:rPr>
              <w:noProof/>
              <w:sz w:val="22"/>
              <w:szCs w:val="22"/>
              <w:lang w:eastAsia="en-US"/>
            </w:rPr>
          </w:pPr>
          <w:hyperlink w:anchor="_Toc416715540" w:history="1">
            <w:r w:rsidR="000D3F87" w:rsidRPr="00E3377C">
              <w:rPr>
                <w:rStyle w:val="Hyperlink"/>
                <w:noProof/>
                <w:lang w:val="el-GR"/>
              </w:rPr>
              <w:t xml:space="preserve">Υποερώτημα </w:t>
            </w:r>
            <w:r w:rsidR="000D3F87" w:rsidRPr="00E3377C">
              <w:rPr>
                <w:rStyle w:val="Hyperlink"/>
                <w:noProof/>
              </w:rPr>
              <w:t>iv</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_Toc416715540 \h </w:instrText>
            </w:r>
            <w:r w:rsidR="000D3F87">
              <w:rPr>
                <w:noProof/>
                <w:webHidden/>
              </w:rPr>
            </w:r>
            <w:r w:rsidR="000D3F87">
              <w:rPr>
                <w:noProof/>
                <w:webHidden/>
              </w:rPr>
              <w:fldChar w:fldCharType="separate"/>
            </w:r>
            <w:r w:rsidR="00FF5625">
              <w:rPr>
                <w:noProof/>
                <w:webHidden/>
              </w:rPr>
              <w:t>4</w:t>
            </w:r>
            <w:r w:rsidR="000D3F87">
              <w:rPr>
                <w:noProof/>
                <w:webHidden/>
              </w:rPr>
              <w:fldChar w:fldCharType="end"/>
            </w:r>
          </w:hyperlink>
        </w:p>
        <w:p w14:paraId="66EE4635" w14:textId="77777777" w:rsidR="000D3F87" w:rsidRDefault="00D33B46">
          <w:pPr>
            <w:pStyle w:val="TOC1"/>
            <w:tabs>
              <w:tab w:val="right" w:leader="dot" w:pos="9350"/>
            </w:tabs>
            <w:rPr>
              <w:noProof/>
              <w:sz w:val="22"/>
              <w:szCs w:val="22"/>
              <w:lang w:eastAsia="en-US"/>
            </w:rPr>
          </w:pPr>
          <w:hyperlink w:anchor="_Toc416715541" w:history="1">
            <w:r w:rsidR="000D3F87" w:rsidRPr="00E3377C">
              <w:rPr>
                <w:rStyle w:val="Hyperlink"/>
                <w:noProof/>
                <w:lang w:val="el-GR"/>
              </w:rPr>
              <w:t>Θέμα 2ο</w:t>
            </w:r>
            <w:r w:rsidR="000D3F87">
              <w:rPr>
                <w:noProof/>
                <w:webHidden/>
              </w:rPr>
              <w:tab/>
            </w:r>
            <w:r w:rsidR="000D3F87">
              <w:rPr>
                <w:noProof/>
                <w:webHidden/>
              </w:rPr>
              <w:fldChar w:fldCharType="begin"/>
            </w:r>
            <w:r w:rsidR="000D3F87">
              <w:rPr>
                <w:noProof/>
                <w:webHidden/>
              </w:rPr>
              <w:instrText xml:space="preserve"> PAGEREF _Toc416715541 \h </w:instrText>
            </w:r>
            <w:r w:rsidR="000D3F87">
              <w:rPr>
                <w:noProof/>
                <w:webHidden/>
              </w:rPr>
            </w:r>
            <w:r w:rsidR="000D3F87">
              <w:rPr>
                <w:noProof/>
                <w:webHidden/>
              </w:rPr>
              <w:fldChar w:fldCharType="separate"/>
            </w:r>
            <w:r w:rsidR="00FF5625">
              <w:rPr>
                <w:noProof/>
                <w:webHidden/>
              </w:rPr>
              <w:t>4</w:t>
            </w:r>
            <w:r w:rsidR="000D3F87">
              <w:rPr>
                <w:noProof/>
                <w:webHidden/>
              </w:rPr>
              <w:fldChar w:fldCharType="end"/>
            </w:r>
          </w:hyperlink>
        </w:p>
        <w:p w14:paraId="5E0840CF" w14:textId="77777777" w:rsidR="000D3F87" w:rsidRDefault="00D33B46">
          <w:pPr>
            <w:pStyle w:val="TOC1"/>
            <w:tabs>
              <w:tab w:val="right" w:leader="dot" w:pos="9350"/>
            </w:tabs>
            <w:rPr>
              <w:noProof/>
              <w:sz w:val="22"/>
              <w:szCs w:val="22"/>
              <w:lang w:eastAsia="en-US"/>
            </w:rPr>
          </w:pPr>
          <w:hyperlink w:anchor="_Toc416715542" w:history="1">
            <w:r w:rsidR="000D3F87" w:rsidRPr="00E3377C">
              <w:rPr>
                <w:rStyle w:val="Hyperlink"/>
                <w:noProof/>
                <w:lang w:val="el-GR"/>
              </w:rPr>
              <w:t>Θέμα 3ο</w:t>
            </w:r>
            <w:r w:rsidR="000D3F87">
              <w:rPr>
                <w:noProof/>
                <w:webHidden/>
              </w:rPr>
              <w:tab/>
            </w:r>
            <w:r w:rsidR="000D3F87">
              <w:rPr>
                <w:noProof/>
                <w:webHidden/>
              </w:rPr>
              <w:fldChar w:fldCharType="begin"/>
            </w:r>
            <w:r w:rsidR="000D3F87">
              <w:rPr>
                <w:noProof/>
                <w:webHidden/>
              </w:rPr>
              <w:instrText xml:space="preserve"> PAGEREF _Toc416715542 \h </w:instrText>
            </w:r>
            <w:r w:rsidR="000D3F87">
              <w:rPr>
                <w:noProof/>
                <w:webHidden/>
              </w:rPr>
            </w:r>
            <w:r w:rsidR="000D3F87">
              <w:rPr>
                <w:noProof/>
                <w:webHidden/>
              </w:rPr>
              <w:fldChar w:fldCharType="separate"/>
            </w:r>
            <w:r w:rsidR="00FF5625">
              <w:rPr>
                <w:noProof/>
                <w:webHidden/>
              </w:rPr>
              <w:t>5</w:t>
            </w:r>
            <w:r w:rsidR="000D3F87">
              <w:rPr>
                <w:noProof/>
                <w:webHidden/>
              </w:rPr>
              <w:fldChar w:fldCharType="end"/>
            </w:r>
          </w:hyperlink>
        </w:p>
        <w:p w14:paraId="7DAB3211" w14:textId="77777777" w:rsidR="000D3F87" w:rsidRDefault="00D33B46">
          <w:pPr>
            <w:pStyle w:val="TOC1"/>
            <w:tabs>
              <w:tab w:val="right" w:leader="dot" w:pos="9350"/>
            </w:tabs>
            <w:rPr>
              <w:noProof/>
              <w:sz w:val="22"/>
              <w:szCs w:val="22"/>
              <w:lang w:eastAsia="en-US"/>
            </w:rPr>
          </w:pPr>
          <w:hyperlink w:anchor="_Toc416715543" w:history="1">
            <w:r w:rsidR="000D3F87" w:rsidRPr="00E3377C">
              <w:rPr>
                <w:rStyle w:val="Hyperlink"/>
                <w:noProof/>
                <w:lang w:val="el-GR"/>
              </w:rPr>
              <w:t>Θέμα 4ο</w:t>
            </w:r>
            <w:r w:rsidR="000D3F87">
              <w:rPr>
                <w:noProof/>
                <w:webHidden/>
              </w:rPr>
              <w:tab/>
            </w:r>
            <w:r w:rsidR="000D3F87">
              <w:rPr>
                <w:noProof/>
                <w:webHidden/>
              </w:rPr>
              <w:fldChar w:fldCharType="begin"/>
            </w:r>
            <w:r w:rsidR="000D3F87">
              <w:rPr>
                <w:noProof/>
                <w:webHidden/>
              </w:rPr>
              <w:instrText xml:space="preserve"> PAGEREF _Toc416715543 \h </w:instrText>
            </w:r>
            <w:r w:rsidR="000D3F87">
              <w:rPr>
                <w:noProof/>
                <w:webHidden/>
              </w:rPr>
            </w:r>
            <w:r w:rsidR="000D3F87">
              <w:rPr>
                <w:noProof/>
                <w:webHidden/>
              </w:rPr>
              <w:fldChar w:fldCharType="separate"/>
            </w:r>
            <w:r w:rsidR="00FF5625">
              <w:rPr>
                <w:noProof/>
                <w:webHidden/>
              </w:rPr>
              <w:t>6</w:t>
            </w:r>
            <w:r w:rsidR="000D3F87">
              <w:rPr>
                <w:noProof/>
                <w:webHidden/>
              </w:rPr>
              <w:fldChar w:fldCharType="end"/>
            </w:r>
          </w:hyperlink>
        </w:p>
        <w:p w14:paraId="2BACB375" w14:textId="77777777" w:rsidR="000D3F87" w:rsidRDefault="00D33B46">
          <w:pPr>
            <w:pStyle w:val="TOC1"/>
            <w:tabs>
              <w:tab w:val="right" w:leader="dot" w:pos="9350"/>
            </w:tabs>
            <w:rPr>
              <w:noProof/>
              <w:sz w:val="22"/>
              <w:szCs w:val="22"/>
              <w:lang w:eastAsia="en-US"/>
            </w:rPr>
          </w:pPr>
          <w:hyperlink w:anchor="_Toc416715544" w:history="1">
            <w:r w:rsidR="000D3F87" w:rsidRPr="00E3377C">
              <w:rPr>
                <w:rStyle w:val="Hyperlink"/>
                <w:noProof/>
                <w:lang w:val="el-GR"/>
              </w:rPr>
              <w:t>Θέμα 5ο</w:t>
            </w:r>
            <w:r w:rsidR="000D3F87">
              <w:rPr>
                <w:noProof/>
                <w:webHidden/>
              </w:rPr>
              <w:tab/>
            </w:r>
            <w:r w:rsidR="000D3F87">
              <w:rPr>
                <w:noProof/>
                <w:webHidden/>
              </w:rPr>
              <w:fldChar w:fldCharType="begin"/>
            </w:r>
            <w:r w:rsidR="000D3F87">
              <w:rPr>
                <w:noProof/>
                <w:webHidden/>
              </w:rPr>
              <w:instrText xml:space="preserve"> PAGEREF _Toc416715544 \h </w:instrText>
            </w:r>
            <w:r w:rsidR="000D3F87">
              <w:rPr>
                <w:noProof/>
                <w:webHidden/>
              </w:rPr>
            </w:r>
            <w:r w:rsidR="000D3F87">
              <w:rPr>
                <w:noProof/>
                <w:webHidden/>
              </w:rPr>
              <w:fldChar w:fldCharType="separate"/>
            </w:r>
            <w:r w:rsidR="00FF5625">
              <w:rPr>
                <w:noProof/>
                <w:webHidden/>
              </w:rPr>
              <w:t>6</w:t>
            </w:r>
            <w:r w:rsidR="000D3F87">
              <w:rPr>
                <w:noProof/>
                <w:webHidden/>
              </w:rPr>
              <w:fldChar w:fldCharType="end"/>
            </w:r>
          </w:hyperlink>
        </w:p>
        <w:p w14:paraId="1B6D5DF5" w14:textId="77777777" w:rsidR="000D3F87" w:rsidRDefault="00D33B46">
          <w:pPr>
            <w:pStyle w:val="TOC1"/>
            <w:tabs>
              <w:tab w:val="right" w:leader="dot" w:pos="9350"/>
            </w:tabs>
            <w:rPr>
              <w:noProof/>
              <w:sz w:val="22"/>
              <w:szCs w:val="22"/>
              <w:lang w:eastAsia="en-US"/>
            </w:rPr>
          </w:pPr>
          <w:hyperlink w:anchor="_Toc416715545" w:history="1">
            <w:r w:rsidR="000D3F87" w:rsidRPr="00E3377C">
              <w:rPr>
                <w:rStyle w:val="Hyperlink"/>
                <w:noProof/>
                <w:lang w:val="el-GR"/>
              </w:rPr>
              <w:t>Θέμα 6ο</w:t>
            </w:r>
            <w:r w:rsidR="000D3F87">
              <w:rPr>
                <w:noProof/>
                <w:webHidden/>
              </w:rPr>
              <w:tab/>
            </w:r>
            <w:r w:rsidR="000D3F87">
              <w:rPr>
                <w:noProof/>
                <w:webHidden/>
              </w:rPr>
              <w:fldChar w:fldCharType="begin"/>
            </w:r>
            <w:r w:rsidR="000D3F87">
              <w:rPr>
                <w:noProof/>
                <w:webHidden/>
              </w:rPr>
              <w:instrText xml:space="preserve"> PAGEREF _Toc416715545 \h </w:instrText>
            </w:r>
            <w:r w:rsidR="000D3F87">
              <w:rPr>
                <w:noProof/>
                <w:webHidden/>
              </w:rPr>
            </w:r>
            <w:r w:rsidR="000D3F87">
              <w:rPr>
                <w:noProof/>
                <w:webHidden/>
              </w:rPr>
              <w:fldChar w:fldCharType="separate"/>
            </w:r>
            <w:r w:rsidR="00FF5625">
              <w:rPr>
                <w:noProof/>
                <w:webHidden/>
              </w:rPr>
              <w:t>6</w:t>
            </w:r>
            <w:r w:rsidR="000D3F87">
              <w:rPr>
                <w:noProof/>
                <w:webHidden/>
              </w:rPr>
              <w:fldChar w:fldCharType="end"/>
            </w:r>
          </w:hyperlink>
        </w:p>
        <w:p w14:paraId="4DBA3A4C" w14:textId="77777777" w:rsidR="000D3F87" w:rsidRDefault="00D33B46">
          <w:pPr>
            <w:pStyle w:val="TOC1"/>
            <w:tabs>
              <w:tab w:val="right" w:leader="dot" w:pos="9350"/>
            </w:tabs>
            <w:rPr>
              <w:noProof/>
              <w:sz w:val="22"/>
              <w:szCs w:val="22"/>
              <w:lang w:eastAsia="en-US"/>
            </w:rPr>
          </w:pPr>
          <w:hyperlink w:anchor="_Toc416715546" w:history="1">
            <w:r w:rsidR="000D3F87" w:rsidRPr="00E3377C">
              <w:rPr>
                <w:rStyle w:val="Hyperlink"/>
                <w:noProof/>
                <w:lang w:val="el-GR"/>
              </w:rPr>
              <w:t>Θέμα 7ο</w:t>
            </w:r>
            <w:r w:rsidR="000D3F87">
              <w:rPr>
                <w:noProof/>
                <w:webHidden/>
              </w:rPr>
              <w:tab/>
            </w:r>
            <w:r w:rsidR="000D3F87">
              <w:rPr>
                <w:noProof/>
                <w:webHidden/>
              </w:rPr>
              <w:fldChar w:fldCharType="begin"/>
            </w:r>
            <w:r w:rsidR="000D3F87">
              <w:rPr>
                <w:noProof/>
                <w:webHidden/>
              </w:rPr>
              <w:instrText xml:space="preserve"> PAGEREF _Toc416715546 \h </w:instrText>
            </w:r>
            <w:r w:rsidR="000D3F87">
              <w:rPr>
                <w:noProof/>
                <w:webHidden/>
              </w:rPr>
            </w:r>
            <w:r w:rsidR="000D3F87">
              <w:rPr>
                <w:noProof/>
                <w:webHidden/>
              </w:rPr>
              <w:fldChar w:fldCharType="separate"/>
            </w:r>
            <w:r w:rsidR="00FF5625">
              <w:rPr>
                <w:noProof/>
                <w:webHidden/>
              </w:rPr>
              <w:t>7</w:t>
            </w:r>
            <w:r w:rsidR="000D3F87">
              <w:rPr>
                <w:noProof/>
                <w:webHidden/>
              </w:rPr>
              <w:fldChar w:fldCharType="end"/>
            </w:r>
          </w:hyperlink>
        </w:p>
        <w:p w14:paraId="7C5B5B95" w14:textId="77777777" w:rsidR="000D3F87" w:rsidRDefault="00D33B46">
          <w:pPr>
            <w:pStyle w:val="TOC1"/>
            <w:tabs>
              <w:tab w:val="right" w:leader="dot" w:pos="9350"/>
            </w:tabs>
            <w:rPr>
              <w:noProof/>
              <w:sz w:val="22"/>
              <w:szCs w:val="22"/>
              <w:lang w:eastAsia="en-US"/>
            </w:rPr>
          </w:pPr>
          <w:hyperlink w:anchor="_Toc416715547" w:history="1">
            <w:r w:rsidR="000D3F87" w:rsidRPr="00E3377C">
              <w:rPr>
                <w:rStyle w:val="Hyperlink"/>
                <w:noProof/>
                <w:lang w:val="el-GR"/>
              </w:rPr>
              <w:t>Θέμα 8ο</w:t>
            </w:r>
            <w:r w:rsidR="000D3F87">
              <w:rPr>
                <w:noProof/>
                <w:webHidden/>
              </w:rPr>
              <w:tab/>
            </w:r>
            <w:r w:rsidR="000D3F87">
              <w:rPr>
                <w:noProof/>
                <w:webHidden/>
              </w:rPr>
              <w:fldChar w:fldCharType="begin"/>
            </w:r>
            <w:r w:rsidR="000D3F87">
              <w:rPr>
                <w:noProof/>
                <w:webHidden/>
              </w:rPr>
              <w:instrText xml:space="preserve"> PAGEREF _Toc416715547 \h </w:instrText>
            </w:r>
            <w:r w:rsidR="000D3F87">
              <w:rPr>
                <w:noProof/>
                <w:webHidden/>
              </w:rPr>
            </w:r>
            <w:r w:rsidR="000D3F87">
              <w:rPr>
                <w:noProof/>
                <w:webHidden/>
              </w:rPr>
              <w:fldChar w:fldCharType="separate"/>
            </w:r>
            <w:r w:rsidR="00FF5625">
              <w:rPr>
                <w:noProof/>
                <w:webHidden/>
              </w:rPr>
              <w:t>7</w:t>
            </w:r>
            <w:r w:rsidR="000D3F87">
              <w:rPr>
                <w:noProof/>
                <w:webHidden/>
              </w:rPr>
              <w:fldChar w:fldCharType="end"/>
            </w:r>
          </w:hyperlink>
        </w:p>
        <w:p w14:paraId="57D56B7F" w14:textId="77777777" w:rsidR="000D3F87" w:rsidRDefault="00D33B46">
          <w:pPr>
            <w:pStyle w:val="TOC1"/>
            <w:tabs>
              <w:tab w:val="right" w:leader="dot" w:pos="9350"/>
            </w:tabs>
            <w:rPr>
              <w:noProof/>
              <w:sz w:val="22"/>
              <w:szCs w:val="22"/>
              <w:lang w:eastAsia="en-US"/>
            </w:rPr>
          </w:pPr>
          <w:hyperlink w:anchor="_Toc416715548" w:history="1">
            <w:r w:rsidR="000D3F87" w:rsidRPr="00E3377C">
              <w:rPr>
                <w:rStyle w:val="Hyperlink"/>
                <w:noProof/>
                <w:lang w:val="el-GR"/>
              </w:rPr>
              <w:t>Θέμα 9ο</w:t>
            </w:r>
            <w:r w:rsidR="000D3F87">
              <w:rPr>
                <w:noProof/>
                <w:webHidden/>
              </w:rPr>
              <w:tab/>
            </w:r>
            <w:r w:rsidR="000D3F87">
              <w:rPr>
                <w:noProof/>
                <w:webHidden/>
              </w:rPr>
              <w:fldChar w:fldCharType="begin"/>
            </w:r>
            <w:r w:rsidR="000D3F87">
              <w:rPr>
                <w:noProof/>
                <w:webHidden/>
              </w:rPr>
              <w:instrText xml:space="preserve"> PAGEREF _Toc416715548 \h </w:instrText>
            </w:r>
            <w:r w:rsidR="000D3F87">
              <w:rPr>
                <w:noProof/>
                <w:webHidden/>
              </w:rPr>
            </w:r>
            <w:r w:rsidR="000D3F87">
              <w:rPr>
                <w:noProof/>
                <w:webHidden/>
              </w:rPr>
              <w:fldChar w:fldCharType="separate"/>
            </w:r>
            <w:r w:rsidR="00FF5625">
              <w:rPr>
                <w:noProof/>
                <w:webHidden/>
              </w:rPr>
              <w:t>7</w:t>
            </w:r>
            <w:r w:rsidR="000D3F87">
              <w:rPr>
                <w:noProof/>
                <w:webHidden/>
              </w:rPr>
              <w:fldChar w:fldCharType="end"/>
            </w:r>
          </w:hyperlink>
        </w:p>
        <w:p w14:paraId="3189D775" w14:textId="77777777" w:rsidR="000D3F87" w:rsidRDefault="00D33B46">
          <w:pPr>
            <w:pStyle w:val="TOC2"/>
            <w:tabs>
              <w:tab w:val="right" w:leader="dot" w:pos="9350"/>
            </w:tabs>
            <w:rPr>
              <w:noProof/>
              <w:sz w:val="22"/>
              <w:szCs w:val="22"/>
              <w:lang w:eastAsia="en-US"/>
            </w:rPr>
          </w:pPr>
          <w:hyperlink w:anchor="_Toc416715549" w:history="1">
            <w:r w:rsidR="000D3F87" w:rsidRPr="00E3377C">
              <w:rPr>
                <w:rStyle w:val="Hyperlink"/>
                <w:noProof/>
                <w:lang w:val="el-GR"/>
              </w:rPr>
              <w:t xml:space="preserve">Υποερώτημα </w:t>
            </w:r>
            <w:r w:rsidR="000D3F87" w:rsidRPr="00E3377C">
              <w:rPr>
                <w:rStyle w:val="Hyperlink"/>
                <w:noProof/>
              </w:rPr>
              <w:t>i</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_Toc416715549 \h </w:instrText>
            </w:r>
            <w:r w:rsidR="000D3F87">
              <w:rPr>
                <w:noProof/>
                <w:webHidden/>
              </w:rPr>
            </w:r>
            <w:r w:rsidR="000D3F87">
              <w:rPr>
                <w:noProof/>
                <w:webHidden/>
              </w:rPr>
              <w:fldChar w:fldCharType="separate"/>
            </w:r>
            <w:r w:rsidR="00FF5625">
              <w:rPr>
                <w:noProof/>
                <w:webHidden/>
              </w:rPr>
              <w:t>7</w:t>
            </w:r>
            <w:r w:rsidR="000D3F87">
              <w:rPr>
                <w:noProof/>
                <w:webHidden/>
              </w:rPr>
              <w:fldChar w:fldCharType="end"/>
            </w:r>
          </w:hyperlink>
        </w:p>
        <w:p w14:paraId="101B61B3" w14:textId="77777777" w:rsidR="000D3F87" w:rsidRDefault="00D33B46">
          <w:pPr>
            <w:pStyle w:val="TOC2"/>
            <w:tabs>
              <w:tab w:val="right" w:leader="dot" w:pos="9350"/>
            </w:tabs>
            <w:rPr>
              <w:noProof/>
              <w:sz w:val="22"/>
              <w:szCs w:val="22"/>
              <w:lang w:eastAsia="en-US"/>
            </w:rPr>
          </w:pPr>
          <w:hyperlink w:anchor="_Toc416715550" w:history="1">
            <w:r w:rsidR="000D3F87" w:rsidRPr="00E3377C">
              <w:rPr>
                <w:rStyle w:val="Hyperlink"/>
                <w:noProof/>
                <w:lang w:val="el-GR"/>
              </w:rPr>
              <w:t xml:space="preserve">Υποερώτημα </w:t>
            </w:r>
            <w:r w:rsidR="000D3F87" w:rsidRPr="00E3377C">
              <w:rPr>
                <w:rStyle w:val="Hyperlink"/>
                <w:noProof/>
              </w:rPr>
              <w:t>ii</w:t>
            </w:r>
            <w:r w:rsidR="000D3F87" w:rsidRPr="00E3377C">
              <w:rPr>
                <w:rStyle w:val="Hyperlink"/>
                <w:noProof/>
                <w:lang w:val="el-GR"/>
              </w:rPr>
              <w:t>)</w:t>
            </w:r>
            <w:r w:rsidR="000D3F87">
              <w:rPr>
                <w:noProof/>
                <w:webHidden/>
              </w:rPr>
              <w:tab/>
            </w:r>
            <w:r w:rsidR="000D3F87">
              <w:rPr>
                <w:noProof/>
                <w:webHidden/>
              </w:rPr>
              <w:fldChar w:fldCharType="begin"/>
            </w:r>
            <w:r w:rsidR="000D3F87">
              <w:rPr>
                <w:noProof/>
                <w:webHidden/>
              </w:rPr>
              <w:instrText xml:space="preserve"> PAGEREF _Toc416715550 \h </w:instrText>
            </w:r>
            <w:r w:rsidR="000D3F87">
              <w:rPr>
                <w:noProof/>
                <w:webHidden/>
              </w:rPr>
            </w:r>
            <w:r w:rsidR="000D3F87">
              <w:rPr>
                <w:noProof/>
                <w:webHidden/>
              </w:rPr>
              <w:fldChar w:fldCharType="separate"/>
            </w:r>
            <w:r w:rsidR="00FF5625">
              <w:rPr>
                <w:noProof/>
                <w:webHidden/>
              </w:rPr>
              <w:t>9</w:t>
            </w:r>
            <w:r w:rsidR="000D3F87">
              <w:rPr>
                <w:noProof/>
                <w:webHidden/>
              </w:rPr>
              <w:fldChar w:fldCharType="end"/>
            </w:r>
          </w:hyperlink>
        </w:p>
        <w:p w14:paraId="057FBA5E" w14:textId="77777777" w:rsidR="000D3F87" w:rsidRDefault="00D33B46">
          <w:pPr>
            <w:pStyle w:val="TOC1"/>
            <w:tabs>
              <w:tab w:val="right" w:leader="dot" w:pos="9350"/>
            </w:tabs>
            <w:rPr>
              <w:noProof/>
              <w:sz w:val="22"/>
              <w:szCs w:val="22"/>
              <w:lang w:eastAsia="en-US"/>
            </w:rPr>
          </w:pPr>
          <w:hyperlink w:anchor="_Toc416715551" w:history="1">
            <w:r w:rsidR="000D3F87" w:rsidRPr="00E3377C">
              <w:rPr>
                <w:rStyle w:val="Hyperlink"/>
                <w:noProof/>
                <w:lang w:val="el-GR"/>
              </w:rPr>
              <w:t>Βιβλιογραφία</w:t>
            </w:r>
            <w:r w:rsidR="000D3F87">
              <w:rPr>
                <w:noProof/>
                <w:webHidden/>
              </w:rPr>
              <w:tab/>
            </w:r>
            <w:r w:rsidR="000D3F87">
              <w:rPr>
                <w:noProof/>
                <w:webHidden/>
              </w:rPr>
              <w:fldChar w:fldCharType="begin"/>
            </w:r>
            <w:r w:rsidR="000D3F87">
              <w:rPr>
                <w:noProof/>
                <w:webHidden/>
              </w:rPr>
              <w:instrText xml:space="preserve"> PAGEREF _Toc416715551 \h </w:instrText>
            </w:r>
            <w:r w:rsidR="000D3F87">
              <w:rPr>
                <w:noProof/>
                <w:webHidden/>
              </w:rPr>
            </w:r>
            <w:r w:rsidR="000D3F87">
              <w:rPr>
                <w:noProof/>
                <w:webHidden/>
              </w:rPr>
              <w:fldChar w:fldCharType="separate"/>
            </w:r>
            <w:r w:rsidR="00FF5625">
              <w:rPr>
                <w:noProof/>
                <w:webHidden/>
              </w:rPr>
              <w:t>13</w:t>
            </w:r>
            <w:r w:rsidR="000D3F87">
              <w:rPr>
                <w:noProof/>
                <w:webHidden/>
              </w:rPr>
              <w:fldChar w:fldCharType="end"/>
            </w:r>
          </w:hyperlink>
        </w:p>
        <w:p w14:paraId="101D4D51" w14:textId="77777777" w:rsidR="000D3F87" w:rsidRDefault="00D33B46">
          <w:pPr>
            <w:pStyle w:val="TOC1"/>
            <w:tabs>
              <w:tab w:val="right" w:leader="dot" w:pos="9350"/>
            </w:tabs>
            <w:rPr>
              <w:noProof/>
              <w:sz w:val="22"/>
              <w:szCs w:val="22"/>
              <w:lang w:eastAsia="en-US"/>
            </w:rPr>
          </w:pPr>
          <w:hyperlink w:anchor="_Toc416715552" w:history="1">
            <w:r w:rsidR="000D3F87" w:rsidRPr="00E3377C">
              <w:rPr>
                <w:rStyle w:val="Hyperlink"/>
                <w:noProof/>
                <w:lang w:val="el-GR"/>
              </w:rPr>
              <w:t>Παράρτημα</w:t>
            </w:r>
            <w:r w:rsidR="000D3F87">
              <w:rPr>
                <w:noProof/>
                <w:webHidden/>
              </w:rPr>
              <w:tab/>
            </w:r>
            <w:r w:rsidR="000D3F87">
              <w:rPr>
                <w:noProof/>
                <w:webHidden/>
              </w:rPr>
              <w:fldChar w:fldCharType="begin"/>
            </w:r>
            <w:r w:rsidR="000D3F87">
              <w:rPr>
                <w:noProof/>
                <w:webHidden/>
              </w:rPr>
              <w:instrText xml:space="preserve"> PAGEREF _Toc416715552 \h </w:instrText>
            </w:r>
            <w:r w:rsidR="000D3F87">
              <w:rPr>
                <w:noProof/>
                <w:webHidden/>
              </w:rPr>
            </w:r>
            <w:r w:rsidR="000D3F87">
              <w:rPr>
                <w:noProof/>
                <w:webHidden/>
              </w:rPr>
              <w:fldChar w:fldCharType="separate"/>
            </w:r>
            <w:r w:rsidR="00FF5625">
              <w:rPr>
                <w:noProof/>
                <w:webHidden/>
              </w:rPr>
              <w:t>14</w:t>
            </w:r>
            <w:r w:rsidR="000D3F87">
              <w:rPr>
                <w:noProof/>
                <w:webHidden/>
              </w:rPr>
              <w:fldChar w:fldCharType="end"/>
            </w:r>
          </w:hyperlink>
        </w:p>
        <w:p w14:paraId="4F2BD37F" w14:textId="77777777" w:rsidR="000D3F87" w:rsidRDefault="00D33B46">
          <w:pPr>
            <w:pStyle w:val="TOC2"/>
            <w:tabs>
              <w:tab w:val="right" w:leader="dot" w:pos="9350"/>
            </w:tabs>
            <w:rPr>
              <w:noProof/>
              <w:sz w:val="22"/>
              <w:szCs w:val="22"/>
              <w:lang w:eastAsia="en-US"/>
            </w:rPr>
          </w:pPr>
          <w:hyperlink w:anchor="_Toc416715553" w:history="1">
            <w:r w:rsidR="000D3F87" w:rsidRPr="00E3377C">
              <w:rPr>
                <w:rStyle w:val="Hyperlink"/>
                <w:noProof/>
                <w:lang w:val="el-GR"/>
              </w:rPr>
              <w:t>Οδηγίες εκτέλεσης</w:t>
            </w:r>
            <w:r w:rsidR="000D3F87">
              <w:rPr>
                <w:noProof/>
                <w:webHidden/>
              </w:rPr>
              <w:tab/>
            </w:r>
            <w:r w:rsidR="000D3F87">
              <w:rPr>
                <w:noProof/>
                <w:webHidden/>
              </w:rPr>
              <w:fldChar w:fldCharType="begin"/>
            </w:r>
            <w:r w:rsidR="000D3F87">
              <w:rPr>
                <w:noProof/>
                <w:webHidden/>
              </w:rPr>
              <w:instrText xml:space="preserve"> PAGEREF _Toc416715553 \h </w:instrText>
            </w:r>
            <w:r w:rsidR="000D3F87">
              <w:rPr>
                <w:noProof/>
                <w:webHidden/>
              </w:rPr>
            </w:r>
            <w:r w:rsidR="000D3F87">
              <w:rPr>
                <w:noProof/>
                <w:webHidden/>
              </w:rPr>
              <w:fldChar w:fldCharType="separate"/>
            </w:r>
            <w:r w:rsidR="00FF5625">
              <w:rPr>
                <w:noProof/>
                <w:webHidden/>
              </w:rPr>
              <w:t>14</w:t>
            </w:r>
            <w:r w:rsidR="000D3F87">
              <w:rPr>
                <w:noProof/>
                <w:webHidden/>
              </w:rPr>
              <w:fldChar w:fldCharType="end"/>
            </w:r>
          </w:hyperlink>
        </w:p>
        <w:p w14:paraId="5F5D9C61" w14:textId="77777777" w:rsidR="000D3F87" w:rsidRDefault="00D33B46">
          <w:pPr>
            <w:pStyle w:val="TOC2"/>
            <w:tabs>
              <w:tab w:val="right" w:leader="dot" w:pos="9350"/>
            </w:tabs>
            <w:rPr>
              <w:noProof/>
              <w:sz w:val="22"/>
              <w:szCs w:val="22"/>
              <w:lang w:eastAsia="en-US"/>
            </w:rPr>
          </w:pPr>
          <w:hyperlink w:anchor="_Toc416715554" w:history="1">
            <w:r w:rsidR="000D3F87" w:rsidRPr="00E3377C">
              <w:rPr>
                <w:rStyle w:val="Hyperlink"/>
                <w:noProof/>
              </w:rPr>
              <w:t>Ex2_code.py</w:t>
            </w:r>
            <w:r w:rsidR="000D3F87">
              <w:rPr>
                <w:noProof/>
                <w:webHidden/>
              </w:rPr>
              <w:tab/>
            </w:r>
            <w:r w:rsidR="000D3F87">
              <w:rPr>
                <w:noProof/>
                <w:webHidden/>
              </w:rPr>
              <w:fldChar w:fldCharType="begin"/>
            </w:r>
            <w:r w:rsidR="000D3F87">
              <w:rPr>
                <w:noProof/>
                <w:webHidden/>
              </w:rPr>
              <w:instrText xml:space="preserve"> PAGEREF _Toc416715554 \h </w:instrText>
            </w:r>
            <w:r w:rsidR="000D3F87">
              <w:rPr>
                <w:noProof/>
                <w:webHidden/>
              </w:rPr>
            </w:r>
            <w:r w:rsidR="000D3F87">
              <w:rPr>
                <w:noProof/>
                <w:webHidden/>
              </w:rPr>
              <w:fldChar w:fldCharType="separate"/>
            </w:r>
            <w:r w:rsidR="00FF5625">
              <w:rPr>
                <w:noProof/>
                <w:webHidden/>
              </w:rPr>
              <w:t>14</w:t>
            </w:r>
            <w:r w:rsidR="000D3F87">
              <w:rPr>
                <w:noProof/>
                <w:webHidden/>
              </w:rPr>
              <w:fldChar w:fldCharType="end"/>
            </w:r>
          </w:hyperlink>
        </w:p>
        <w:p w14:paraId="25452F00" w14:textId="77777777" w:rsidR="000D3F87" w:rsidRDefault="00D33B46">
          <w:pPr>
            <w:pStyle w:val="TOC2"/>
            <w:tabs>
              <w:tab w:val="right" w:leader="dot" w:pos="9350"/>
            </w:tabs>
            <w:rPr>
              <w:noProof/>
              <w:sz w:val="22"/>
              <w:szCs w:val="22"/>
              <w:lang w:eastAsia="en-US"/>
            </w:rPr>
          </w:pPr>
          <w:hyperlink w:anchor="_Toc416715555" w:history="1">
            <w:r w:rsidR="000D3F87" w:rsidRPr="00E3377C">
              <w:rPr>
                <w:rStyle w:val="Hyperlink"/>
                <w:noProof/>
              </w:rPr>
              <w:t>Ex3_code.py</w:t>
            </w:r>
            <w:r w:rsidR="000D3F87">
              <w:rPr>
                <w:noProof/>
                <w:webHidden/>
              </w:rPr>
              <w:tab/>
            </w:r>
            <w:r w:rsidR="000D3F87">
              <w:rPr>
                <w:noProof/>
                <w:webHidden/>
              </w:rPr>
              <w:fldChar w:fldCharType="begin"/>
            </w:r>
            <w:r w:rsidR="000D3F87">
              <w:rPr>
                <w:noProof/>
                <w:webHidden/>
              </w:rPr>
              <w:instrText xml:space="preserve"> PAGEREF _Toc416715555 \h </w:instrText>
            </w:r>
            <w:r w:rsidR="000D3F87">
              <w:rPr>
                <w:noProof/>
                <w:webHidden/>
              </w:rPr>
            </w:r>
            <w:r w:rsidR="000D3F87">
              <w:rPr>
                <w:noProof/>
                <w:webHidden/>
              </w:rPr>
              <w:fldChar w:fldCharType="separate"/>
            </w:r>
            <w:r w:rsidR="00FF5625">
              <w:rPr>
                <w:noProof/>
                <w:webHidden/>
              </w:rPr>
              <w:t>15</w:t>
            </w:r>
            <w:r w:rsidR="000D3F87">
              <w:rPr>
                <w:noProof/>
                <w:webHidden/>
              </w:rPr>
              <w:fldChar w:fldCharType="end"/>
            </w:r>
          </w:hyperlink>
        </w:p>
        <w:p w14:paraId="6A28CCD8" w14:textId="77777777" w:rsidR="000D3F87" w:rsidRDefault="00D33B46">
          <w:pPr>
            <w:pStyle w:val="TOC2"/>
            <w:tabs>
              <w:tab w:val="right" w:leader="dot" w:pos="9350"/>
            </w:tabs>
            <w:rPr>
              <w:noProof/>
              <w:sz w:val="22"/>
              <w:szCs w:val="22"/>
              <w:lang w:eastAsia="en-US"/>
            </w:rPr>
          </w:pPr>
          <w:hyperlink w:anchor="_Toc416715556" w:history="1">
            <w:r w:rsidR="000D3F87" w:rsidRPr="00E3377C">
              <w:rPr>
                <w:rStyle w:val="Hyperlink"/>
                <w:noProof/>
              </w:rPr>
              <w:t>Ex4_code.py</w:t>
            </w:r>
            <w:r w:rsidR="000D3F87">
              <w:rPr>
                <w:noProof/>
                <w:webHidden/>
              </w:rPr>
              <w:tab/>
            </w:r>
            <w:r w:rsidR="000D3F87">
              <w:rPr>
                <w:noProof/>
                <w:webHidden/>
              </w:rPr>
              <w:fldChar w:fldCharType="begin"/>
            </w:r>
            <w:r w:rsidR="000D3F87">
              <w:rPr>
                <w:noProof/>
                <w:webHidden/>
              </w:rPr>
              <w:instrText xml:space="preserve"> PAGEREF _Toc416715556 \h </w:instrText>
            </w:r>
            <w:r w:rsidR="000D3F87">
              <w:rPr>
                <w:noProof/>
                <w:webHidden/>
              </w:rPr>
            </w:r>
            <w:r w:rsidR="000D3F87">
              <w:rPr>
                <w:noProof/>
                <w:webHidden/>
              </w:rPr>
              <w:fldChar w:fldCharType="separate"/>
            </w:r>
            <w:r w:rsidR="00FF5625">
              <w:rPr>
                <w:noProof/>
                <w:webHidden/>
              </w:rPr>
              <w:t>19</w:t>
            </w:r>
            <w:r w:rsidR="000D3F87">
              <w:rPr>
                <w:noProof/>
                <w:webHidden/>
              </w:rPr>
              <w:fldChar w:fldCharType="end"/>
            </w:r>
          </w:hyperlink>
        </w:p>
        <w:p w14:paraId="3A475D00" w14:textId="77777777" w:rsidR="000D3F87" w:rsidRDefault="00D33B46">
          <w:pPr>
            <w:pStyle w:val="TOC2"/>
            <w:tabs>
              <w:tab w:val="right" w:leader="dot" w:pos="9350"/>
            </w:tabs>
            <w:rPr>
              <w:noProof/>
              <w:sz w:val="22"/>
              <w:szCs w:val="22"/>
              <w:lang w:eastAsia="en-US"/>
            </w:rPr>
          </w:pPr>
          <w:hyperlink w:anchor="_Toc416715557" w:history="1">
            <w:r w:rsidR="000D3F87" w:rsidRPr="00E3377C">
              <w:rPr>
                <w:rStyle w:val="Hyperlink"/>
                <w:noProof/>
              </w:rPr>
              <w:t>Ex5_code.py</w:t>
            </w:r>
            <w:r w:rsidR="000D3F87">
              <w:rPr>
                <w:noProof/>
                <w:webHidden/>
              </w:rPr>
              <w:tab/>
            </w:r>
            <w:r w:rsidR="000D3F87">
              <w:rPr>
                <w:noProof/>
                <w:webHidden/>
              </w:rPr>
              <w:fldChar w:fldCharType="begin"/>
            </w:r>
            <w:r w:rsidR="000D3F87">
              <w:rPr>
                <w:noProof/>
                <w:webHidden/>
              </w:rPr>
              <w:instrText xml:space="preserve"> PAGEREF _Toc416715557 \h </w:instrText>
            </w:r>
            <w:r w:rsidR="000D3F87">
              <w:rPr>
                <w:noProof/>
                <w:webHidden/>
              </w:rPr>
            </w:r>
            <w:r w:rsidR="000D3F87">
              <w:rPr>
                <w:noProof/>
                <w:webHidden/>
              </w:rPr>
              <w:fldChar w:fldCharType="separate"/>
            </w:r>
            <w:r w:rsidR="00FF5625">
              <w:rPr>
                <w:noProof/>
                <w:webHidden/>
              </w:rPr>
              <w:t>20</w:t>
            </w:r>
            <w:r w:rsidR="000D3F87">
              <w:rPr>
                <w:noProof/>
                <w:webHidden/>
              </w:rPr>
              <w:fldChar w:fldCharType="end"/>
            </w:r>
          </w:hyperlink>
        </w:p>
        <w:p w14:paraId="5EC79D5E" w14:textId="77777777" w:rsidR="000D3F87" w:rsidRDefault="00D33B46">
          <w:pPr>
            <w:pStyle w:val="TOC2"/>
            <w:tabs>
              <w:tab w:val="right" w:leader="dot" w:pos="9350"/>
            </w:tabs>
            <w:rPr>
              <w:noProof/>
              <w:sz w:val="22"/>
              <w:szCs w:val="22"/>
              <w:lang w:eastAsia="en-US"/>
            </w:rPr>
          </w:pPr>
          <w:hyperlink w:anchor="_Toc416715558" w:history="1">
            <w:r w:rsidR="000D3F87" w:rsidRPr="00E3377C">
              <w:rPr>
                <w:rStyle w:val="Hyperlink"/>
                <w:noProof/>
              </w:rPr>
              <w:t>Ex7_code.py</w:t>
            </w:r>
            <w:r w:rsidR="000D3F87">
              <w:rPr>
                <w:noProof/>
                <w:webHidden/>
              </w:rPr>
              <w:tab/>
            </w:r>
            <w:r w:rsidR="000D3F87">
              <w:rPr>
                <w:noProof/>
                <w:webHidden/>
              </w:rPr>
              <w:fldChar w:fldCharType="begin"/>
            </w:r>
            <w:r w:rsidR="000D3F87">
              <w:rPr>
                <w:noProof/>
                <w:webHidden/>
              </w:rPr>
              <w:instrText xml:space="preserve"> PAGEREF _Toc416715558 \h </w:instrText>
            </w:r>
            <w:r w:rsidR="000D3F87">
              <w:rPr>
                <w:noProof/>
                <w:webHidden/>
              </w:rPr>
            </w:r>
            <w:r w:rsidR="000D3F87">
              <w:rPr>
                <w:noProof/>
                <w:webHidden/>
              </w:rPr>
              <w:fldChar w:fldCharType="separate"/>
            </w:r>
            <w:r w:rsidR="00FF5625">
              <w:rPr>
                <w:noProof/>
                <w:webHidden/>
              </w:rPr>
              <w:t>24</w:t>
            </w:r>
            <w:r w:rsidR="000D3F87">
              <w:rPr>
                <w:noProof/>
                <w:webHidden/>
              </w:rPr>
              <w:fldChar w:fldCharType="end"/>
            </w:r>
          </w:hyperlink>
        </w:p>
        <w:p w14:paraId="2AED0D38" w14:textId="77777777" w:rsidR="000D3F87" w:rsidRDefault="00D33B46">
          <w:pPr>
            <w:pStyle w:val="TOC2"/>
            <w:tabs>
              <w:tab w:val="right" w:leader="dot" w:pos="9350"/>
            </w:tabs>
            <w:rPr>
              <w:noProof/>
              <w:sz w:val="22"/>
              <w:szCs w:val="22"/>
              <w:lang w:eastAsia="en-US"/>
            </w:rPr>
          </w:pPr>
          <w:hyperlink w:anchor="_Toc416715559" w:history="1">
            <w:r w:rsidR="000D3F87" w:rsidRPr="00E3377C">
              <w:rPr>
                <w:rStyle w:val="Hyperlink"/>
                <w:noProof/>
              </w:rPr>
              <w:t>Ex8_code.py</w:t>
            </w:r>
            <w:r w:rsidR="000D3F87">
              <w:rPr>
                <w:noProof/>
                <w:webHidden/>
              </w:rPr>
              <w:tab/>
            </w:r>
            <w:r w:rsidR="000D3F87">
              <w:rPr>
                <w:noProof/>
                <w:webHidden/>
              </w:rPr>
              <w:fldChar w:fldCharType="begin"/>
            </w:r>
            <w:r w:rsidR="000D3F87">
              <w:rPr>
                <w:noProof/>
                <w:webHidden/>
              </w:rPr>
              <w:instrText xml:space="preserve"> PAGEREF _Toc416715559 \h </w:instrText>
            </w:r>
            <w:r w:rsidR="000D3F87">
              <w:rPr>
                <w:noProof/>
                <w:webHidden/>
              </w:rPr>
            </w:r>
            <w:r w:rsidR="000D3F87">
              <w:rPr>
                <w:noProof/>
                <w:webHidden/>
              </w:rPr>
              <w:fldChar w:fldCharType="separate"/>
            </w:r>
            <w:r w:rsidR="00FF5625">
              <w:rPr>
                <w:noProof/>
                <w:webHidden/>
              </w:rPr>
              <w:t>25</w:t>
            </w:r>
            <w:r w:rsidR="000D3F87">
              <w:rPr>
                <w:noProof/>
                <w:webHidden/>
              </w:rPr>
              <w:fldChar w:fldCharType="end"/>
            </w:r>
          </w:hyperlink>
        </w:p>
        <w:p w14:paraId="5A0110D1" w14:textId="77777777" w:rsidR="00ED7F8D" w:rsidRDefault="00ED7F8D">
          <w:r>
            <w:rPr>
              <w:b/>
              <w:bCs/>
              <w:noProof/>
            </w:rPr>
            <w:fldChar w:fldCharType="end"/>
          </w:r>
        </w:p>
      </w:sdtContent>
    </w:sdt>
    <w:p w14:paraId="2FACAAD0" w14:textId="77777777" w:rsidR="00ED7F8D" w:rsidRDefault="00ED7F8D">
      <w:pPr>
        <w:rPr>
          <w:rFonts w:asciiTheme="majorHAnsi" w:eastAsiaTheme="majorEastAsia" w:hAnsiTheme="majorHAnsi" w:cstheme="majorBidi"/>
          <w:color w:val="B01513" w:themeColor="accent1"/>
          <w:kern w:val="28"/>
          <w:sz w:val="72"/>
          <w:szCs w:val="72"/>
        </w:rPr>
      </w:pPr>
      <w:r>
        <w:br w:type="page"/>
      </w:r>
    </w:p>
    <w:p w14:paraId="3DCC5EE5" w14:textId="77777777" w:rsidR="00D91879" w:rsidRDefault="00ED7F8D" w:rsidP="00D91879">
      <w:pPr>
        <w:pStyle w:val="Heading1"/>
        <w:rPr>
          <w:lang w:val="el-GR"/>
        </w:rPr>
      </w:pPr>
      <w:bookmarkStart w:id="0" w:name="_Toc416715535"/>
      <w:r>
        <w:rPr>
          <w:lang w:val="el-GR"/>
        </w:rPr>
        <w:lastRenderedPageBreak/>
        <w:t>Εισαγωγή</w:t>
      </w:r>
      <w:bookmarkEnd w:id="0"/>
    </w:p>
    <w:p w14:paraId="492AF18C" w14:textId="77777777" w:rsidR="009B47B2" w:rsidRPr="009B47B2" w:rsidRDefault="009B47B2" w:rsidP="009B47B2">
      <w:pPr>
        <w:rPr>
          <w:lang w:val="el-GR"/>
        </w:rPr>
      </w:pPr>
    </w:p>
    <w:p w14:paraId="0E156BA4" w14:textId="77777777" w:rsidR="00FB42AA" w:rsidRDefault="00FB42AA" w:rsidP="00FB42AA">
      <w:pPr>
        <w:rPr>
          <w:lang w:val="el-GR"/>
        </w:rPr>
      </w:pPr>
      <w:r>
        <w:rPr>
          <w:lang w:val="el-GR"/>
        </w:rPr>
        <w:t>Η παρούσα εργασία αποσκοπεί στην εξοικείωση με τις βασικές έννοιες της κρυπτογραφίας, εξάσκηση με τους αλγόριθμους κρυπτογράφησης καθώς και στην εφαρμογή μεθόδων κρυπτάναλυσης για την παραβίαση κρυπτοσυστημάτων.</w:t>
      </w:r>
    </w:p>
    <w:p w14:paraId="703DB351" w14:textId="77777777" w:rsidR="00FB42AA" w:rsidRPr="00FB42AA" w:rsidRDefault="00FB42AA" w:rsidP="00FB42AA">
      <w:pPr>
        <w:rPr>
          <w:lang w:val="el-GR"/>
        </w:rPr>
      </w:pPr>
      <w:r>
        <w:rPr>
          <w:lang w:val="el-GR"/>
        </w:rPr>
        <w:t xml:space="preserve">Για όλες τις προγραμματιστικές ασκήσεις που ακολουθούν, </w:t>
      </w:r>
      <w:r w:rsidRPr="00FB42AA">
        <w:rPr>
          <w:lang w:val="el-GR"/>
        </w:rPr>
        <w:t>χρησιμοποι</w:t>
      </w:r>
      <w:r>
        <w:rPr>
          <w:lang w:val="el-GR"/>
        </w:rPr>
        <w:t>ήθηκαν τα ακόλουθα:</w:t>
      </w:r>
    </w:p>
    <w:p w14:paraId="06FFC9AD" w14:textId="77777777" w:rsidR="00FB42AA" w:rsidRPr="00FB42AA" w:rsidRDefault="00FB42AA" w:rsidP="00FB42AA">
      <w:pPr>
        <w:pStyle w:val="ListParagraph"/>
        <w:numPr>
          <w:ilvl w:val="0"/>
          <w:numId w:val="6"/>
        </w:numPr>
        <w:rPr>
          <w:lang w:val="el-GR"/>
        </w:rPr>
      </w:pPr>
      <w:r w:rsidRPr="00FB42AA">
        <w:rPr>
          <w:lang w:val="el-GR"/>
        </w:rPr>
        <w:t>Python 3</w:t>
      </w:r>
    </w:p>
    <w:p w14:paraId="31DC762A" w14:textId="77777777" w:rsidR="00FB42AA" w:rsidRPr="00FB42AA" w:rsidRDefault="00FB42AA" w:rsidP="00FB42AA">
      <w:pPr>
        <w:pStyle w:val="ListParagraph"/>
        <w:numPr>
          <w:ilvl w:val="0"/>
          <w:numId w:val="6"/>
        </w:numPr>
      </w:pPr>
      <w:r w:rsidRPr="00FB42AA">
        <w:t>pycrypt library</w:t>
      </w:r>
    </w:p>
    <w:p w14:paraId="46BF92B8" w14:textId="77777777" w:rsidR="00FB42AA" w:rsidRPr="00FB42AA" w:rsidRDefault="00FB42AA" w:rsidP="00FB42AA">
      <w:pPr>
        <w:pStyle w:val="ListParagraph"/>
        <w:numPr>
          <w:ilvl w:val="0"/>
          <w:numId w:val="6"/>
        </w:numPr>
      </w:pPr>
      <w:r w:rsidRPr="00FB42AA">
        <w:t>Sage math software</w:t>
      </w:r>
    </w:p>
    <w:p w14:paraId="12D38957" w14:textId="77777777" w:rsidR="00FB42AA" w:rsidRDefault="00FB42AA" w:rsidP="00FB42AA">
      <w:pPr>
        <w:pStyle w:val="ListParagraph"/>
        <w:numPr>
          <w:ilvl w:val="0"/>
          <w:numId w:val="6"/>
        </w:numPr>
      </w:pPr>
      <w:r w:rsidRPr="00FB42AA">
        <w:t>OS: Ubuntu 14.04, 64-bit</w:t>
      </w:r>
    </w:p>
    <w:p w14:paraId="02A743A1" w14:textId="0D274399" w:rsidR="00FB42AA" w:rsidRDefault="00FB42AA" w:rsidP="00FB42AA">
      <w:pPr>
        <w:pStyle w:val="ListParagraph"/>
        <w:numPr>
          <w:ilvl w:val="0"/>
          <w:numId w:val="6"/>
        </w:numPr>
      </w:pPr>
      <w:r>
        <w:t xml:space="preserve">Github repository: </w:t>
      </w:r>
      <w:hyperlink r:id="rId14" w:history="1">
        <w:r w:rsidR="003D76A5" w:rsidRPr="00914538">
          <w:rPr>
            <w:rStyle w:val="Hyperlink"/>
          </w:rPr>
          <w:t>https://github.com/stevelaskaridis/cryptography_project1</w:t>
        </w:r>
      </w:hyperlink>
    </w:p>
    <w:p w14:paraId="6C80DDC3" w14:textId="77777777" w:rsidR="00F76506" w:rsidRDefault="00F76506">
      <w:pPr>
        <w:jc w:val="left"/>
        <w:rPr>
          <w:lang w:val="el-GR"/>
        </w:rPr>
      </w:pPr>
      <w:r>
        <w:rPr>
          <w:lang w:val="el-GR"/>
        </w:rPr>
        <w:t>Επισυναπτόμενα αρχεία κατά την παράδοση της εργασίας θα βρείτε:</w:t>
      </w:r>
    </w:p>
    <w:p w14:paraId="275419E0" w14:textId="77777777" w:rsidR="00F76506" w:rsidRDefault="00F76506" w:rsidP="00F76506">
      <w:pPr>
        <w:pStyle w:val="ListParagraph"/>
        <w:numPr>
          <w:ilvl w:val="0"/>
          <w:numId w:val="6"/>
        </w:numPr>
        <w:jc w:val="left"/>
        <w:rPr>
          <w:lang w:val="el-GR"/>
        </w:rPr>
      </w:pPr>
      <w:r w:rsidRPr="00F76506">
        <w:rPr>
          <w:lang w:val="el-GR"/>
        </w:rPr>
        <w:t xml:space="preserve">Αρχεία </w:t>
      </w:r>
      <w:r>
        <w:t>python</w:t>
      </w:r>
      <w:r w:rsidRPr="00F76506">
        <w:rPr>
          <w:lang w:val="el-GR"/>
        </w:rPr>
        <w:t>:</w:t>
      </w:r>
    </w:p>
    <w:p w14:paraId="16163B9D" w14:textId="77777777" w:rsidR="00F76506" w:rsidRPr="00F76506" w:rsidRDefault="00F76506" w:rsidP="00F76506">
      <w:pPr>
        <w:pStyle w:val="ListParagraph"/>
        <w:numPr>
          <w:ilvl w:val="1"/>
          <w:numId w:val="6"/>
        </w:numPr>
        <w:jc w:val="left"/>
        <w:rPr>
          <w:lang w:val="el-GR"/>
        </w:rPr>
      </w:pPr>
      <w:r>
        <w:t>ex2_code.py</w:t>
      </w:r>
    </w:p>
    <w:p w14:paraId="1C139439" w14:textId="196EBACC" w:rsidR="00F76506" w:rsidRPr="00F76506" w:rsidRDefault="00F76506" w:rsidP="00F76506">
      <w:pPr>
        <w:pStyle w:val="ListParagraph"/>
        <w:numPr>
          <w:ilvl w:val="1"/>
          <w:numId w:val="6"/>
        </w:numPr>
        <w:jc w:val="left"/>
        <w:rPr>
          <w:lang w:val="el-GR"/>
        </w:rPr>
      </w:pPr>
      <w:r>
        <w:t>ex3_code.py</w:t>
      </w:r>
    </w:p>
    <w:p w14:paraId="362A1930" w14:textId="645E1B86" w:rsidR="00F76506" w:rsidRPr="00F76506" w:rsidRDefault="00F76506" w:rsidP="00F76506">
      <w:pPr>
        <w:pStyle w:val="ListParagraph"/>
        <w:numPr>
          <w:ilvl w:val="1"/>
          <w:numId w:val="6"/>
        </w:numPr>
        <w:jc w:val="left"/>
        <w:rPr>
          <w:lang w:val="el-GR"/>
        </w:rPr>
      </w:pPr>
      <w:r>
        <w:t>ex4_code.py</w:t>
      </w:r>
    </w:p>
    <w:p w14:paraId="08150F0C" w14:textId="4814D3C7" w:rsidR="00F76506" w:rsidRPr="00F76506" w:rsidRDefault="00F76506" w:rsidP="00F76506">
      <w:pPr>
        <w:pStyle w:val="ListParagraph"/>
        <w:numPr>
          <w:ilvl w:val="1"/>
          <w:numId w:val="6"/>
        </w:numPr>
        <w:jc w:val="left"/>
        <w:rPr>
          <w:lang w:val="el-GR"/>
        </w:rPr>
      </w:pPr>
      <w:r>
        <w:t>ex5_code.py</w:t>
      </w:r>
    </w:p>
    <w:p w14:paraId="2AEEF336" w14:textId="365D3874" w:rsidR="00F76506" w:rsidRPr="00F76506" w:rsidRDefault="00F76506" w:rsidP="00F76506">
      <w:pPr>
        <w:pStyle w:val="ListParagraph"/>
        <w:numPr>
          <w:ilvl w:val="1"/>
          <w:numId w:val="6"/>
        </w:numPr>
        <w:jc w:val="left"/>
        <w:rPr>
          <w:lang w:val="el-GR"/>
        </w:rPr>
      </w:pPr>
      <w:r>
        <w:t>ex7_code.py</w:t>
      </w:r>
    </w:p>
    <w:p w14:paraId="30BEA02C" w14:textId="0B8FEF9A" w:rsidR="00F76506" w:rsidRPr="00F76506" w:rsidRDefault="00F76506" w:rsidP="00F76506">
      <w:pPr>
        <w:pStyle w:val="ListParagraph"/>
        <w:numPr>
          <w:ilvl w:val="1"/>
          <w:numId w:val="6"/>
        </w:numPr>
        <w:jc w:val="left"/>
        <w:rPr>
          <w:lang w:val="el-GR"/>
        </w:rPr>
      </w:pPr>
      <w:r>
        <w:t>ex8_code.py</w:t>
      </w:r>
    </w:p>
    <w:p w14:paraId="2BE7A417" w14:textId="4EBEFE15" w:rsidR="00F76506" w:rsidRPr="00F76506" w:rsidRDefault="00F76506" w:rsidP="00F76506">
      <w:pPr>
        <w:pStyle w:val="ListParagraph"/>
        <w:numPr>
          <w:ilvl w:val="0"/>
          <w:numId w:val="6"/>
        </w:numPr>
        <w:jc w:val="left"/>
        <w:rPr>
          <w:lang w:val="el-GR"/>
        </w:rPr>
      </w:pPr>
      <w:r>
        <w:t>Αρχε</w:t>
      </w:r>
      <w:r>
        <w:rPr>
          <w:lang w:val="el-GR"/>
        </w:rPr>
        <w:t xml:space="preserve">ίο </w:t>
      </w:r>
      <w:r>
        <w:t>excel (vigenere.xlsx)</w:t>
      </w:r>
    </w:p>
    <w:p w14:paraId="7912511F" w14:textId="09A99ED7" w:rsidR="00F76506" w:rsidRPr="00F76506" w:rsidRDefault="00F76506" w:rsidP="00F76506">
      <w:pPr>
        <w:pStyle w:val="ListParagraph"/>
        <w:numPr>
          <w:ilvl w:val="0"/>
          <w:numId w:val="6"/>
        </w:numPr>
        <w:jc w:val="left"/>
        <w:rPr>
          <w:lang w:val="el-GR"/>
        </w:rPr>
      </w:pPr>
      <w:r>
        <w:t>english.txt</w:t>
      </w:r>
    </w:p>
    <w:p w14:paraId="4B3F4F2F" w14:textId="56CD96F0" w:rsidR="00F76506" w:rsidRPr="00F76506" w:rsidRDefault="00F76506" w:rsidP="00F76506">
      <w:pPr>
        <w:pStyle w:val="ListParagraph"/>
        <w:numPr>
          <w:ilvl w:val="0"/>
          <w:numId w:val="6"/>
        </w:numPr>
        <w:jc w:val="left"/>
        <w:rPr>
          <w:lang w:val="el-GR"/>
        </w:rPr>
      </w:pPr>
      <w:r>
        <w:t>password.txt</w:t>
      </w:r>
    </w:p>
    <w:p w14:paraId="28245F5D" w14:textId="29DDF089" w:rsidR="00F76506" w:rsidRPr="00F76506" w:rsidRDefault="00F76506" w:rsidP="00F76506">
      <w:pPr>
        <w:pStyle w:val="ListParagraph"/>
        <w:numPr>
          <w:ilvl w:val="0"/>
          <w:numId w:val="6"/>
        </w:numPr>
        <w:jc w:val="left"/>
        <w:rPr>
          <w:lang w:val="el-GR"/>
        </w:rPr>
      </w:pPr>
      <w:r>
        <w:t>test_zip.zip</w:t>
      </w:r>
    </w:p>
    <w:p w14:paraId="42618AF1" w14:textId="331C0ADB" w:rsidR="00F76506" w:rsidRPr="00F76506" w:rsidRDefault="00F76506" w:rsidP="00F76506">
      <w:pPr>
        <w:pStyle w:val="ListParagraph"/>
        <w:numPr>
          <w:ilvl w:val="0"/>
          <w:numId w:val="6"/>
        </w:numPr>
        <w:jc w:val="left"/>
        <w:rPr>
          <w:lang w:val="el-GR"/>
        </w:rPr>
      </w:pPr>
      <w:r>
        <w:t>test_zip</w:t>
      </w:r>
    </w:p>
    <w:p w14:paraId="55D93C17" w14:textId="61190FC0" w:rsidR="00F76506" w:rsidRPr="00F76506" w:rsidRDefault="00F76506" w:rsidP="00F76506">
      <w:pPr>
        <w:pStyle w:val="ListParagraph"/>
        <w:numPr>
          <w:ilvl w:val="0"/>
          <w:numId w:val="6"/>
        </w:numPr>
        <w:jc w:val="left"/>
        <w:rPr>
          <w:lang w:val="el-GR"/>
        </w:rPr>
      </w:pPr>
      <w:r>
        <w:t>Report_2315_2268.pdf</w:t>
      </w:r>
    </w:p>
    <w:p w14:paraId="5A1362F3" w14:textId="6DF9A28A" w:rsidR="003D76A5" w:rsidRPr="00F76506" w:rsidRDefault="003D76A5" w:rsidP="00F76506">
      <w:pPr>
        <w:pStyle w:val="ListParagraph"/>
        <w:numPr>
          <w:ilvl w:val="1"/>
          <w:numId w:val="6"/>
        </w:numPr>
        <w:jc w:val="left"/>
        <w:rPr>
          <w:lang w:val="el-GR"/>
        </w:rPr>
      </w:pPr>
      <w:r w:rsidRPr="00F76506">
        <w:rPr>
          <w:lang w:val="el-GR"/>
        </w:rPr>
        <w:br w:type="page"/>
      </w:r>
    </w:p>
    <w:p w14:paraId="21DFB2BB" w14:textId="77777777" w:rsidR="00D91879" w:rsidRPr="009B47B2" w:rsidRDefault="00D91879" w:rsidP="00D91879">
      <w:pPr>
        <w:pStyle w:val="Heading1"/>
        <w:rPr>
          <w:lang w:val="el-GR"/>
        </w:rPr>
      </w:pPr>
      <w:bookmarkStart w:id="1" w:name="_Toc416715536"/>
      <w:r>
        <w:rPr>
          <w:lang w:val="el-GR"/>
        </w:rPr>
        <w:lastRenderedPageBreak/>
        <w:t>Θέμα</w:t>
      </w:r>
      <w:r w:rsidRPr="009B47B2">
        <w:rPr>
          <w:lang w:val="el-GR"/>
        </w:rPr>
        <w:t xml:space="preserve"> 1</w:t>
      </w:r>
      <w:r>
        <w:rPr>
          <w:lang w:val="el-GR"/>
        </w:rPr>
        <w:t>ο</w:t>
      </w:r>
      <w:bookmarkEnd w:id="1"/>
      <w:r w:rsidRPr="009B47B2">
        <w:rPr>
          <w:lang w:val="el-GR"/>
        </w:rPr>
        <w:t xml:space="preserve"> </w:t>
      </w:r>
    </w:p>
    <w:p w14:paraId="7F494E04" w14:textId="77777777" w:rsidR="002A00C8" w:rsidRPr="002A00C8" w:rsidRDefault="002A00C8" w:rsidP="002A00C8">
      <w:pPr>
        <w:pStyle w:val="Heading2"/>
        <w:rPr>
          <w:lang w:val="el-GR"/>
        </w:rPr>
      </w:pPr>
      <w:bookmarkStart w:id="2" w:name="_Toc416715537"/>
      <w:r>
        <w:rPr>
          <w:lang w:val="el-GR"/>
        </w:rPr>
        <w:t xml:space="preserve">Υποερωτήμα </w:t>
      </w:r>
      <w:r>
        <w:t>i</w:t>
      </w:r>
      <w:r w:rsidRPr="002A00C8">
        <w:rPr>
          <w:lang w:val="el-GR"/>
        </w:rPr>
        <w:t>)</w:t>
      </w:r>
      <w:bookmarkEnd w:id="2"/>
    </w:p>
    <w:p w14:paraId="23B1168D" w14:textId="77777777" w:rsidR="009B47B2" w:rsidRDefault="009B47B2" w:rsidP="002A00C8">
      <w:pPr>
        <w:rPr>
          <w:lang w:val="el-GR"/>
        </w:rPr>
      </w:pPr>
    </w:p>
    <w:p w14:paraId="529E6E33" w14:textId="77777777" w:rsidR="002A00C8" w:rsidRPr="009B47B2" w:rsidRDefault="002A00C8" w:rsidP="002A00C8">
      <w:pPr>
        <w:rPr>
          <w:b/>
          <w:lang w:val="el-GR"/>
        </w:rPr>
      </w:pPr>
      <w:r w:rsidRPr="009B47B2">
        <w:rPr>
          <w:b/>
          <w:lang w:val="el-GR"/>
        </w:rPr>
        <w:t>Αρχή Kerchoff:</w:t>
      </w:r>
    </w:p>
    <w:p w14:paraId="42CED93C" w14:textId="77777777" w:rsidR="002A00C8" w:rsidRPr="002A00C8" w:rsidRDefault="002A00C8" w:rsidP="002A00C8">
      <w:pPr>
        <w:rPr>
          <w:lang w:val="el-GR"/>
        </w:rPr>
      </w:pPr>
      <w:r w:rsidRPr="002A00C8">
        <w:rPr>
          <w:lang w:val="el-GR"/>
        </w:rPr>
        <w:t>Σύμφωνα με την αρχή του Kerkhoff, η ασφάλεια ενός κρυπτοσυστήματος θα πρέπει να βασίζεται εξ'ολοκλήρου στη μυστικότητα του κλειδιού και στην τυχαιότητα των γεννητριών τυχαίων bitstrings. Αυτό σημαίνει πως η μυστικότητα του κώδικα και της υλοποίησης του κρυπτοσυστήματος δεν θα πρέπει να προσδίδει το στοιχείο</w:t>
      </w:r>
      <w:r>
        <w:rPr>
          <w:lang w:val="el-GR"/>
        </w:rPr>
        <w:t xml:space="preserve"> της ασφάλειας στο σύστημά μας.</w:t>
      </w:r>
    </w:p>
    <w:p w14:paraId="26DFFB9C" w14:textId="77777777" w:rsidR="002A00C8" w:rsidRPr="002A00C8" w:rsidRDefault="002A00C8" w:rsidP="002A00C8">
      <w:pPr>
        <w:rPr>
          <w:lang w:val="el-GR"/>
        </w:rPr>
      </w:pPr>
      <w:r w:rsidRPr="002A00C8">
        <w:rPr>
          <w:lang w:val="el-GR"/>
        </w:rPr>
        <w:t>Ακόμη και αν ο επιτιθέμενος γνωρίζει τους αλγορίθμους υλοποίησης του συστήματος, δε θα πρέπει να μπορεί να "σπάσει" το κρυπτοσύσ</w:t>
      </w:r>
      <w:r>
        <w:rPr>
          <w:lang w:val="el-GR"/>
        </w:rPr>
        <w:t>τημα λόγω αυτής του της γνώσης.</w:t>
      </w:r>
    </w:p>
    <w:p w14:paraId="6BD8297A" w14:textId="77777777" w:rsidR="002A00C8" w:rsidRPr="002A00C8" w:rsidRDefault="002A00C8" w:rsidP="002A00C8">
      <w:pPr>
        <w:rPr>
          <w:lang w:val="el-GR"/>
        </w:rPr>
      </w:pPr>
      <w:r w:rsidRPr="002A00C8">
        <w:rPr>
          <w:lang w:val="el-GR"/>
        </w:rPr>
        <w:t>Πλεονεκτήματα αυτού του κανόνα αποτελούν:</w:t>
      </w:r>
    </w:p>
    <w:p w14:paraId="2C94DF1E" w14:textId="77777777" w:rsidR="002A00C8" w:rsidRPr="002A00C8" w:rsidRDefault="002A00C8" w:rsidP="002A00C8">
      <w:pPr>
        <w:rPr>
          <w:lang w:val="el-GR"/>
        </w:rPr>
      </w:pPr>
      <w:r w:rsidRPr="002A00C8">
        <w:rPr>
          <w:lang w:val="el-GR"/>
        </w:rPr>
        <w:t>1. Ο κώδικας υλοποίησης του κρυπτοσυστήματος μπορεί να είναι open-source, με συνέπεια την παρακολούθηση και εξέτασή του από μεγαλύτερη μερίδα προγραμματιστών. ("Every bug is shallow, given enough eyes")</w:t>
      </w:r>
    </w:p>
    <w:p w14:paraId="44F1F2B9" w14:textId="77777777" w:rsidR="002A00C8" w:rsidRPr="002A00C8" w:rsidRDefault="002A00C8" w:rsidP="002A00C8">
      <w:pPr>
        <w:rPr>
          <w:lang w:val="el-GR"/>
        </w:rPr>
      </w:pPr>
      <w:r w:rsidRPr="002A00C8">
        <w:rPr>
          <w:lang w:val="el-GR"/>
        </w:rPr>
        <w:t>2. Ακόμη και αν οι γνώστες της υλοποίησης του κρυπτοσυστήματος αποτελούν τμήμα της επίθεσης προς το σύστημα, η γνώση δεν προσδίδει καμία πληροφορία σε σχέση με το κλειδί.</w:t>
      </w:r>
    </w:p>
    <w:p w14:paraId="29778C8A" w14:textId="77777777" w:rsidR="002A00C8" w:rsidRDefault="002A00C8" w:rsidP="002A00C8">
      <w:pPr>
        <w:rPr>
          <w:lang w:val="el-GR"/>
        </w:rPr>
      </w:pPr>
      <w:r w:rsidRPr="002A00C8">
        <w:rPr>
          <w:lang w:val="el-GR"/>
        </w:rPr>
        <w:t>3. Στα πλαίσια ανοχής παραβιάσεων, αν η λειτουργία και ασφάλεια του συστήματος βασίζεται στη μυστικότητα του αλγορίθμου υλοποίησης, αποτελεί ενδεχόμενο failure point.</w:t>
      </w:r>
    </w:p>
    <w:p w14:paraId="47076657" w14:textId="77777777" w:rsidR="002A00C8" w:rsidRDefault="002A00C8" w:rsidP="002A00C8">
      <w:pPr>
        <w:pStyle w:val="Heading2"/>
        <w:rPr>
          <w:lang w:val="el-GR"/>
        </w:rPr>
      </w:pPr>
      <w:bookmarkStart w:id="3" w:name="_Toc416715538"/>
      <w:r>
        <w:rPr>
          <w:lang w:val="el-GR"/>
        </w:rPr>
        <w:t xml:space="preserve">Υποερώτημα </w:t>
      </w:r>
      <w:r>
        <w:t>ii</w:t>
      </w:r>
      <w:r w:rsidRPr="009B47B2">
        <w:rPr>
          <w:lang w:val="el-GR"/>
        </w:rPr>
        <w:t>)</w:t>
      </w:r>
      <w:bookmarkEnd w:id="3"/>
    </w:p>
    <w:p w14:paraId="584F9DF2" w14:textId="77777777" w:rsidR="009B47B2" w:rsidRDefault="009B47B2" w:rsidP="009B47B2">
      <w:pPr>
        <w:rPr>
          <w:lang w:val="el-GR"/>
        </w:rPr>
      </w:pPr>
    </w:p>
    <w:p w14:paraId="37BB92D8" w14:textId="77777777" w:rsidR="00EB2C53" w:rsidRDefault="00EB2C53" w:rsidP="009B47B2">
      <w:pPr>
        <w:rPr>
          <w:lang w:val="el-GR"/>
        </w:rPr>
      </w:pPr>
      <w:r>
        <w:rPr>
          <w:lang w:val="el-GR"/>
        </w:rPr>
        <w:t>Έστω (</w:t>
      </w:r>
      <w:r>
        <w:t>E</w:t>
      </w:r>
      <w:r w:rsidRPr="00EB2C53">
        <w:rPr>
          <w:lang w:val="el-GR"/>
        </w:rPr>
        <w:t xml:space="preserve">, </w:t>
      </w:r>
      <w:r>
        <w:t>D</w:t>
      </w:r>
      <w:r w:rsidRPr="00EB2C53">
        <w:rPr>
          <w:lang w:val="el-GR"/>
        </w:rPr>
        <w:t xml:space="preserve">) </w:t>
      </w:r>
      <w:r>
        <w:rPr>
          <w:lang w:val="el-GR"/>
        </w:rPr>
        <w:t>ένα κρυπτοσύστημα επί του συνόλου (</w:t>
      </w:r>
      <w:r>
        <w:t>K</w:t>
      </w:r>
      <w:r w:rsidRPr="00EB2C53">
        <w:rPr>
          <w:lang w:val="el-GR"/>
        </w:rPr>
        <w:t xml:space="preserve">, </w:t>
      </w:r>
      <w:r>
        <w:t>M</w:t>
      </w:r>
      <w:r w:rsidRPr="00EB2C53">
        <w:rPr>
          <w:lang w:val="el-GR"/>
        </w:rPr>
        <w:t xml:space="preserve">, </w:t>
      </w:r>
      <w:r>
        <w:t>l</w:t>
      </w:r>
      <w:r w:rsidRPr="00EB2C53">
        <w:rPr>
          <w:lang w:val="el-GR"/>
        </w:rPr>
        <w:t>).</w:t>
      </w:r>
      <w:r>
        <w:rPr>
          <w:lang w:val="el-GR"/>
        </w:rPr>
        <w:t xml:space="preserve"> Λέμε ότι το σύστημα </w:t>
      </w:r>
      <w:r w:rsidRPr="00EB2C53">
        <w:rPr>
          <w:lang w:val="el-GR"/>
        </w:rPr>
        <w:t>(</w:t>
      </w:r>
      <w:r>
        <w:t>E</w:t>
      </w:r>
      <w:r w:rsidRPr="00EB2C53">
        <w:rPr>
          <w:lang w:val="el-GR"/>
        </w:rPr>
        <w:t xml:space="preserve">, </w:t>
      </w:r>
      <w:r>
        <w:t>D</w:t>
      </w:r>
      <w:r w:rsidRPr="00EB2C53">
        <w:rPr>
          <w:lang w:val="el-GR"/>
        </w:rPr>
        <w:t xml:space="preserve">) </w:t>
      </w:r>
      <w:r>
        <w:rPr>
          <w:lang w:val="el-GR"/>
        </w:rPr>
        <w:t>έχει τέλεια ασφάλεια, αν :</w:t>
      </w:r>
    </w:p>
    <w:p w14:paraId="6B7ACAE1" w14:textId="31FD4921" w:rsidR="00EB2C53" w:rsidRPr="00EB2C53" w:rsidRDefault="00EB2C53" w:rsidP="009B47B2">
      <w:r>
        <w:rPr>
          <w:lang w:val="el-GR"/>
        </w:rPr>
        <w:br/>
      </w:r>
      <m:oMathPara>
        <m:oMath>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0</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 xml:space="preserve"> ∈m </m:t>
          </m:r>
          <m:d>
            <m:dPr>
              <m:ctrlPr>
                <w:rPr>
                  <w:rFonts w:ascii="Cambria Math" w:hAnsi="Cambria Math"/>
                  <w:i/>
                  <w:lang w:val="el-GR"/>
                </w:rPr>
              </m:ctrlPr>
            </m:dPr>
            <m:e>
              <m:r>
                <w:rPr>
                  <w:rFonts w:ascii="Cambria Math" w:hAnsi="Cambria Math"/>
                  <w:lang w:val="el-GR"/>
                </w:rPr>
                <m:t>ίδιου μήκους</m:t>
              </m:r>
            </m:e>
          </m:d>
          <m:r>
            <w:rPr>
              <w:rFonts w:ascii="Cambria Math" w:hAnsi="Cambria Math"/>
              <w:lang w:val="el-GR"/>
            </w:rPr>
            <m:t xml:space="preserve"> και </m:t>
          </m:r>
          <m:r>
            <w:rPr>
              <w:rFonts w:ascii="Cambria Math" w:hAnsi="Cambria Math"/>
            </w:rPr>
            <m:t>c</m:t>
          </m:r>
          <m:r>
            <w:rPr>
              <w:rFonts w:ascii="Cambria Math" w:hAnsi="Cambria Math"/>
              <w:lang w:val="el-GR"/>
            </w:rPr>
            <m:t xml:space="preserve"> ∈</m:t>
          </m:r>
          <m:r>
            <w:rPr>
              <w:rFonts w:ascii="Cambria Math" w:hAnsi="Cambria Math"/>
            </w:rPr>
            <m:t>l</m:t>
          </m:r>
          <m:r>
            <w:rPr>
              <w:rFonts w:ascii="Cambria Math" w:hAnsi="Cambria Math"/>
              <w:lang w:val="el-GR"/>
            </w:rPr>
            <m:t xml:space="preserve"> έχουμε:</m:t>
          </m:r>
          <m:r>
            <m:rPr>
              <m:sty m:val="p"/>
            </m:rPr>
            <w:rPr>
              <w:rFonts w:ascii="Cambria Math" w:hAnsi="Cambria Math"/>
              <w:lang w:val="el-GR"/>
            </w:rPr>
            <w:br/>
          </m:r>
        </m:oMath>
        <m:oMath>
          <m:r>
            <w:rPr>
              <w:rFonts w:ascii="Cambria Math" w:hAnsi="Cambria Math"/>
              <w:lang w:val="el-GR"/>
            </w:rPr>
            <m:t>P</m:t>
          </m:r>
          <m:d>
            <m:dPr>
              <m:ctrlPr>
                <w:rPr>
                  <w:rFonts w:ascii="Cambria Math" w:hAnsi="Cambria Math"/>
                  <w:i/>
                  <w:lang w:val="el-GR"/>
                </w:rPr>
              </m:ctrlPr>
            </m:dPr>
            <m:e>
              <m:r>
                <w:rPr>
                  <w:rFonts w:ascii="Cambria Math" w:hAnsi="Cambria Math"/>
                  <w:lang w:val="el-GR"/>
                </w:rPr>
                <m:t>E</m:t>
              </m:r>
              <m:d>
                <m:dPr>
                  <m:ctrlPr>
                    <w:rPr>
                      <w:rFonts w:ascii="Cambria Math" w:hAnsi="Cambria Math"/>
                      <w:i/>
                      <w:lang w:val="el-GR"/>
                    </w:rPr>
                  </m:ctrlPr>
                </m:dPr>
                <m:e>
                  <m:r>
                    <w:rPr>
                      <w:rFonts w:ascii="Cambria Math" w:hAnsi="Cambria Math"/>
                      <w:lang w:val="el-GR"/>
                    </w:rPr>
                    <m:t xml:space="preserve">k, </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0</m:t>
                      </m:r>
                    </m:sub>
                  </m:sSub>
                </m:e>
              </m:d>
              <m:r>
                <w:rPr>
                  <w:rFonts w:ascii="Cambria Math" w:hAnsi="Cambria Math"/>
                  <w:lang w:val="el-GR"/>
                </w:rPr>
                <m:t>=c</m:t>
              </m:r>
            </m:e>
          </m:d>
          <m:r>
            <w:rPr>
              <w:rFonts w:ascii="Cambria Math" w:hAnsi="Cambria Math"/>
              <w:lang w:val="el-GR"/>
            </w:rPr>
            <m:t>= P</m:t>
          </m:r>
          <m:d>
            <m:dPr>
              <m:ctrlPr>
                <w:rPr>
                  <w:rFonts w:ascii="Cambria Math" w:hAnsi="Cambria Math"/>
                  <w:i/>
                  <w:lang w:val="el-GR"/>
                </w:rPr>
              </m:ctrlPr>
            </m:dPr>
            <m:e>
              <m:r>
                <w:rPr>
                  <w:rFonts w:ascii="Cambria Math" w:hAnsi="Cambria Math"/>
                  <w:lang w:val="el-GR"/>
                </w:rPr>
                <m:t>E</m:t>
              </m:r>
              <m:d>
                <m:dPr>
                  <m:ctrlPr>
                    <w:rPr>
                      <w:rFonts w:ascii="Cambria Math" w:hAnsi="Cambria Math"/>
                      <w:i/>
                      <w:lang w:val="el-GR"/>
                    </w:rPr>
                  </m:ctrlPr>
                </m:dPr>
                <m:e>
                  <m:r>
                    <w:rPr>
                      <w:rFonts w:ascii="Cambria Math" w:hAnsi="Cambria Math"/>
                      <w:lang w:val="el-GR"/>
                    </w:rPr>
                    <m:t>k,</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e>
              </m:d>
              <m:r>
                <w:rPr>
                  <w:rFonts w:ascii="Cambria Math" w:hAnsi="Cambria Math"/>
                  <w:lang w:val="el-GR"/>
                </w:rPr>
                <m:t>=c</m:t>
              </m:r>
            </m:e>
          </m:d>
          <m:r>
            <w:rPr>
              <w:rFonts w:ascii="Cambria Math" w:hAnsi="Cambria Math"/>
              <w:lang w:val="el-GR"/>
            </w:rPr>
            <m:t>,</m:t>
          </m:r>
          <m:r>
            <m:rPr>
              <m:sty m:val="p"/>
            </m:rPr>
            <w:rPr>
              <w:rFonts w:ascii="Cambria Math" w:hAnsi="Cambria Math"/>
              <w:lang w:val="el-GR"/>
            </w:rPr>
            <w:br/>
          </m:r>
        </m:oMath>
        <m:oMath>
          <m:r>
            <w:rPr>
              <w:rFonts w:ascii="Cambria Math" w:hAnsi="Cambria Math"/>
              <w:lang w:val="el-GR"/>
            </w:rPr>
            <m:t xml:space="preserve">όπου </m:t>
          </m:r>
          <m:r>
            <w:rPr>
              <w:rFonts w:ascii="Cambria Math" w:hAnsi="Cambria Math"/>
            </w:rPr>
            <m:t>k</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r>
            <w:rPr>
              <w:rFonts w:ascii="Cambria Math" w:hAnsi="Cambria Math"/>
            </w:rPr>
            <m:t>K</m:t>
          </m:r>
        </m:oMath>
      </m:oMathPara>
    </w:p>
    <w:p w14:paraId="31AF2101" w14:textId="64569F49" w:rsidR="00EB2C53" w:rsidRPr="007515BD" w:rsidRDefault="00EB2C53" w:rsidP="002A00C8">
      <w:pPr>
        <w:rPr>
          <w:lang w:val="el-GR"/>
        </w:rPr>
      </w:pPr>
      <w:r>
        <w:rPr>
          <w:lang w:val="el-GR"/>
        </w:rPr>
        <w:t xml:space="preserve">Δηλαδή αν η Εύα κλέψει το </w:t>
      </w:r>
      <w:r>
        <w:t>c</w:t>
      </w:r>
      <w:r w:rsidRPr="00EB2C53">
        <w:rPr>
          <w:lang w:val="el-GR"/>
        </w:rPr>
        <w:t xml:space="preserve">, </w:t>
      </w:r>
      <w:r>
        <w:rPr>
          <w:lang w:val="el-GR"/>
        </w:rPr>
        <w:t xml:space="preserve">τότε δε γνωρίζει αν αυτό προήλθε από το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0</m:t>
            </m:r>
          </m:sub>
        </m:sSub>
      </m:oMath>
      <w:r>
        <w:rPr>
          <w:lang w:val="el-GR"/>
        </w:rPr>
        <w:t xml:space="preserve"> ή το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oMath>
      <w:r>
        <w:rPr>
          <w:lang w:val="el-GR"/>
        </w:rPr>
        <w:t>.</w:t>
      </w:r>
    </w:p>
    <w:p w14:paraId="0721CB5F" w14:textId="4B0A0189" w:rsidR="002A00C8" w:rsidRPr="002A00C8" w:rsidRDefault="002A00C8" w:rsidP="002A00C8">
      <w:pPr>
        <w:rPr>
          <w:lang w:val="el-GR"/>
        </w:rPr>
      </w:pPr>
      <w:r w:rsidRPr="002A00C8">
        <w:rPr>
          <w:lang w:val="el-GR"/>
        </w:rPr>
        <w:t>Κρυπτοσυστήματα με τέλεια ασφάλεια</w:t>
      </w:r>
      <w:r w:rsidR="00902D94">
        <w:rPr>
          <w:lang w:val="el-GR"/>
        </w:rPr>
        <w:t xml:space="preserve"> α</w:t>
      </w:r>
      <w:bookmarkStart w:id="4" w:name="_GoBack"/>
      <w:bookmarkEnd w:id="4"/>
      <w:r w:rsidR="00902D94">
        <w:rPr>
          <w:lang w:val="el-GR"/>
        </w:rPr>
        <w:t>ποτελούν</w:t>
      </w:r>
      <w:r w:rsidRPr="002A00C8">
        <w:rPr>
          <w:lang w:val="el-GR"/>
        </w:rPr>
        <w:t>:</w:t>
      </w:r>
    </w:p>
    <w:p w14:paraId="4361CE32" w14:textId="77777777" w:rsidR="00902D94" w:rsidRDefault="002A00C8" w:rsidP="00902D94">
      <w:pPr>
        <w:pStyle w:val="ListParagraph"/>
        <w:numPr>
          <w:ilvl w:val="0"/>
          <w:numId w:val="6"/>
        </w:numPr>
        <w:rPr>
          <w:lang w:val="el-GR"/>
        </w:rPr>
      </w:pPr>
      <w:r>
        <w:t>Vig</w:t>
      </w:r>
      <w:r w:rsidRPr="00902D94">
        <w:rPr>
          <w:lang w:val="el-GR"/>
        </w:rPr>
        <w:t>é</w:t>
      </w:r>
      <w:r>
        <w:t>nere</w:t>
      </w:r>
    </w:p>
    <w:p w14:paraId="4FAF7DBD" w14:textId="74C749C9" w:rsidR="002A00C8" w:rsidRPr="00902D94" w:rsidRDefault="002A00C8" w:rsidP="00902D94">
      <w:pPr>
        <w:pStyle w:val="ListParagraph"/>
        <w:numPr>
          <w:ilvl w:val="0"/>
          <w:numId w:val="6"/>
        </w:numPr>
        <w:rPr>
          <w:lang w:val="el-GR"/>
        </w:rPr>
      </w:pPr>
      <w:r>
        <w:t>OTP</w:t>
      </w:r>
      <w:r w:rsidR="00902D94">
        <w:rPr>
          <w:lang w:val="el-GR"/>
        </w:rPr>
        <w:t xml:space="preserve"> </w:t>
      </w:r>
      <w:r w:rsidR="00902D94">
        <w:t>(One Time Pad)</w:t>
      </w:r>
    </w:p>
    <w:p w14:paraId="6A299C6B" w14:textId="77777777" w:rsidR="007515BD" w:rsidRDefault="007515BD" w:rsidP="002A00C8">
      <w:pPr>
        <w:pStyle w:val="Heading2"/>
        <w:rPr>
          <w:lang w:val="el-GR"/>
        </w:rPr>
      </w:pPr>
      <w:bookmarkStart w:id="5" w:name="_Toc416715539"/>
    </w:p>
    <w:p w14:paraId="59629A19" w14:textId="77777777" w:rsidR="007515BD" w:rsidRDefault="007515BD" w:rsidP="002A00C8">
      <w:pPr>
        <w:pStyle w:val="Heading2"/>
        <w:rPr>
          <w:lang w:val="el-GR"/>
        </w:rPr>
      </w:pPr>
    </w:p>
    <w:p w14:paraId="225721C3" w14:textId="77777777" w:rsidR="002A00C8" w:rsidRDefault="002A00C8" w:rsidP="002A00C8">
      <w:pPr>
        <w:pStyle w:val="Heading2"/>
        <w:rPr>
          <w:lang w:val="el-GR"/>
        </w:rPr>
      </w:pPr>
      <w:r>
        <w:rPr>
          <w:lang w:val="el-GR"/>
        </w:rPr>
        <w:t xml:space="preserve">Υποερώτημα </w:t>
      </w:r>
      <w:r>
        <w:t>iii</w:t>
      </w:r>
      <w:r w:rsidRPr="002A00C8">
        <w:rPr>
          <w:lang w:val="el-GR"/>
        </w:rPr>
        <w:t>)</w:t>
      </w:r>
      <w:bookmarkEnd w:id="5"/>
    </w:p>
    <w:p w14:paraId="5F1307EF" w14:textId="77777777" w:rsidR="009B47B2" w:rsidRPr="009B47B2" w:rsidRDefault="009B47B2" w:rsidP="009B47B2">
      <w:pPr>
        <w:rPr>
          <w:lang w:val="el-GR"/>
        </w:rPr>
      </w:pPr>
    </w:p>
    <w:p w14:paraId="0E8BF1E8" w14:textId="77777777" w:rsidR="002A00C8" w:rsidRPr="002A00C8" w:rsidRDefault="002A00C8" w:rsidP="002A00C8">
      <w:pPr>
        <w:rPr>
          <w:lang w:val="el-GR"/>
        </w:rPr>
      </w:pPr>
      <w:r w:rsidRPr="002A00C8">
        <w:rPr>
          <w:lang w:val="el-GR"/>
        </w:rPr>
        <w:t>Όχι. Στην περίπτωση που κρυπτογραφηθούν δύο μηνύματα m1, m2 με το ίδιο κλειδί k, και τα αντίστοιχα ciphertexts είναι c1 κ</w:t>
      </w:r>
      <w:r w:rsidR="00FB42AA">
        <w:rPr>
          <w:lang w:val="el-GR"/>
        </w:rPr>
        <w:t>αι c2, τότε ισχύει το παρακάτω:</w:t>
      </w:r>
    </w:p>
    <w:p w14:paraId="144F6A03" w14:textId="77777777" w:rsidR="002A00C8" w:rsidRPr="009B47B2" w:rsidRDefault="002A00C8" w:rsidP="002A00C8">
      <w:pPr>
        <w:rPr>
          <w:rFonts w:ascii="Consolas" w:hAnsi="Consolas" w:cs="Consolas"/>
          <w:lang w:val="el-GR"/>
        </w:rPr>
      </w:pPr>
      <w:r w:rsidRPr="009B47B2">
        <w:rPr>
          <w:rFonts w:ascii="Consolas" w:hAnsi="Consolas" w:cs="Consolas"/>
          <w:lang w:val="el-GR"/>
        </w:rPr>
        <w:t>c1 xor c2 = (m1 xor k) xor (m2 xor k) = m1 xor m2</w:t>
      </w:r>
    </w:p>
    <w:p w14:paraId="1CB22BA6" w14:textId="77777777" w:rsidR="002A00C8" w:rsidRDefault="002A00C8" w:rsidP="002A00C8">
      <w:pPr>
        <w:rPr>
          <w:lang w:val="el-GR"/>
        </w:rPr>
      </w:pPr>
      <w:r w:rsidRPr="002A00C8">
        <w:rPr>
          <w:lang w:val="el-GR"/>
        </w:rPr>
        <w:t>Αν τα μηνύματα είναι σε φυσική γλώσσα και ακολουθείται κάποια κατανομή χρήσης των γραμμάτων, τότε μπορούν να βρεθούν τα μηνύματα. Τα μηνύματα, ωστόσο, πρέπει να έχουν πλεονασμό.</w:t>
      </w:r>
    </w:p>
    <w:p w14:paraId="4D16285C" w14:textId="77777777" w:rsidR="002A00C8" w:rsidRDefault="002A00C8" w:rsidP="002A00C8">
      <w:pPr>
        <w:pStyle w:val="Heading2"/>
        <w:rPr>
          <w:lang w:val="el-GR"/>
        </w:rPr>
      </w:pPr>
      <w:bookmarkStart w:id="6" w:name="_Toc416715540"/>
      <w:r>
        <w:rPr>
          <w:lang w:val="el-GR"/>
        </w:rPr>
        <w:t xml:space="preserve">Υποερώτημα </w:t>
      </w:r>
      <w:r>
        <w:t>iv</w:t>
      </w:r>
      <w:r w:rsidRPr="002A00C8">
        <w:rPr>
          <w:lang w:val="el-GR"/>
        </w:rPr>
        <w:t>)</w:t>
      </w:r>
      <w:bookmarkEnd w:id="6"/>
    </w:p>
    <w:p w14:paraId="55A4CB7A" w14:textId="1EEBBCD0" w:rsidR="009B47B2" w:rsidRPr="009B47B2" w:rsidRDefault="009B47B2" w:rsidP="009B47B2">
      <w:pPr>
        <w:rPr>
          <w:lang w:val="el-GR"/>
        </w:rPr>
      </w:pPr>
    </w:p>
    <w:p w14:paraId="45AAA808" w14:textId="67BFBC88" w:rsidR="1EEBBCD0" w:rsidRPr="003D76A5" w:rsidRDefault="1EEBBCD0" w:rsidP="003D76A5">
      <w:pPr>
        <w:rPr>
          <w:lang w:val="el-GR"/>
        </w:rPr>
      </w:pPr>
      <w:r w:rsidRPr="00EB2C53">
        <w:rPr>
          <w:rFonts w:ascii="Century Gothic" w:eastAsia="Century Gothic" w:hAnsi="Century Gothic" w:cs="Century Gothic"/>
          <w:szCs w:val="20"/>
          <w:lang w:val="el-GR"/>
        </w:rPr>
        <w:t xml:space="preserve">Η κατάσταση λειτουργίας ενός </w:t>
      </w:r>
      <w:r w:rsidRPr="1EEBBCD0">
        <w:rPr>
          <w:rFonts w:ascii="Century Gothic" w:eastAsia="Century Gothic" w:hAnsi="Century Gothic" w:cs="Century Gothic"/>
          <w:szCs w:val="20"/>
        </w:rPr>
        <w:t>block</w:t>
      </w:r>
      <w:r w:rsidRPr="00EB2C53">
        <w:rPr>
          <w:rFonts w:ascii="Century Gothic" w:eastAsia="Century Gothic" w:hAnsi="Century Gothic" w:cs="Century Gothic"/>
          <w:szCs w:val="20"/>
          <w:lang w:val="el-GR"/>
        </w:rPr>
        <w:t xml:space="preserve"> </w:t>
      </w:r>
      <w:r w:rsidRPr="1EEBBCD0">
        <w:rPr>
          <w:rFonts w:ascii="Century Gothic" w:eastAsia="Century Gothic" w:hAnsi="Century Gothic" w:cs="Century Gothic"/>
          <w:szCs w:val="20"/>
        </w:rPr>
        <w:t>cipher</w:t>
      </w:r>
      <w:r w:rsidRPr="00EB2C53">
        <w:rPr>
          <w:rFonts w:ascii="Century Gothic" w:eastAsia="Century Gothic" w:hAnsi="Century Gothic" w:cs="Century Gothic"/>
          <w:szCs w:val="20"/>
          <w:lang w:val="el-GR"/>
        </w:rPr>
        <w:t xml:space="preserve"> αναφέρεται στον τρόπο με τον οποίο ο αλγόριθμος κρυπτογράφησης χρησιμοποιεί και συνδυάζει τα τμήματα στα οποία έχει χωρίσει το μήνυμα προς κρυπτογράφηση για την παραγωγή του </w:t>
      </w:r>
      <w:r w:rsidRPr="1EEBBCD0">
        <w:rPr>
          <w:rFonts w:ascii="Century Gothic" w:eastAsia="Century Gothic" w:hAnsi="Century Gothic" w:cs="Century Gothic"/>
          <w:szCs w:val="20"/>
        </w:rPr>
        <w:t>ciphertext</w:t>
      </w:r>
      <w:r w:rsidRPr="00EB2C53">
        <w:rPr>
          <w:rFonts w:ascii="Century Gothic" w:eastAsia="Century Gothic" w:hAnsi="Century Gothic" w:cs="Century Gothic"/>
          <w:szCs w:val="20"/>
          <w:lang w:val="el-GR"/>
        </w:rPr>
        <w:t>.</w:t>
      </w:r>
    </w:p>
    <w:p w14:paraId="7A482C71" w14:textId="77777777" w:rsidR="00C616F9" w:rsidRPr="009B47B2" w:rsidRDefault="00C616F9" w:rsidP="00C616F9">
      <w:pPr>
        <w:rPr>
          <w:b/>
          <w:lang w:val="el-GR"/>
        </w:rPr>
      </w:pPr>
      <w:r w:rsidRPr="009B47B2">
        <w:rPr>
          <w:b/>
          <w:lang w:val="el-GR"/>
        </w:rPr>
        <w:t>Κατάσταση λειτουργίας ECB (Electronic Codebook)</w:t>
      </w:r>
    </w:p>
    <w:p w14:paraId="1895DD87" w14:textId="77777777" w:rsidR="00C616F9" w:rsidRPr="00C616F9" w:rsidRDefault="00C616F9" w:rsidP="00C616F9">
      <w:pPr>
        <w:rPr>
          <w:lang w:val="el-GR"/>
        </w:rPr>
      </w:pPr>
      <w:r w:rsidRPr="00C616F9">
        <w:rPr>
          <w:lang w:val="el-GR"/>
        </w:rPr>
        <w:t>Η απλούστερη κατάσταση λειτουργίας. Το μήνυμα διαιρείται σε blocks, καθένα από τα οποία κρυπτογραφεί</w:t>
      </w:r>
      <w:r>
        <w:rPr>
          <w:lang w:val="el-GR"/>
        </w:rPr>
        <w:t>ται αυτόνομα.</w:t>
      </w:r>
    </w:p>
    <w:p w14:paraId="43552F3C" w14:textId="77777777" w:rsidR="00C616F9" w:rsidRPr="002A00C8" w:rsidRDefault="00C616F9" w:rsidP="00C616F9">
      <w:pPr>
        <w:rPr>
          <w:lang w:val="el-GR"/>
        </w:rPr>
      </w:pPr>
      <w:r w:rsidRPr="00C616F9">
        <w:rPr>
          <w:lang w:val="el-GR"/>
        </w:rPr>
        <w:t>Το μειονέκτημα αυτής της μεθόδου είναι ότι επιτρέπει την ανίχνευση patterns στο κρυπτογραφημένο ciphertext, καθώς δεδομένου ότι παρόμοια blocks του μηνύματος κρυπτογραφούνται με το ίδιο κλειδί, έχουν και παρόμοιο παραγόμενο ciphertext.</w:t>
      </w:r>
    </w:p>
    <w:bookmarkStart w:id="7" w:name="_Toc416715541"/>
    <w:p w14:paraId="016020B9" w14:textId="4C37E879" w:rsidR="00D91879" w:rsidRPr="00D91879" w:rsidRDefault="003D76A5" w:rsidP="00D91879">
      <w:pPr>
        <w:pStyle w:val="Heading1"/>
        <w:rPr>
          <w:lang w:val="el-GR"/>
        </w:rPr>
      </w:pPr>
      <w:r>
        <w:rPr>
          <w:noProof/>
          <w:lang w:eastAsia="en-US"/>
        </w:rPr>
        <mc:AlternateContent>
          <mc:Choice Requires="wps">
            <w:drawing>
              <wp:anchor distT="0" distB="0" distL="114300" distR="114300" simplePos="0" relativeHeight="251672576" behindDoc="0" locked="0" layoutInCell="1" allowOverlap="1" wp14:anchorId="17DE4BBE" wp14:editId="4829E95C">
                <wp:simplePos x="0" y="0"/>
                <wp:positionH relativeFrom="column">
                  <wp:posOffset>685800</wp:posOffset>
                </wp:positionH>
                <wp:positionV relativeFrom="paragraph">
                  <wp:posOffset>1895475</wp:posOffset>
                </wp:positionV>
                <wp:extent cx="45720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277090DD" w14:textId="6CFC2F77" w:rsidR="00E95055" w:rsidRPr="00810A9A" w:rsidRDefault="00E95055" w:rsidP="003D76A5">
                            <w:pPr>
                              <w:pStyle w:val="Caption"/>
                              <w:rPr>
                                <w:noProof/>
                                <w:color w:val="B01513" w:themeColor="accent1"/>
                                <w:sz w:val="28"/>
                                <w:szCs w:val="28"/>
                              </w:rPr>
                            </w:pPr>
                            <w:r>
                              <w:t xml:space="preserve">Figure </w:t>
                            </w:r>
                            <w:fldSimple w:instr=" SEQ Figure \* ARABIC ">
                              <w:r w:rsidR="00FF5625">
                                <w:rPr>
                                  <w:noProof/>
                                </w:rPr>
                                <w:t>1</w:t>
                              </w:r>
                            </w:fldSimple>
                            <w:r>
                              <w:t xml:space="preserve"> ECB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E4BBE" id="Text Box 5" o:spid="_x0000_s1028" type="#_x0000_t202" style="position:absolute;left:0;text-align:left;margin-left:54pt;margin-top:149.25pt;width:5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" stroked="f">
                <v:textbox style="mso-fit-shape-to-text:t" inset="0,0,0,0">
                  <w:txbxContent>
                    <w:p w14:paraId="277090DD" w14:textId="6CFC2F77" w:rsidR="00E95055" w:rsidRPr="00810A9A" w:rsidRDefault="00E95055" w:rsidP="003D76A5">
                      <w:pPr>
                        <w:pStyle w:val="Caption"/>
                        <w:rPr>
                          <w:noProof/>
                          <w:color w:val="B01513" w:themeColor="accent1"/>
                          <w:sz w:val="28"/>
                          <w:szCs w:val="28"/>
                        </w:rPr>
                      </w:pPr>
                      <w:r>
                        <w:t xml:space="preserve">Figure </w:t>
                      </w:r>
                      <w:r>
                        <w:fldChar w:fldCharType="begin"/>
                      </w:r>
                      <w:r>
                        <w:instrText xml:space="preserve"> SEQ Figure \* ARABIC </w:instrText>
                      </w:r>
                      <w:r>
                        <w:fldChar w:fldCharType="separate"/>
                      </w:r>
                      <w:r w:rsidR="00FF5625">
                        <w:rPr>
                          <w:noProof/>
                        </w:rPr>
                        <w:t>1</w:t>
                      </w:r>
                      <w:r>
                        <w:fldChar w:fldCharType="end"/>
                      </w:r>
                      <w:r>
                        <w:t xml:space="preserve"> ECB Diagram</w:t>
                      </w:r>
                    </w:p>
                  </w:txbxContent>
                </v:textbox>
                <w10:wrap type="topAndBottom"/>
              </v:shape>
            </w:pict>
          </mc:Fallback>
        </mc:AlternateContent>
      </w:r>
      <w:r>
        <w:rPr>
          <w:noProof/>
          <w:lang w:eastAsia="en-US"/>
        </w:rPr>
        <w:drawing>
          <wp:anchor distT="0" distB="0" distL="114300" distR="114300" simplePos="0" relativeHeight="251670528" behindDoc="0" locked="0" layoutInCell="1" allowOverlap="1" wp14:anchorId="7EB4C1BB" wp14:editId="699E2A40">
            <wp:simplePos x="0" y="0"/>
            <wp:positionH relativeFrom="margin">
              <wp:align>center</wp:align>
            </wp:positionH>
            <wp:positionV relativeFrom="paragraph">
              <wp:posOffset>0</wp:posOffset>
            </wp:positionV>
            <wp:extent cx="4572000" cy="1838325"/>
            <wp:effectExtent l="0" t="0" r="0" b="0"/>
            <wp:wrapTopAndBottom/>
            <wp:docPr id="18512151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anchor>
        </w:drawing>
      </w:r>
      <w:r w:rsidR="00D91879">
        <w:rPr>
          <w:lang w:val="el-GR"/>
        </w:rPr>
        <w:t>Θέμα 2ο</w:t>
      </w:r>
      <w:bookmarkEnd w:id="7"/>
      <w:r w:rsidR="00D91879" w:rsidRPr="00D91879">
        <w:rPr>
          <w:lang w:val="el-GR"/>
        </w:rPr>
        <w:t xml:space="preserve"> </w:t>
      </w:r>
    </w:p>
    <w:p w14:paraId="3A27B727" w14:textId="1D4427D8" w:rsidR="1EEBBCD0" w:rsidRPr="00EB2C53" w:rsidRDefault="1EEBBCD0" w:rsidP="1EEBBCD0">
      <w:pPr>
        <w:rPr>
          <w:lang w:val="el-GR"/>
        </w:rPr>
      </w:pPr>
      <w:r w:rsidRPr="1EEBBCD0">
        <w:rPr>
          <w:lang w:val="el-GR"/>
        </w:rPr>
        <w:t xml:space="preserve">Το τμήμα κρυπτογράφησης του αλγορίθμου RC4 υλοποιήθηκε σε python3, ο κώδικας του οποίου επισυνάπτεται στο παράρτημα της παρούσας εργασίας. Χρησιμοποιώντας τον αλγόριθμο αυτό, </w:t>
      </w:r>
      <w:r w:rsidRPr="1EEBBCD0">
        <w:rPr>
          <w:lang w:val="el-GR"/>
        </w:rPr>
        <w:lastRenderedPageBreak/>
        <w:t>και κρυπτογραφώντας το μήνυμα "Never send a human to do a machine s job" με κλειδί την λέξη "MATRIX" λαμβάνουμε την ακόλουθη έξοδο, σε δεκαεξαδική μορφή:</w:t>
      </w:r>
    </w:p>
    <w:p w14:paraId="1AC5B981" w14:textId="4B8A2F41" w:rsidR="1EEBBCD0" w:rsidRDefault="1EEBBCD0" w:rsidP="1EEBBCD0">
      <w:pPr>
        <w:jc w:val="center"/>
      </w:pPr>
      <w:r w:rsidRPr="00EB2C53">
        <w:rPr>
          <w:b/>
          <w:bCs/>
        </w:rPr>
        <w:t>"</w:t>
      </w:r>
      <w:r w:rsidRPr="1EEBBCD0">
        <w:rPr>
          <w:rFonts w:ascii="Century Gothic" w:eastAsia="Century Gothic" w:hAnsi="Century Gothic" w:cs="Century Gothic"/>
          <w:szCs w:val="20"/>
        </w:rPr>
        <w:t>ed b1 10 24 57 11 6d af d1 d8 33 7f 7f 32 ba 8c ae 01 d3 75 a8 fb db 6c 89 dd 43 88 92 20 4e 1b aa 1f e6 11 5f 48 5f c7</w:t>
      </w:r>
      <w:r w:rsidRPr="00EB2C53">
        <w:rPr>
          <w:b/>
          <w:bCs/>
        </w:rPr>
        <w:t>"</w:t>
      </w:r>
    </w:p>
    <w:p w14:paraId="767F8944" w14:textId="626C85F2" w:rsidR="1EEBBCD0" w:rsidRPr="00EB2C53" w:rsidRDefault="1EEBBCD0" w:rsidP="1EEBBCD0">
      <w:pPr>
        <w:jc w:val="left"/>
        <w:rPr>
          <w:lang w:val="el-GR"/>
        </w:rPr>
      </w:pPr>
      <w:r w:rsidRPr="1EEBBCD0">
        <w:rPr>
          <w:lang w:val="el-GR"/>
        </w:rPr>
        <w:t>Το ακόλουθο αποτέλεσμα επαληθεύτηκε και από εξωτερική υλοποίηση του αλγόριθμου, του οποίου ο σύνδεσμος βρίσκεται στην βιβλιογραφία.</w:t>
      </w:r>
    </w:p>
    <w:p w14:paraId="7C53E0C5" w14:textId="57102398" w:rsidR="00D91879" w:rsidRPr="00D91879" w:rsidRDefault="00D91879" w:rsidP="00D91879">
      <w:pPr>
        <w:pStyle w:val="Heading1"/>
        <w:rPr>
          <w:lang w:val="el-GR"/>
        </w:rPr>
      </w:pPr>
      <w:bookmarkStart w:id="8" w:name="_Toc416715542"/>
      <w:r>
        <w:rPr>
          <w:lang w:val="el-GR"/>
        </w:rPr>
        <w:t>Θέμα 3ο</w:t>
      </w:r>
      <w:bookmarkEnd w:id="8"/>
      <w:r w:rsidRPr="00D91879">
        <w:rPr>
          <w:lang w:val="el-GR"/>
        </w:rPr>
        <w:t xml:space="preserve"> </w:t>
      </w:r>
    </w:p>
    <w:p w14:paraId="0A49B1E5" w14:textId="4B7C92C8" w:rsidR="1EEBBCD0" w:rsidRPr="00EB2C53" w:rsidRDefault="1EEBBCD0" w:rsidP="1EEBBCD0">
      <w:pPr>
        <w:rPr>
          <w:lang w:val="el-GR"/>
        </w:rPr>
      </w:pPr>
      <w:r w:rsidRPr="1EEBBCD0">
        <w:rPr>
          <w:lang w:val="el-GR"/>
        </w:rPr>
        <w:t>Η αποκρυπτογράφηση του μηνύματος έγινε με τα εξής βήματα:</w:t>
      </w:r>
    </w:p>
    <w:p w14:paraId="02D708AA" w14:textId="1BADEAD2" w:rsidR="1EEBBCD0" w:rsidRPr="00EB2C53" w:rsidRDefault="1EEBBCD0" w:rsidP="1EEBBCD0">
      <w:pPr>
        <w:pStyle w:val="ListParagraph"/>
        <w:numPr>
          <w:ilvl w:val="0"/>
          <w:numId w:val="2"/>
        </w:numPr>
        <w:rPr>
          <w:szCs w:val="20"/>
          <w:lang w:val="el-GR"/>
        </w:rPr>
      </w:pPr>
      <w:r w:rsidRPr="1EEBBCD0">
        <w:rPr>
          <w:lang w:val="el-GR"/>
        </w:rPr>
        <w:t>Εύρεση του μήκους του κλειδιού (14), με βάση τον αλγόριθμο που προτείνεται στις διαφάνειες του μαθήματος.</w:t>
      </w:r>
    </w:p>
    <w:p w14:paraId="6B28AB95" w14:textId="1A471E88" w:rsidR="1EEBBCD0" w:rsidRPr="00EB2C53" w:rsidRDefault="1EEBBCD0" w:rsidP="1EEBBCD0">
      <w:pPr>
        <w:pStyle w:val="ListParagraph"/>
        <w:numPr>
          <w:ilvl w:val="0"/>
          <w:numId w:val="2"/>
        </w:numPr>
        <w:rPr>
          <w:szCs w:val="20"/>
          <w:lang w:val="el-GR"/>
        </w:rPr>
      </w:pPr>
      <w:r w:rsidRPr="1EEBBCD0">
        <w:rPr>
          <w:lang w:val="el-GR"/>
        </w:rPr>
        <w:t>Διαίρεση του μηνύματος σε 14 ομάδες, οι χαρακτήρες των οποίων θα έχουν κρυπτογραφηθεί με την ίδια μετατόπιση.</w:t>
      </w:r>
    </w:p>
    <w:p w14:paraId="1BD5B3D8" w14:textId="0CDEEB08" w:rsidR="1EEBBCD0" w:rsidRPr="00EB2C53" w:rsidRDefault="1EEBBCD0" w:rsidP="1EEBBCD0">
      <w:pPr>
        <w:pStyle w:val="ListParagraph"/>
        <w:numPr>
          <w:ilvl w:val="0"/>
          <w:numId w:val="2"/>
        </w:numPr>
        <w:rPr>
          <w:szCs w:val="20"/>
          <w:lang w:val="el-GR"/>
        </w:rPr>
      </w:pPr>
      <w:r w:rsidRPr="1EEBBCD0">
        <w:rPr>
          <w:lang w:val="el-GR"/>
        </w:rPr>
        <w:t>Πραγματοποίηση λεξικογραφικής ανάλυσης, ώστε να διαπιστωθεί ποιο γράμμα βρίσκεται στην συγκεκριμένη θέση του κλειδιού.</w:t>
      </w:r>
    </w:p>
    <w:p w14:paraId="395FF9C1" w14:textId="5BB011AF" w:rsidR="1EEBBCD0" w:rsidRPr="00EB2C53" w:rsidRDefault="1EEBBCD0" w:rsidP="1EEBBCD0">
      <w:pPr>
        <w:rPr>
          <w:lang w:val="el-GR"/>
        </w:rPr>
      </w:pPr>
      <w:r w:rsidRPr="1EEBBCD0">
        <w:rPr>
          <w:lang w:val="el-GR"/>
        </w:rPr>
        <w:t>Για την εκτέλεση το</w:t>
      </w:r>
      <w:r w:rsidR="003D76A5">
        <w:rPr>
          <w:lang w:val="el-GR"/>
        </w:rPr>
        <w:t>υ αλγορίθμου απαιτείται python3,</w:t>
      </w:r>
      <w:r w:rsidRPr="1EEBBCD0">
        <w:rPr>
          <w:lang w:val="el-GR"/>
        </w:rPr>
        <w:t xml:space="preserve"> ενώ τα αποτελέσματα είναι τα ακόλουθα:</w:t>
      </w:r>
    </w:p>
    <w:p w14:paraId="06037B46" w14:textId="4F495BB1" w:rsidR="1EEBBCD0" w:rsidRPr="00EB2C53" w:rsidRDefault="1EEBBCD0" w:rsidP="1EEBBCD0">
      <w:pPr>
        <w:rPr>
          <w:lang w:val="el-GR"/>
        </w:rPr>
      </w:pPr>
      <w:r w:rsidRPr="1EEBBCD0">
        <w:rPr>
          <w:b/>
          <w:bCs/>
          <w:lang w:val="el-GR"/>
        </w:rPr>
        <w:t>Κλεδί</w:t>
      </w:r>
      <w:r w:rsidRPr="1EEBBCD0">
        <w:rPr>
          <w:lang w:val="el-GR"/>
        </w:rPr>
        <w:t xml:space="preserve">: </w:t>
      </w:r>
      <w:r w:rsidRPr="00EB2C53">
        <w:rPr>
          <w:rFonts w:ascii="Century Gothic" w:eastAsia="Century Gothic" w:hAnsi="Century Gothic" w:cs="Century Gothic"/>
          <w:szCs w:val="20"/>
          <w:lang w:val="el-GR"/>
        </w:rPr>
        <w:t>ΤΣΑΠΛΙΝΤΣΑΠΛΙΝ</w:t>
      </w:r>
    </w:p>
    <w:p w14:paraId="1282A916" w14:textId="6805F8F0" w:rsidR="1EEBBCD0" w:rsidRPr="00EB2C53" w:rsidRDefault="1EEBBCD0" w:rsidP="1EEBBCD0">
      <w:pPr>
        <w:rPr>
          <w:lang w:val="el-GR"/>
        </w:rPr>
      </w:pPr>
      <w:r w:rsidRPr="00EB2C53">
        <w:rPr>
          <w:rFonts w:ascii="Century Gothic" w:eastAsia="Century Gothic" w:hAnsi="Century Gothic" w:cs="Century Gothic"/>
          <w:b/>
          <w:bCs/>
          <w:szCs w:val="20"/>
          <w:lang w:val="el-GR"/>
        </w:rPr>
        <w:t>Μήνυμα</w:t>
      </w:r>
      <w:r w:rsidRPr="00EB2C53">
        <w:rPr>
          <w:rFonts w:ascii="Century Gothic" w:eastAsia="Century Gothic" w:hAnsi="Century Gothic" w:cs="Century Gothic"/>
          <w:szCs w:val="20"/>
          <w:lang w:val="el-GR"/>
        </w:rPr>
        <w:t>: ΛΥΠΑΜΑΙ ΑΛΛΑ ΔΕΝ ΘΕΛΩ ΝΑ ΓΙΝΩ ΑΥΤΟΚΡΑΤΟΡΑΣ. ΔΕΝ ΕΙΝΑΙ ΔΙΚΗ ΜΟΥ ΥΠΟΘΕΣΗ. ΔΕΝ ΘΕΛΩ ΟΥΤΕ ΝΑ ΒΑΣΙΛΕΨΩ ΟΥΤΕ ΝΑ ΚΑΤΑΚΤΗΣΩ ΚΑΝΕΝΑΝ. ΘΑ ΗΘΕΛΑ ΝΑ ΒΟΗΘΗΣΩ ΟΛΟ ΤΟΝ ΚΟΣΜΟ ΑΝ ΜΠΟΡΟΥΣΑ, ΕΒΡΑΙΟΥΣ ΧΡΙΣΤΙΑΝΟΥΣ ΜΑΥΡΟΥΣ ΛΕΥΚΟΥΣ. ΟΛΟΙ ΕΠΙΘΥΜΟΥΜΕ ΤΗΝ ΑΛΛΗΛΕΓΓΥΗ ΑΥΤΗ. ΕΙΝΑΙ Η ΦΥΣΗ ΤΩΝ ΑΝΘΡΩΠΩΝ ΝΑ ΖΟΥΜΕ ΜΕ ΤΗΝ ΕΥΤΥΧΙΑ ΤΩΝ ΑΛΛΩΝ ΚΑΙ ΟΧΙ ΜΕ ΤΗ ΔΥΣΤΥΧΙΑ ΤΟΥΣ. ΔΕΝ ΘΕΛΟΥΜΕ ΟΥΤΕ ΝΑ ΜΙΣΟΥΜΕ, ΟΥΤΕ ΝΑ ΠΕΡΙΦΡΟΝΟΥΜΕ. ΣΤΟΝ ΚΟΣΜΟ ΑΥΤΟΝ ΥΠΑΡΧΕΙ ΧΩΡΟΣ ΓΙΑ ΤΟΝ ΚΑΘΕΝΑ. Η ΚΑΛΗ ΓΗ ΕΙΝΑΙ ΠΛΟΥΣΙΑ ΚΑΙ ΜΠΟΡΕΙ ΝΑ ΠΑΡΕΧΕΙ ΓΙΑ ΟΛΟΥΣ. Η ΖΩΗ ΜΠΟΡΕΙ ΝΑ ΕΙΝΑΙ ΕΛΕΥΘΕΡΗ ΚΑΙ ΩΡΑΙΑ, ΑΛΛΑ ΧΑΣΑΜΕ ΑΥΤΟ ΤΟ ΜΟΝΟΠΑΤΙ. Η ΠΛΕΟΝΕΞΙΑ ΔΗΛΗΤΗΡΙΑΣΕ ΤΙΣ ΨΥΧΕΣ ΤΩΝ ΑΝΘΡΩΠΩΝ, ΑΝΥΨΩΣΕ ΤΟΥΣ ΦΡΑΓΜΟΥΣ ΤΟΥ ΜΙΣΟΥΣ, ΜΑΣ ΚΑΤΑΔΙΚΑΣΕ ΣΤΗ ΔΥΣΤΥΧΙΑ ΚΑΙ ΣΤΗ ΣΦΑΓΗ. ΟΡΙΣΑΜΕ ΤΗΝ ΤΑΧΥΤΗΤΑ ΑΛΛΑ ΚΛΕΙΣΤΗΚΑΜΕ ΣΤΟΝ ΕΑΥΤΟ ΜΑΣ. Η ΕΚΒΙΟΜΗΧΑΝΙΣΗ ΠΡΟΣΦΕΡΕΙ ΑΦΘΟΝΙΑ, ΑΛΛΑ ΜΑΣ ΕΧΕΙ ΑΦΗΣΕΙ ΣΕ ΕΝΔΕΙΑ. Η ΕΠΙΣΤΗΜΗ ΜΑΣ ΕΚΑΝΕ ΚΥΝΙΚΟΥΣ, Η ΕΥΦΥΙΑ ΜΑΣ, ΣΚΛΗΡΟΥΣ ΚΑΙ ΑΞΕΣΤΟΥΣ. ΣΚΕΦΤΟΜΑΣΤΕ ΠΟΛΥ ΚΑΙ ΑΙΣΘΑΝΟΜΑΣΤΕ ΕΛΑΧΙΣΤΑ. ΠΕΡΙΣΣΟΤΕΡΟ ΚΑΙ ΑΠΟ ΤΙΣ ΜΗΧΑΝΕΣ. ΧΡΕΙΑΖΟΜΑΣΤΕ ΤΗΝ ΑΝΘΡΩΠΙΑ ΠΙΟ ΠΟΛΥ ΑΠΟ ΤΗΝ ΕΠΙΔΕΞΙΟΤΗΤΑ. ΧΡΕΙΑΖΟΜΑΣΤΕ ΤΗΝ ΚΑΛΟΣΥΝΗ ΚΑΙ ΤΗΝ ΕΥΓΕΝΕΙΑ. ΧΩΡΙΣ ΑΥΤΕΣ ΤΙΣ ΑΡΕΤΕΣ Η ΒΙΑ ΘΑ ΚΥΡΙΑΡΧΗΣΕΙ ΣΤΗ ΖΩΗ ΚΑΙ ΟΛΑ ΘΑ ΧΑΘΟΥΝ. ΤΟ ΑΕΡΟΠΛΑΝΟ ΚΑΙ ΤΟ ΡΑΔΙΟΦΩΝΟ ΜΑΣ ΕΦΕΡΑΝ ΠΙΟ ΚΟΝΤΑ. Η ΙΔΙΑ Η ΦΥΣΗ ΑΥΤΩΝ ΤΩΝ ΕΦΕΥΡΕΣΕΩΝ ΔΙΑΛΑΛΕΙ ΤΗΝ ΚΑΛΟΣΥΝΗ ΤΩΝ ΑΝΘΡΩΠΩΝ. ΔΙΑΛΑΛΕΙ ΤΗΝ ΠΑΓΚΟΣΜΙΑ ΑΔΕΛΦΟΣΥΝΗ, ΤΗΝ ΕΝΟΤΗΤΑ ΟΛΩΝ ΜΑΣ. ΑΚΟΜΑ ΚΙ ΑΥΤΗ ΤΗ ΣΤΙΓΜΗ, Η ΦΩΝΗ ΜΟΥ ΦΤΑΝΕΙ ΣΤΑ ΑΥΤΙΑ ΕΚΑΤΟΜΜΥΡΙΩΝ ΑΝΘΡΩΠΩΝ, ΑΠΕΛΠΙΣΜΕΝΩΝ ΓΥΝΑΙΚΩΝ, ΠΑΙΔΙΩΝ ΠΟΥ ΕΙΝΑΙ ΘΥΜΑΤΑ ΕΝΟΣ ΣΥΣΤΗΜΑΤΟΣ ΠΟΥ ΞΕΡΕΙ ΜΟΝΟ ΝΑ ΒΑΣΑΝΙΖΕΙ ΚΑΙ ΝΑ ΦΥΛΑΚΙΖΕΙ ΑΘΩΟΥΣ ΑΝΘΡΩΠΟΥΣ. ΣΕ ΑΥΤΟΥΣ ΠΟΥ ΜΕ ΑΚΟΥΝΕ ΛΕΩ: "ΜΗΝ ΑΠΕΛΠΙΖΕΣΤΕ! Η ΤΩΡΙΝΗ ΜΑΣ ΔΥΣΤΥΧΙΑ ΔΕΝ ΕΙΝΑΙ ΠΑΡΑ ΤΟ ΠΕΡΑΣΜΑ ΤΗΣ ΠΛΕΟΝΕΞΙΑΣ ΚΑΙ ΤΗΣ ΣΚΛΗΡΟΤ(ΗΤΑΣ)</w:t>
      </w:r>
    </w:p>
    <w:p w14:paraId="7B42E26F" w14:textId="6FD32269" w:rsidR="1EEBBCD0" w:rsidRPr="00EB2C53" w:rsidRDefault="1EEBBCD0" w:rsidP="1EEBBCD0">
      <w:pPr>
        <w:rPr>
          <w:lang w:val="el-GR"/>
        </w:rPr>
      </w:pPr>
      <w:r w:rsidRPr="00EB2C53">
        <w:rPr>
          <w:rFonts w:ascii="Century Gothic" w:eastAsia="Century Gothic" w:hAnsi="Century Gothic" w:cs="Century Gothic"/>
          <w:szCs w:val="20"/>
          <w:lang w:val="el-GR"/>
        </w:rPr>
        <w:lastRenderedPageBreak/>
        <w:t>Τα γράμματα που βρίσκονται εντός τον παρενθέσεων δεν αποτελούν μέρος του αποκρυπτογραφημένου μηνύματος αλλά παρατίθενται για την πληρότητα του κειμένου.</w:t>
      </w:r>
    </w:p>
    <w:p w14:paraId="56BE5BB4" w14:textId="77777777" w:rsidR="00D91879" w:rsidRDefault="00D91879" w:rsidP="00D91879">
      <w:pPr>
        <w:pStyle w:val="Heading1"/>
        <w:rPr>
          <w:lang w:val="el-GR"/>
        </w:rPr>
      </w:pPr>
      <w:bookmarkStart w:id="9" w:name="_Toc416715543"/>
      <w:r>
        <w:rPr>
          <w:lang w:val="el-GR"/>
        </w:rPr>
        <w:t>Θέμα 4ο</w:t>
      </w:r>
      <w:bookmarkEnd w:id="9"/>
      <w:r w:rsidRPr="00D91879">
        <w:rPr>
          <w:lang w:val="el-GR"/>
        </w:rPr>
        <w:t xml:space="preserve"> </w:t>
      </w:r>
    </w:p>
    <w:p w14:paraId="7028EC60" w14:textId="764A1134" w:rsidR="00C616F9" w:rsidRPr="00EB2C53" w:rsidRDefault="1EEBBCD0" w:rsidP="1EEBBCD0">
      <w:pPr>
        <w:rPr>
          <w:lang w:val="el-GR"/>
        </w:rPr>
      </w:pPr>
      <w:r w:rsidRPr="1EEBBCD0">
        <w:rPr>
          <w:lang w:val="el-GR"/>
        </w:rPr>
        <w:t>Για την αποκρυπτογράφηση του μηνύματος εφαρμόσαμε έναν brute-force αλγόριθμο που δοκιμάζει μετατόπιση για n = 1...23 χαρακτήρες. Το μόνο από τα μηνύματα που είχαν κάποιο νόημα ήταν το ακόλουθο:</w:t>
      </w:r>
    </w:p>
    <w:p w14:paraId="0A8FD312" w14:textId="129C713F" w:rsidR="00C616F9" w:rsidRPr="00C616F9" w:rsidRDefault="1EEBBCD0" w:rsidP="1EEBBCD0">
      <w:pPr>
        <w:jc w:val="center"/>
        <w:rPr>
          <w:lang w:val="el-GR"/>
        </w:rPr>
      </w:pPr>
      <w:r w:rsidRPr="1EEBBCD0">
        <w:rPr>
          <w:b/>
          <w:bCs/>
          <w:lang w:val="el-GR"/>
        </w:rPr>
        <w:t>«ΜΗΔΕΙΣ ΑΓΕΩΜΕΤΡΗΤΟΣ ΕΙΣΙΤΩ ΜΟΥ ΤΗΝ ΣΤΕΓΗΝ»</w:t>
      </w:r>
    </w:p>
    <w:p w14:paraId="248FCE5D" w14:textId="77777777" w:rsidR="00D91879" w:rsidRDefault="00D91879" w:rsidP="00D91879">
      <w:pPr>
        <w:pStyle w:val="Heading1"/>
        <w:rPr>
          <w:lang w:val="el-GR"/>
        </w:rPr>
      </w:pPr>
      <w:bookmarkStart w:id="10" w:name="_Toc416715544"/>
      <w:r>
        <w:rPr>
          <w:lang w:val="el-GR"/>
        </w:rPr>
        <w:t>Θέμα 5ο</w:t>
      </w:r>
      <w:bookmarkEnd w:id="10"/>
      <w:r w:rsidRPr="00D91879">
        <w:rPr>
          <w:lang w:val="el-GR"/>
        </w:rPr>
        <w:t xml:space="preserve"> </w:t>
      </w:r>
    </w:p>
    <w:p w14:paraId="56635F71" w14:textId="37AF7C08" w:rsidR="1EEBBCD0" w:rsidRPr="00EB2C53" w:rsidRDefault="1EEBBCD0" w:rsidP="1EEBBCD0">
      <w:pPr>
        <w:rPr>
          <w:lang w:val="el-GR"/>
        </w:rPr>
      </w:pPr>
      <w:r w:rsidRPr="1EEBBCD0">
        <w:rPr>
          <w:lang w:val="el-GR"/>
        </w:rPr>
        <w:t>Το avalanche effect αναφέρεται στο γεγόνος ότι μικρές αλλαγές σε bits ενός plaintext θα πρέπει να οδηγούν σε μεγάλες αλλαγές bits στα αντίστοιχα ciphertexts. Με τον τρόπο αυτό, διασφαλίζεται η ασφάλεια ενός κρυπτοσυστήματος αφού δεν μπορεί να πραγματοποιηθεί με εύκολο τρόπο κρυπτανάλυση βάσει απόστασης από το πρωτότυπο του κείμενου.</w:t>
      </w:r>
    </w:p>
    <w:p w14:paraId="5F9C3D6C" w14:textId="730366F2" w:rsidR="1EEBBCD0" w:rsidRPr="00EB2C53" w:rsidRDefault="1EEBBCD0" w:rsidP="1EEBBCD0">
      <w:pPr>
        <w:rPr>
          <w:lang w:val="el-GR"/>
        </w:rPr>
      </w:pPr>
      <w:r w:rsidRPr="1EEBBCD0">
        <w:rPr>
          <w:lang w:val="el-GR"/>
        </w:rPr>
        <w:t xml:space="preserve">Στον κώδικα της άσκησης αυτής, που επισυνάπτεται στο παράρτημα, δημιουργούμε τυχαία ζευγάρια κειμένων (128 bits το καθένα) και αντίγραφα αυτών μεταλλαγμένα κατά 1 bit. Χρησιμοποιώντας τον αλγόριθμο κρυπτογράφησης AES από την βιβλιοθήκη pycrypto κρυπτογραφούμε τα ζεύγη αυτά και μετράμε την απόσταση </w:t>
      </w:r>
      <w:r w:rsidR="00135810">
        <w:rPr>
          <w:rStyle w:val="FootnoteReference"/>
          <w:lang w:val="el-GR"/>
        </w:rPr>
        <w:footnoteReference w:id="1"/>
      </w:r>
      <w:r w:rsidRPr="1EEBBCD0">
        <w:rPr>
          <w:lang w:val="el-GR"/>
        </w:rPr>
        <w:t>σε bits.</w:t>
      </w:r>
    </w:p>
    <w:p w14:paraId="678AD829" w14:textId="180A3096" w:rsidR="1EEBBCD0" w:rsidRPr="00EB2C53" w:rsidRDefault="1EEBBCD0" w:rsidP="1EEBBCD0">
      <w:pPr>
        <w:rPr>
          <w:lang w:val="el-GR"/>
        </w:rPr>
      </w:pPr>
      <w:r w:rsidRPr="1EEBBCD0">
        <w:rPr>
          <w:lang w:val="el-GR"/>
        </w:rPr>
        <w:t>Κατά μέσο όρο τα μηνύματα αυτά διαφέρουν κατά τουλάχιστον 62 bits από το αρχικά μηνύματα.</w:t>
      </w:r>
    </w:p>
    <w:p w14:paraId="28E821B3" w14:textId="6D464A16" w:rsidR="1EEBBCD0" w:rsidRPr="00EB2C53" w:rsidRDefault="1EEBBCD0" w:rsidP="1EEBBCD0">
      <w:pPr>
        <w:rPr>
          <w:lang w:val="el-GR"/>
        </w:rPr>
      </w:pPr>
      <w:r w:rsidRPr="1EEBBCD0">
        <w:rPr>
          <w:lang w:val="el-GR"/>
        </w:rPr>
        <w:t>Ένα πρόβλημα το οποίο αντιμετωπίσαμε στον κώδικα που παρατίθεται στην εργασία είναι ότι η κρυπτογράφηση των πρωτότυπων κειμένων δίνει στην έξοδο διαφορετικό μήκος bitstrings (&lt;128). Αυτό είχε σαν αποτέλεσμα να μην καθίσταται δυνατή η σύγκριση με τα ciphertexts των μεταλλαγμένων μηνυμάτων. Για να το αντιμετωπίσουμε, πραγματοποιούμε left padding με μηδενικά στην αρχή των ciphertexts.</w:t>
      </w:r>
    </w:p>
    <w:p w14:paraId="27410888" w14:textId="77777777" w:rsidR="00D91879" w:rsidRPr="00D91879" w:rsidRDefault="00D91879" w:rsidP="00D91879">
      <w:pPr>
        <w:pStyle w:val="Heading1"/>
        <w:rPr>
          <w:lang w:val="el-GR"/>
        </w:rPr>
      </w:pPr>
      <w:bookmarkStart w:id="11" w:name="_Toc416715545"/>
      <w:r>
        <w:rPr>
          <w:lang w:val="el-GR"/>
        </w:rPr>
        <w:t>Θέμα 6ο</w:t>
      </w:r>
      <w:bookmarkEnd w:id="11"/>
      <w:r w:rsidRPr="00D91879">
        <w:rPr>
          <w:lang w:val="el-GR"/>
        </w:rPr>
        <w:t xml:space="preserve"> </w:t>
      </w:r>
    </w:p>
    <w:p w14:paraId="50A14EE6" w14:textId="50ACC1B3" w:rsidR="1EEBBCD0" w:rsidRPr="00EB2C53" w:rsidRDefault="1EEBBCD0" w:rsidP="1EEBBCD0">
      <w:pPr>
        <w:rPr>
          <w:lang w:val="el-GR"/>
        </w:rPr>
      </w:pPr>
      <w:r w:rsidRPr="1EEBBCD0">
        <w:rPr>
          <w:lang w:val="el-GR"/>
        </w:rPr>
        <w:t>Το μήνυμα αυτό εξαιτίας του μικρού του μεγέθους δεν επιδέχεται κάποιας λεξικογραφικής ανάλυσης, ώστε να εξάγουμε κάποια πληροφορία για το κλειδί. Ακόμα και αν το κλειδί περιέχει μόνο τους χαρακτήρες Κ, Ε, Υ, ένας brute force αλγόριθμος θα απαιτούσε 3^21 επαναλήψεις για όλους τους πιθανούς συνδυασμούς του κλειδιού.</w:t>
      </w:r>
    </w:p>
    <w:p w14:paraId="42465681" w14:textId="3DA08965" w:rsidR="1EEBBCD0" w:rsidRPr="00EB2C53" w:rsidRDefault="1EEBBCD0" w:rsidP="1EEBBCD0">
      <w:pPr>
        <w:rPr>
          <w:lang w:val="el-GR"/>
        </w:rPr>
      </w:pPr>
      <w:r w:rsidRPr="1EEBBCD0">
        <w:rPr>
          <w:lang w:val="el-GR"/>
        </w:rPr>
        <w:t>Στην προσέγγιση μας, κάναμε χρήση ενός ευριστικού αλγόριθμου (heuristic), στον οποίο ενεργούμε ως εξής:</w:t>
      </w:r>
    </w:p>
    <w:p w14:paraId="29505EDA" w14:textId="63E8DAC4" w:rsidR="1EEBBCD0" w:rsidRPr="00EB2C53" w:rsidRDefault="1EEBBCD0" w:rsidP="1EEBBCD0">
      <w:pPr>
        <w:pStyle w:val="ListParagraph"/>
        <w:numPr>
          <w:ilvl w:val="0"/>
          <w:numId w:val="1"/>
        </w:numPr>
        <w:rPr>
          <w:szCs w:val="20"/>
          <w:lang w:val="el-GR"/>
        </w:rPr>
      </w:pPr>
      <w:r w:rsidRPr="1EEBBCD0">
        <w:rPr>
          <w:lang w:val="el-GR"/>
        </w:rPr>
        <w:t>Δημιουργούμε έναν βοηθητικό πίνακα με τις μετατοπίσεις του κάθε γράμματος του μηνύματος δεδομένου του κάθε χαρακτήρα του κλειδιού (K, E, Y)</w:t>
      </w:r>
    </w:p>
    <w:p w14:paraId="1C51E178" w14:textId="0F3DB253" w:rsidR="1EEBBCD0" w:rsidRPr="00EB2C53" w:rsidRDefault="1EEBBCD0" w:rsidP="1EEBBCD0">
      <w:pPr>
        <w:pStyle w:val="ListParagraph"/>
        <w:numPr>
          <w:ilvl w:val="0"/>
          <w:numId w:val="1"/>
        </w:numPr>
        <w:rPr>
          <w:szCs w:val="20"/>
          <w:lang w:val="el-GR"/>
        </w:rPr>
      </w:pPr>
      <w:r w:rsidRPr="1EEBBCD0">
        <w:rPr>
          <w:lang w:val="el-GR"/>
        </w:rPr>
        <w:t>Ξεκινάμε με ένα από τα τρία πιθανά γράμματα για την πρώτη θέση του μηνύματος.</w:t>
      </w:r>
    </w:p>
    <w:p w14:paraId="7698B7F1" w14:textId="71ADC2AF" w:rsidR="1EEBBCD0" w:rsidRPr="00EB2C53" w:rsidRDefault="1EEBBCD0" w:rsidP="1EEBBCD0">
      <w:pPr>
        <w:pStyle w:val="ListParagraph"/>
        <w:numPr>
          <w:ilvl w:val="0"/>
          <w:numId w:val="1"/>
        </w:numPr>
        <w:rPr>
          <w:szCs w:val="20"/>
          <w:lang w:val="el-GR"/>
        </w:rPr>
      </w:pPr>
      <w:r w:rsidRPr="1EEBBCD0">
        <w:rPr>
          <w:lang w:val="el-GR"/>
        </w:rPr>
        <w:lastRenderedPageBreak/>
        <w:t>Συνεχίζουμε στις επόμενες θέσεις, και κοιτάμε, αν ο συνδυασμός του γράμματος αυτού με όλα τα προηγούμενα, αποτελεί κάποια έγκυρη λέξη ή φράση στην αγγλική γλώσσα.</w:t>
      </w:r>
    </w:p>
    <w:p w14:paraId="7F0348BA" w14:textId="574E6BA8" w:rsidR="1EEBBCD0" w:rsidRPr="00EB2C53" w:rsidRDefault="1EEBBCD0" w:rsidP="1EEBBCD0">
      <w:pPr>
        <w:pStyle w:val="ListParagraph"/>
        <w:numPr>
          <w:ilvl w:val="0"/>
          <w:numId w:val="1"/>
        </w:numPr>
        <w:rPr>
          <w:szCs w:val="20"/>
          <w:lang w:val="el-GR"/>
        </w:rPr>
      </w:pPr>
      <w:r w:rsidRPr="1EEBBCD0">
        <w:rPr>
          <w:lang w:val="el-GR"/>
        </w:rPr>
        <w:t>Αν δεν υπάρχει κάποια τέτοια πιθανή φράση, τότε γίνεται κλάδεμα (pruning) όλου του "κλαδιού", και πραγματοποιούμε backtracking, δοκιμάζοντας κάποιον άλλο χαρακτήρα.</w:t>
      </w:r>
    </w:p>
    <w:p w14:paraId="057FD803" w14:textId="2DC5AD7D" w:rsidR="1EEBBCD0" w:rsidRPr="00EB2C53" w:rsidRDefault="1EEBBCD0" w:rsidP="1EEBBCD0">
      <w:pPr>
        <w:rPr>
          <w:lang w:val="el-GR"/>
        </w:rPr>
      </w:pPr>
      <w:r w:rsidRPr="1EEBBCD0">
        <w:rPr>
          <w:lang w:val="el-GR"/>
        </w:rPr>
        <w:t>Με τον τρόπο αυτό, καταφέραμε να βρούμε με σχετική ευκολία το μήνυμα, το οποιό ήταν το:</w:t>
      </w:r>
    </w:p>
    <w:p w14:paraId="251FF9F4" w14:textId="14A285E6" w:rsidR="1EEBBCD0" w:rsidRDefault="1EEBBCD0" w:rsidP="1EEBBCD0">
      <w:pPr>
        <w:jc w:val="center"/>
      </w:pPr>
      <w:r w:rsidRPr="00EB2C53">
        <w:rPr>
          <w:b/>
          <w:bCs/>
        </w:rPr>
        <w:t>"Peace begins with a smile"</w:t>
      </w:r>
    </w:p>
    <w:p w14:paraId="3BF87F75" w14:textId="6E6D9EE5" w:rsidR="1EEBBCD0" w:rsidRPr="00EB2C53" w:rsidRDefault="1EEBBCD0" w:rsidP="1EEBBCD0">
      <w:pPr>
        <w:jc w:val="left"/>
        <w:rPr>
          <w:lang w:val="el-GR"/>
        </w:rPr>
      </w:pPr>
      <w:r w:rsidRPr="1EEBBCD0">
        <w:rPr>
          <w:lang w:val="el-GR"/>
        </w:rPr>
        <w:t>Επισυνάπτεται στα προς παράδοση αρχεία και ένα βοηθητικό αρχείο Excel που χρησιμοποιήσαμε για την εξαγωγή του μηνύματος.</w:t>
      </w:r>
    </w:p>
    <w:p w14:paraId="3410A04C" w14:textId="77777777" w:rsidR="00D91879" w:rsidRPr="00D91879" w:rsidRDefault="00D91879" w:rsidP="00D91879">
      <w:pPr>
        <w:pStyle w:val="Heading1"/>
        <w:rPr>
          <w:lang w:val="el-GR"/>
        </w:rPr>
      </w:pPr>
      <w:bookmarkStart w:id="12" w:name="_Toc416715546"/>
      <w:r>
        <w:rPr>
          <w:lang w:val="el-GR"/>
        </w:rPr>
        <w:t>Θέμα 7ο</w:t>
      </w:r>
      <w:bookmarkEnd w:id="12"/>
      <w:r w:rsidRPr="00D91879">
        <w:rPr>
          <w:lang w:val="el-GR"/>
        </w:rPr>
        <w:t xml:space="preserve"> </w:t>
      </w:r>
    </w:p>
    <w:p w14:paraId="0C87AE0D" w14:textId="1AD17D9D" w:rsidR="1EEBBCD0" w:rsidRPr="00EB2C53" w:rsidRDefault="1EEBBCD0">
      <w:pPr>
        <w:rPr>
          <w:lang w:val="el-GR"/>
        </w:rPr>
      </w:pPr>
      <w:r w:rsidRPr="1EEBBCD0">
        <w:rPr>
          <w:lang w:val="el-GR"/>
        </w:rPr>
        <w:t>Η υλοποίηση του αλγόριθμου για την άσκηση αυτή κάνει χρήση ενός dictionary με αγγλικές λέξεις, και δοκιμάζει διαδοχικά όλες τις λέξεις μέχρι να πραγματοποιηθεί σωστά η εξαγωγή του αρχείου.</w:t>
      </w:r>
    </w:p>
    <w:p w14:paraId="78736C22" w14:textId="0F33AEB4" w:rsidR="1EEBBCD0" w:rsidRPr="00EB2C53" w:rsidRDefault="1EEBBCD0" w:rsidP="1EEBBCD0">
      <w:pPr>
        <w:rPr>
          <w:lang w:val="el-GR"/>
        </w:rPr>
      </w:pPr>
      <w:r w:rsidRPr="1EEBBCD0">
        <w:rPr>
          <w:lang w:val="el-GR"/>
        </w:rPr>
        <w:t>Αξίζει να σημειωθεί όμως ότι υπάρχει "bug" στη βιβλιοθήκη του zipfile όπου με διαφορετικό κωδικό του σωστού, μπορεί να γίνει extract του αρχείου με μηδενικό μέγεθος. Στην προτεινόμενη λύση, αγνοούνται όλα τα exceptions και γίνονται οι απαραίτητοι έλεγχοι για το πότε το extraction έχει πραγματοποιηθεί επιτυχώς.</w:t>
      </w:r>
    </w:p>
    <w:p w14:paraId="5101BA9A" w14:textId="27D636C0" w:rsidR="1EEBBCD0" w:rsidRPr="00EB2C53" w:rsidRDefault="1EEBBCD0" w:rsidP="1EEBBCD0">
      <w:pPr>
        <w:jc w:val="left"/>
        <w:rPr>
          <w:lang w:val="el-GR"/>
        </w:rPr>
      </w:pPr>
      <w:r w:rsidRPr="1EEBBCD0">
        <w:rPr>
          <w:lang w:val="el-GR"/>
        </w:rPr>
        <w:t>Το κλειδί είναι η λέξη "</w:t>
      </w:r>
      <w:r w:rsidRPr="1EEBBCD0">
        <w:rPr>
          <w:b/>
          <w:bCs/>
          <w:lang w:val="el-GR"/>
        </w:rPr>
        <w:t>secret</w:t>
      </w:r>
      <w:r w:rsidRPr="1EEBBCD0">
        <w:rPr>
          <w:lang w:val="el-GR"/>
        </w:rPr>
        <w:t>" και τα περιεχόμενα του zip είναι</w:t>
      </w:r>
    </w:p>
    <w:p w14:paraId="0936BC49" w14:textId="4BEA282E" w:rsidR="1EEBBCD0" w:rsidRDefault="1EEBBCD0" w:rsidP="1EEBBCD0">
      <w:pPr>
        <w:jc w:val="left"/>
      </w:pPr>
      <w:r w:rsidRPr="1EEBBCD0">
        <w:rPr>
          <w:b/>
          <w:bCs/>
          <w:lang w:val="el-GR"/>
        </w:rPr>
        <w:t xml:space="preserve"> </w:t>
      </w:r>
      <w:r w:rsidRPr="00EB2C53">
        <w:rPr>
          <w:b/>
          <w:bCs/>
        </w:rPr>
        <w:t>"</w:t>
      </w:r>
      <w:r w:rsidRPr="1EEBBCD0">
        <w:rPr>
          <w:rFonts w:ascii="Century Gothic" w:eastAsia="Century Gothic" w:hAnsi="Century Gothic" w:cs="Century Gothic"/>
          <w:b/>
          <w:bCs/>
          <w:szCs w:val="20"/>
        </w:rPr>
        <w:t>In the Beginning...Was the Command Line</w:t>
      </w:r>
    </w:p>
    <w:p w14:paraId="305F7BBA" w14:textId="4E3551EB" w:rsidR="1EEBBCD0" w:rsidRPr="00EB2C53" w:rsidRDefault="1EEBBCD0" w:rsidP="1EEBBCD0">
      <w:pPr>
        <w:jc w:val="left"/>
        <w:rPr>
          <w:lang w:val="el-GR"/>
        </w:rPr>
      </w:pPr>
      <w:r w:rsidRPr="1EEBBCD0">
        <w:rPr>
          <w:rFonts w:ascii="Century Gothic" w:eastAsia="Century Gothic" w:hAnsi="Century Gothic" w:cs="Century Gothic"/>
          <w:b/>
          <w:bCs/>
          <w:szCs w:val="20"/>
        </w:rPr>
        <w:t>by</w:t>
      </w:r>
      <w:r w:rsidRPr="00EB2C53">
        <w:rPr>
          <w:rFonts w:ascii="Century Gothic" w:eastAsia="Century Gothic" w:hAnsi="Century Gothic" w:cs="Century Gothic"/>
          <w:b/>
          <w:bCs/>
          <w:szCs w:val="20"/>
          <w:lang w:val="el-GR"/>
        </w:rPr>
        <w:t xml:space="preserve"> </w:t>
      </w:r>
      <w:r w:rsidRPr="1EEBBCD0">
        <w:rPr>
          <w:rFonts w:ascii="Century Gothic" w:eastAsia="Century Gothic" w:hAnsi="Century Gothic" w:cs="Century Gothic"/>
          <w:b/>
          <w:bCs/>
          <w:szCs w:val="20"/>
        </w:rPr>
        <w:t>Neal</w:t>
      </w:r>
      <w:r w:rsidRPr="00EB2C53">
        <w:rPr>
          <w:rFonts w:ascii="Century Gothic" w:eastAsia="Century Gothic" w:hAnsi="Century Gothic" w:cs="Century Gothic"/>
          <w:b/>
          <w:bCs/>
          <w:szCs w:val="20"/>
          <w:lang w:val="el-GR"/>
        </w:rPr>
        <w:t xml:space="preserve"> </w:t>
      </w:r>
      <w:r w:rsidRPr="1EEBBCD0">
        <w:rPr>
          <w:rFonts w:ascii="Century Gothic" w:eastAsia="Century Gothic" w:hAnsi="Century Gothic" w:cs="Century Gothic"/>
          <w:b/>
          <w:bCs/>
          <w:szCs w:val="20"/>
        </w:rPr>
        <w:t>Stephenson</w:t>
      </w:r>
      <w:r w:rsidRPr="00EB2C53">
        <w:rPr>
          <w:rFonts w:ascii="Century Gothic" w:eastAsia="Century Gothic" w:hAnsi="Century Gothic" w:cs="Century Gothic"/>
          <w:b/>
          <w:bCs/>
          <w:szCs w:val="20"/>
          <w:lang w:val="el-GR"/>
        </w:rPr>
        <w:t xml:space="preserve"> </w:t>
      </w:r>
      <w:r w:rsidRPr="1EEBBCD0">
        <w:rPr>
          <w:b/>
          <w:bCs/>
          <w:lang w:val="el-GR"/>
        </w:rPr>
        <w:t>".</w:t>
      </w:r>
    </w:p>
    <w:p w14:paraId="671A747E" w14:textId="77777777" w:rsidR="00D91879" w:rsidRPr="00D91879" w:rsidRDefault="00D91879" w:rsidP="00D91879">
      <w:pPr>
        <w:pStyle w:val="Heading1"/>
        <w:rPr>
          <w:lang w:val="el-GR"/>
        </w:rPr>
      </w:pPr>
      <w:bookmarkStart w:id="13" w:name="_Toc416715547"/>
      <w:r>
        <w:rPr>
          <w:lang w:val="el-GR"/>
        </w:rPr>
        <w:t>Θέμα 8ο</w:t>
      </w:r>
      <w:bookmarkEnd w:id="13"/>
      <w:r w:rsidRPr="00D91879">
        <w:rPr>
          <w:lang w:val="el-GR"/>
        </w:rPr>
        <w:t xml:space="preserve"> </w:t>
      </w:r>
    </w:p>
    <w:p w14:paraId="4A6A15B4" w14:textId="7AD83747" w:rsidR="1EEBBCD0" w:rsidRPr="00EB2C53" w:rsidRDefault="1EEBBCD0" w:rsidP="1EEBBCD0">
      <w:pPr>
        <w:rPr>
          <w:lang w:val="el-GR"/>
        </w:rPr>
      </w:pPr>
      <w:r w:rsidRPr="1EEBBCD0">
        <w:rPr>
          <w:lang w:val="el-GR"/>
        </w:rPr>
        <w:t>Για την άσκηση αυτή,  παράξαμε όλες τις δυνατές εξάδες ακεραίων μεταξύ 0 και 9: δηλαδή τα πιθανά κλειδιά 000000 - 999999. Έπειτα, δοθέντων του salt και του κρυπτογραφημένου κωδικού (από το αρχείο /etc/shadow που δόθηκε), μπορέσαμε να συγκρίνουμε το hashing του καθένος απ'αυτά, μέχρι να βρούμε το σωστό κλειδί, το οποίο είναι το 961616.</w:t>
      </w:r>
    </w:p>
    <w:p w14:paraId="5B8CFFD8" w14:textId="0CB2C562" w:rsidR="1EEBBCD0" w:rsidRPr="00EB2C53" w:rsidRDefault="1EEBBCD0" w:rsidP="1EEBBCD0">
      <w:pPr>
        <w:rPr>
          <w:lang w:val="el-GR"/>
        </w:rPr>
      </w:pPr>
      <w:r w:rsidRPr="1EEBBCD0">
        <w:rPr>
          <w:lang w:val="el-GR"/>
        </w:rPr>
        <w:t xml:space="preserve">Για την πιο γρήγορη εκτέλεση του προγράμματος, το iteration γίνεται με φορά από το τέλος προς στην αρχή. </w:t>
      </w:r>
    </w:p>
    <w:p w14:paraId="46BC4B5E" w14:textId="08519CDB" w:rsidR="1EEBBCD0" w:rsidRDefault="1EEBBCD0" w:rsidP="1EEBBCD0">
      <w:pPr>
        <w:rPr>
          <w:lang w:val="el-GR"/>
        </w:rPr>
      </w:pPr>
      <w:r w:rsidRPr="1EEBBCD0">
        <w:rPr>
          <w:lang w:val="el-GR"/>
        </w:rPr>
        <w:t xml:space="preserve">Έχοντας </w:t>
      </w:r>
      <w:r w:rsidR="00135810">
        <w:rPr>
          <w:lang w:val="el-GR"/>
        </w:rPr>
        <w:t>το κλειδί, συνδεθήκαμε μέσω ssh</w:t>
      </w:r>
      <w:r w:rsidRPr="1EEBBCD0">
        <w:rPr>
          <w:lang w:val="el-GR"/>
        </w:rPr>
        <w:t xml:space="preserve"> και εισάγαμε τα ονόματα μας στο τέλος του αρχείου my_name.</w:t>
      </w:r>
    </w:p>
    <w:p w14:paraId="3BF78770" w14:textId="40CFA9EE" w:rsidR="00135810" w:rsidRDefault="00135810" w:rsidP="1EEBBCD0">
      <w:pPr>
        <w:rPr>
          <w:lang w:val="el-GR"/>
        </w:rPr>
      </w:pPr>
      <w:r w:rsidRPr="00135810">
        <w:rPr>
          <w:noProof/>
          <w:lang w:eastAsia="en-US"/>
        </w:rPr>
        <mc:AlternateContent>
          <mc:Choice Requires="wps">
            <w:drawing>
              <wp:anchor distT="45720" distB="45720" distL="114300" distR="114300" simplePos="0" relativeHeight="251668480" behindDoc="0" locked="0" layoutInCell="1" allowOverlap="1" wp14:anchorId="2B759B5C" wp14:editId="3A68E528">
                <wp:simplePos x="0" y="0"/>
                <wp:positionH relativeFrom="margin">
                  <wp:posOffset>533400</wp:posOffset>
                </wp:positionH>
                <wp:positionV relativeFrom="paragraph">
                  <wp:posOffset>8890</wp:posOffset>
                </wp:positionV>
                <wp:extent cx="463867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solidFill>
                          <a:srgbClr val="FFFFFF"/>
                        </a:solidFill>
                        <a:ln w="9525">
                          <a:solidFill>
                            <a:srgbClr val="000000"/>
                          </a:solidFill>
                          <a:miter lim="800000"/>
                          <a:headEnd/>
                          <a:tailEnd/>
                        </a:ln>
                      </wps:spPr>
                      <wps:txbx>
                        <w:txbxContent>
                          <w:p w14:paraId="3C49A235" w14:textId="4CA82992" w:rsidR="00E95055" w:rsidRPr="00135810" w:rsidRDefault="00E95055">
                            <w:pPr>
                              <w:rPr>
                                <w:rFonts w:ascii="Consolas" w:hAnsi="Consolas" w:cs="Consolas"/>
                                <w:sz w:val="16"/>
                              </w:rPr>
                            </w:pPr>
                            <w:r w:rsidRPr="00135810">
                              <w:rPr>
                                <w:rFonts w:ascii="Consolas" w:hAnsi="Consolas" w:cs="Consolas"/>
                                <w:sz w:val="16"/>
                              </w:rPr>
                              <w:t xml:space="preserve">ssh </w:t>
                            </w:r>
                            <w:hyperlink r:id="rId16" w:history="1">
                              <w:r w:rsidRPr="00135810">
                                <w:rPr>
                                  <w:rStyle w:val="Hyperlink"/>
                                  <w:rFonts w:ascii="Consolas" w:hAnsi="Consolas" w:cs="Consolas"/>
                                  <w:sz w:val="16"/>
                                </w:rPr>
                                <w:t>test@sage.csd.auth.gr</w:t>
                              </w:r>
                            </w:hyperlink>
                          </w:p>
                          <w:p w14:paraId="6A4FA160" w14:textId="530F7A17" w:rsidR="00E95055" w:rsidRPr="00135810" w:rsidRDefault="00E95055">
                            <w:pPr>
                              <w:rPr>
                                <w:rFonts w:ascii="Consolas" w:hAnsi="Consolas" w:cs="Consolas"/>
                                <w:sz w:val="16"/>
                              </w:rPr>
                            </w:pPr>
                            <w:r w:rsidRPr="00135810">
                              <w:rPr>
                                <w:rFonts w:ascii="Consolas" w:hAnsi="Consolas" w:cs="Consolas"/>
                                <w:sz w:val="16"/>
                              </w:rPr>
                              <w:t>echo “Antonios Anagnostou 2268, Stefanos Laskaridis 2315 OMADA” &gt;&gt; my_name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759B5C" id="Text Box 2" o:spid="_x0000_s1029" type="#_x0000_t202" style="position:absolute;left:0;text-align:left;margin-left:42pt;margin-top:.7pt;width:365.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">
                <v:textbox style="mso-fit-shape-to-text:t">
                  <w:txbxContent>
                    <w:p w14:paraId="3C49A235" w14:textId="4CA82992" w:rsidR="00E95055" w:rsidRPr="00135810" w:rsidRDefault="00E95055">
                      <w:pPr>
                        <w:rPr>
                          <w:rFonts w:ascii="Consolas" w:hAnsi="Consolas" w:cs="Consolas"/>
                          <w:sz w:val="16"/>
                        </w:rPr>
                      </w:pPr>
                      <w:proofErr w:type="spellStart"/>
                      <w:proofErr w:type="gramStart"/>
                      <w:r w:rsidRPr="00135810">
                        <w:rPr>
                          <w:rFonts w:ascii="Consolas" w:hAnsi="Consolas" w:cs="Consolas"/>
                          <w:sz w:val="16"/>
                        </w:rPr>
                        <w:t>ssh</w:t>
                      </w:r>
                      <w:proofErr w:type="spellEnd"/>
                      <w:proofErr w:type="gramEnd"/>
                      <w:r w:rsidRPr="00135810">
                        <w:rPr>
                          <w:rFonts w:ascii="Consolas" w:hAnsi="Consolas" w:cs="Consolas"/>
                          <w:sz w:val="16"/>
                        </w:rPr>
                        <w:t xml:space="preserve"> </w:t>
                      </w:r>
                      <w:hyperlink r:id="rId19" w:history="1">
                        <w:r w:rsidRPr="00135810">
                          <w:rPr>
                            <w:rStyle w:val="Hyperlink"/>
                            <w:rFonts w:ascii="Consolas" w:hAnsi="Consolas" w:cs="Consolas"/>
                            <w:sz w:val="16"/>
                          </w:rPr>
                          <w:t>test@sage.csd.auth.gr</w:t>
                        </w:r>
                      </w:hyperlink>
                    </w:p>
                    <w:p w14:paraId="6A4FA160" w14:textId="530F7A17" w:rsidR="00E95055" w:rsidRPr="00135810" w:rsidRDefault="00E95055">
                      <w:pPr>
                        <w:rPr>
                          <w:rFonts w:ascii="Consolas" w:hAnsi="Consolas" w:cs="Consolas"/>
                          <w:sz w:val="16"/>
                        </w:rPr>
                      </w:pPr>
                      <w:proofErr w:type="gramStart"/>
                      <w:r w:rsidRPr="00135810">
                        <w:rPr>
                          <w:rFonts w:ascii="Consolas" w:hAnsi="Consolas" w:cs="Consolas"/>
                          <w:sz w:val="16"/>
                        </w:rPr>
                        <w:t>echo</w:t>
                      </w:r>
                      <w:proofErr w:type="gramEnd"/>
                      <w:r w:rsidRPr="00135810">
                        <w:rPr>
                          <w:rFonts w:ascii="Consolas" w:hAnsi="Consolas" w:cs="Consolas"/>
                          <w:sz w:val="16"/>
                        </w:rPr>
                        <w:t xml:space="preserve"> “</w:t>
                      </w:r>
                      <w:proofErr w:type="spellStart"/>
                      <w:r w:rsidRPr="00135810">
                        <w:rPr>
                          <w:rFonts w:ascii="Consolas" w:hAnsi="Consolas" w:cs="Consolas"/>
                          <w:sz w:val="16"/>
                        </w:rPr>
                        <w:t>Antonios</w:t>
                      </w:r>
                      <w:proofErr w:type="spellEnd"/>
                      <w:r w:rsidRPr="00135810">
                        <w:rPr>
                          <w:rFonts w:ascii="Consolas" w:hAnsi="Consolas" w:cs="Consolas"/>
                          <w:sz w:val="16"/>
                        </w:rPr>
                        <w:t xml:space="preserve"> </w:t>
                      </w:r>
                      <w:proofErr w:type="spellStart"/>
                      <w:r w:rsidRPr="00135810">
                        <w:rPr>
                          <w:rFonts w:ascii="Consolas" w:hAnsi="Consolas" w:cs="Consolas"/>
                          <w:sz w:val="16"/>
                        </w:rPr>
                        <w:t>Anagnostou</w:t>
                      </w:r>
                      <w:proofErr w:type="spellEnd"/>
                      <w:r w:rsidRPr="00135810">
                        <w:rPr>
                          <w:rFonts w:ascii="Consolas" w:hAnsi="Consolas" w:cs="Consolas"/>
                          <w:sz w:val="16"/>
                        </w:rPr>
                        <w:t xml:space="preserve"> 2268, </w:t>
                      </w:r>
                      <w:proofErr w:type="spellStart"/>
                      <w:r w:rsidRPr="00135810">
                        <w:rPr>
                          <w:rFonts w:ascii="Consolas" w:hAnsi="Consolas" w:cs="Consolas"/>
                          <w:sz w:val="16"/>
                        </w:rPr>
                        <w:t>Stefanos</w:t>
                      </w:r>
                      <w:proofErr w:type="spellEnd"/>
                      <w:r w:rsidRPr="00135810">
                        <w:rPr>
                          <w:rFonts w:ascii="Consolas" w:hAnsi="Consolas" w:cs="Consolas"/>
                          <w:sz w:val="16"/>
                        </w:rPr>
                        <w:t xml:space="preserve"> </w:t>
                      </w:r>
                      <w:proofErr w:type="spellStart"/>
                      <w:r w:rsidRPr="00135810">
                        <w:rPr>
                          <w:rFonts w:ascii="Consolas" w:hAnsi="Consolas" w:cs="Consolas"/>
                          <w:sz w:val="16"/>
                        </w:rPr>
                        <w:t>Laskaridis</w:t>
                      </w:r>
                      <w:proofErr w:type="spellEnd"/>
                      <w:r w:rsidRPr="00135810">
                        <w:rPr>
                          <w:rFonts w:ascii="Consolas" w:hAnsi="Consolas" w:cs="Consolas"/>
                          <w:sz w:val="16"/>
                        </w:rPr>
                        <w:t xml:space="preserve"> 2315 OMADA” &gt;&gt; </w:t>
                      </w:r>
                      <w:proofErr w:type="spellStart"/>
                      <w:r w:rsidRPr="00135810">
                        <w:rPr>
                          <w:rFonts w:ascii="Consolas" w:hAnsi="Consolas" w:cs="Consolas"/>
                          <w:sz w:val="16"/>
                        </w:rPr>
                        <w:t>my_name</w:t>
                      </w:r>
                      <w:proofErr w:type="spellEnd"/>
                    </w:p>
                  </w:txbxContent>
                </v:textbox>
                <w10:wrap type="square" anchorx="margin"/>
              </v:shape>
            </w:pict>
          </mc:Fallback>
        </mc:AlternateContent>
      </w:r>
    </w:p>
    <w:p w14:paraId="2213B971" w14:textId="71CC2C62" w:rsidR="00135810" w:rsidRDefault="00135810" w:rsidP="1EEBBCD0">
      <w:pPr>
        <w:rPr>
          <w:lang w:val="el-GR"/>
        </w:rPr>
      </w:pPr>
    </w:p>
    <w:p w14:paraId="3DFB3947" w14:textId="374FB15E" w:rsidR="00135810" w:rsidRPr="00EB2C53" w:rsidRDefault="00135810" w:rsidP="1EEBBCD0">
      <w:pPr>
        <w:rPr>
          <w:lang w:val="el-GR"/>
        </w:rPr>
      </w:pPr>
    </w:p>
    <w:p w14:paraId="2AFA2764" w14:textId="77777777" w:rsidR="00D91879" w:rsidRDefault="00D91879" w:rsidP="00D91879">
      <w:pPr>
        <w:pStyle w:val="Heading1"/>
        <w:rPr>
          <w:lang w:val="el-GR"/>
        </w:rPr>
      </w:pPr>
      <w:bookmarkStart w:id="14" w:name="_Toc416715548"/>
      <w:r>
        <w:rPr>
          <w:lang w:val="el-GR"/>
        </w:rPr>
        <w:lastRenderedPageBreak/>
        <w:t>Θέμα 9ο</w:t>
      </w:r>
      <w:bookmarkEnd w:id="14"/>
      <w:r w:rsidRPr="00D91879">
        <w:rPr>
          <w:lang w:val="el-GR"/>
        </w:rPr>
        <w:t xml:space="preserve"> </w:t>
      </w:r>
    </w:p>
    <w:p w14:paraId="4AE4994D" w14:textId="77777777" w:rsidR="00C616F9" w:rsidRDefault="00C616F9" w:rsidP="00C616F9">
      <w:pPr>
        <w:pStyle w:val="Heading2"/>
        <w:rPr>
          <w:lang w:val="el-GR"/>
        </w:rPr>
      </w:pPr>
      <w:bookmarkStart w:id="15" w:name="_Toc416715549"/>
      <w:r>
        <w:rPr>
          <w:lang w:val="el-GR"/>
        </w:rPr>
        <w:t xml:space="preserve">Υποερώτημα </w:t>
      </w:r>
      <w:r>
        <w:t>i</w:t>
      </w:r>
      <w:r w:rsidRPr="009B47B2">
        <w:rPr>
          <w:lang w:val="el-GR"/>
        </w:rPr>
        <w:t>)</w:t>
      </w:r>
      <w:bookmarkEnd w:id="15"/>
    </w:p>
    <w:p w14:paraId="067F0465" w14:textId="77777777" w:rsidR="009B47B2" w:rsidRPr="009B47B2" w:rsidRDefault="009B47B2" w:rsidP="009B47B2">
      <w:pPr>
        <w:rPr>
          <w:lang w:val="el-GR"/>
        </w:rPr>
      </w:pPr>
    </w:p>
    <w:p w14:paraId="573F5C71" w14:textId="77777777" w:rsidR="00C616F9" w:rsidRPr="00C616F9" w:rsidRDefault="00C616F9" w:rsidP="00C616F9">
      <w:pPr>
        <w:rPr>
          <w:lang w:val="el-GR"/>
        </w:rPr>
      </w:pPr>
      <w:r w:rsidRPr="00C616F9">
        <w:rPr>
          <w:lang w:val="el-GR"/>
        </w:rPr>
        <w:t xml:space="preserve">Ο αλγόριθμος </w:t>
      </w:r>
      <w:r>
        <w:t>Blowfish</w:t>
      </w:r>
      <w:r w:rsidRPr="00C616F9">
        <w:rPr>
          <w:lang w:val="el-GR"/>
        </w:rPr>
        <w:t xml:space="preserve"> είναι ένας συμμετρικός αλγόριθμος κρυπ</w:t>
      </w:r>
      <w:r w:rsidR="009B47B2">
        <w:rPr>
          <w:lang w:val="el-GR"/>
        </w:rPr>
        <w:t>τ</w:t>
      </w:r>
      <w:r w:rsidRPr="00C616F9">
        <w:rPr>
          <w:lang w:val="el-GR"/>
        </w:rPr>
        <w:t xml:space="preserve">ογράφησης τμήματος που προτάθηκε το 1993 από τον </w:t>
      </w:r>
      <w:r>
        <w:t>Bruce</w:t>
      </w:r>
      <w:r w:rsidRPr="00C616F9">
        <w:rPr>
          <w:lang w:val="el-GR"/>
        </w:rPr>
        <w:t xml:space="preserve"> </w:t>
      </w:r>
      <w:r>
        <w:t>Scneier</w:t>
      </w:r>
      <w:r w:rsidRPr="00C616F9">
        <w:rPr>
          <w:lang w:val="el-GR"/>
        </w:rPr>
        <w:t xml:space="preserve"> και έχει αρκετά μεγάλη διάδοση στη σημερινή εποχή. Παρέχει αποδεκτό ρυθμό κρυπτογράφησης και δεν έχει υπάρξει κάποια μέθοδος κρυπτανάλυσης που να έχει δημοσιευτεί μέχρι σήμερα. Αποτελεί εναλλακτική στο δημοφιλέστατο </w:t>
      </w:r>
      <w:r>
        <w:t>AES</w:t>
      </w:r>
      <w:r w:rsidRPr="00C616F9">
        <w:rPr>
          <w:lang w:val="el-GR"/>
        </w:rPr>
        <w:t xml:space="preserve"> (</w:t>
      </w:r>
      <w:r>
        <w:t>Advanced</w:t>
      </w:r>
      <w:r w:rsidRPr="00C616F9">
        <w:rPr>
          <w:lang w:val="el-GR"/>
        </w:rPr>
        <w:t xml:space="preserve"> </w:t>
      </w:r>
      <w:r>
        <w:t>Encryption</w:t>
      </w:r>
      <w:r w:rsidRPr="00C616F9">
        <w:rPr>
          <w:lang w:val="el-GR"/>
        </w:rPr>
        <w:t xml:space="preserve"> </w:t>
      </w:r>
      <w:r>
        <w:t>Standard</w:t>
      </w:r>
      <w:r w:rsidRPr="00C616F9">
        <w:rPr>
          <w:lang w:val="el-GR"/>
        </w:rPr>
        <w:t xml:space="preserve">), με τον δεύτερο να </w:t>
      </w:r>
      <w:r>
        <w:rPr>
          <w:lang w:val="el-GR"/>
        </w:rPr>
        <w:t>έχει μεγαλύτερο μερίδιο χρήσης.</w:t>
      </w:r>
    </w:p>
    <w:p w14:paraId="220DF59D" w14:textId="77777777" w:rsidR="00C616F9" w:rsidRPr="00C616F9" w:rsidRDefault="00C616F9" w:rsidP="00C616F9">
      <w:pPr>
        <w:rPr>
          <w:lang w:val="el-GR"/>
        </w:rPr>
      </w:pPr>
      <w:r w:rsidRPr="00C616F9">
        <w:rPr>
          <w:lang w:val="el-GR"/>
        </w:rPr>
        <w:t xml:space="preserve">Γενικά, ο </w:t>
      </w:r>
      <w:r>
        <w:t>Blowfish</w:t>
      </w:r>
      <w:r w:rsidRPr="00C616F9">
        <w:rPr>
          <w:lang w:val="el-GR"/>
        </w:rPr>
        <w:t xml:space="preserve"> θεωρείται πως είναι ένας αρκετά γρήγορος αλγόριθμος κρυπτογράφησης, εκτός από την περίπτωση αλλαγής κλειδιών. Κάθε νέο κλειδί χρειάζεται μία προεπεξεργασία αντίστοιχη με την κρυπτογράφηση κειμένου 4</w:t>
      </w:r>
      <w:r>
        <w:t>KB</w:t>
      </w:r>
      <w:r w:rsidRPr="00C616F9">
        <w:rPr>
          <w:lang w:val="el-GR"/>
        </w:rPr>
        <w:t xml:space="preserve">, το οποίο θεωρείται εξαιρετικά αργό σε σύγκριση με άλλους αλγορίθμους. Ωστόσο, το γεγονός αυτό θα μπορούσε να λειτουργήσει και θετικά: για παράδειγμα, το </w:t>
      </w:r>
      <w:r>
        <w:t>OpenBSD</w:t>
      </w:r>
      <w:r w:rsidRPr="00C616F9">
        <w:rPr>
          <w:lang w:val="el-GR"/>
        </w:rPr>
        <w:t xml:space="preserve"> χρησιμοποιεί έναν αλγόριθμο εμπνευσμένο από το </w:t>
      </w:r>
      <w:r>
        <w:t>Blowfish</w:t>
      </w:r>
      <w:r w:rsidRPr="00C616F9">
        <w:rPr>
          <w:lang w:val="el-GR"/>
        </w:rPr>
        <w:t xml:space="preserve"> που αξιοποιεί αυτή την καθυστέρηση, για να αμυνθεί απέναντι σε </w:t>
      </w:r>
      <w:r>
        <w:t>dictionary</w:t>
      </w:r>
      <w:r w:rsidRPr="00C616F9">
        <w:rPr>
          <w:lang w:val="el-GR"/>
        </w:rPr>
        <w:t xml:space="preserve"> </w:t>
      </w:r>
      <w:r>
        <w:t>attacks</w:t>
      </w:r>
      <w:r w:rsidRPr="00C616F9">
        <w:rPr>
          <w:lang w:val="el-GR"/>
        </w:rPr>
        <w:t xml:space="preserve">. Άλλες μετεξελίξεις του </w:t>
      </w:r>
      <w:r>
        <w:t>BlowFish</w:t>
      </w:r>
      <w:r w:rsidRPr="00C616F9">
        <w:rPr>
          <w:lang w:val="el-GR"/>
        </w:rPr>
        <w:t xml:space="preserve"> αποτελούν οι αλγόριμοι </w:t>
      </w:r>
      <w:r>
        <w:t>Twofish</w:t>
      </w:r>
      <w:r w:rsidRPr="00C616F9">
        <w:rPr>
          <w:lang w:val="el-GR"/>
        </w:rPr>
        <w:t xml:space="preserve"> και </w:t>
      </w:r>
      <w:r>
        <w:t>Threefish</w:t>
      </w:r>
      <w:r>
        <w:rPr>
          <w:lang w:val="el-GR"/>
        </w:rPr>
        <w:t>.</w:t>
      </w:r>
    </w:p>
    <w:p w14:paraId="16945905" w14:textId="77777777" w:rsidR="00C616F9" w:rsidRPr="009B47B2" w:rsidRDefault="00C616F9" w:rsidP="00C616F9">
      <w:pPr>
        <w:rPr>
          <w:b/>
          <w:lang w:val="el-GR"/>
        </w:rPr>
      </w:pPr>
      <w:r w:rsidRPr="009B47B2">
        <w:rPr>
          <w:b/>
          <w:lang w:val="el-GR"/>
        </w:rPr>
        <w:t>Περιγραφή λειτουργίας:</w:t>
      </w:r>
    </w:p>
    <w:p w14:paraId="12F9AA7A" w14:textId="77777777" w:rsidR="00C616F9" w:rsidRPr="00C616F9" w:rsidRDefault="00C616F9" w:rsidP="00C616F9">
      <w:pPr>
        <w:rPr>
          <w:lang w:val="el-GR"/>
        </w:rPr>
      </w:pPr>
      <w:r w:rsidRPr="00C616F9">
        <w:rPr>
          <w:lang w:val="el-GR"/>
        </w:rPr>
        <w:t xml:space="preserve">Ο αλγόριθμος, όπως ισχύει και στον </w:t>
      </w:r>
      <w:r>
        <w:t>DES</w:t>
      </w:r>
      <w:r w:rsidRPr="00C616F9">
        <w:rPr>
          <w:lang w:val="el-GR"/>
        </w:rPr>
        <w:t xml:space="preserve"> και τον </w:t>
      </w:r>
      <w:r>
        <w:t>AES</w:t>
      </w:r>
      <w:r w:rsidRPr="00C616F9">
        <w:rPr>
          <w:lang w:val="el-GR"/>
        </w:rPr>
        <w:t xml:space="preserve">, κάνει χρήση </w:t>
      </w:r>
      <w:r>
        <w:t>S</w:t>
      </w:r>
      <w:r w:rsidRPr="00C616F9">
        <w:rPr>
          <w:lang w:val="el-GR"/>
        </w:rPr>
        <w:t>-</w:t>
      </w:r>
      <w:r>
        <w:t>boxes</w:t>
      </w:r>
      <w:r w:rsidRPr="00C616F9">
        <w:rPr>
          <w:lang w:val="el-GR"/>
        </w:rPr>
        <w:t xml:space="preserve">. Πιο συγκεκριμένα, ο </w:t>
      </w:r>
      <w:r>
        <w:t>Blowfish</w:t>
      </w:r>
      <w:r w:rsidRPr="00C616F9">
        <w:rPr>
          <w:lang w:val="el-GR"/>
        </w:rPr>
        <w:t xml:space="preserve"> έχει </w:t>
      </w:r>
      <w:r>
        <w:t>block</w:t>
      </w:r>
      <w:r w:rsidRPr="00C616F9">
        <w:rPr>
          <w:lang w:val="el-GR"/>
        </w:rPr>
        <w:t xml:space="preserve"> μεγέθους 64-</w:t>
      </w:r>
      <w:r>
        <w:t>bit</w:t>
      </w:r>
      <w:r w:rsidRPr="00C616F9">
        <w:rPr>
          <w:lang w:val="el-GR"/>
        </w:rPr>
        <w:t xml:space="preserve"> και χρησιμοποιεί το σχήμα </w:t>
      </w:r>
      <w:r>
        <w:t>Feistel</w:t>
      </w:r>
      <w:r w:rsidRPr="00C616F9">
        <w:rPr>
          <w:lang w:val="el-GR"/>
        </w:rPr>
        <w:t xml:space="preserve"> 16 φάσεων. Το μήκος του κλειδιού μεταβάλλεται από 32 μέχρι 448 </w:t>
      </w:r>
      <w:r>
        <w:t>bits</w:t>
      </w:r>
      <w:r w:rsidRPr="00C616F9">
        <w:rPr>
          <w:lang w:val="el-GR"/>
        </w:rPr>
        <w:t xml:space="preserve">, ενώ χρησιμοποιεί μεγάλα </w:t>
      </w:r>
      <w:r>
        <w:t>S</w:t>
      </w:r>
      <w:r w:rsidRPr="00C616F9">
        <w:rPr>
          <w:lang w:val="el-GR"/>
        </w:rPr>
        <w:t>-</w:t>
      </w:r>
      <w:r>
        <w:t>boxes</w:t>
      </w:r>
      <w:r>
        <w:rPr>
          <w:lang w:val="el-GR"/>
        </w:rPr>
        <w:t xml:space="preserve"> που εξαρτώνται από το κλειδί. </w:t>
      </w:r>
    </w:p>
    <w:p w14:paraId="575D0CDD" w14:textId="77777777" w:rsidR="00C616F9" w:rsidRPr="00C616F9" w:rsidRDefault="00C616F9" w:rsidP="00C616F9">
      <w:pPr>
        <w:rPr>
          <w:lang w:val="el-GR"/>
        </w:rPr>
      </w:pPr>
      <w:r w:rsidRPr="00C616F9">
        <w:rPr>
          <w:lang w:val="el-GR"/>
        </w:rPr>
        <w:t xml:space="preserve">Αναλυτικότερα, ο αλγόριθμος χρησιμοποιεί δύο </w:t>
      </w:r>
      <w:r>
        <w:t>subkey</w:t>
      </w:r>
      <w:r w:rsidRPr="00C616F9">
        <w:rPr>
          <w:lang w:val="el-GR"/>
        </w:rPr>
        <w:t xml:space="preserve"> </w:t>
      </w:r>
      <w:r>
        <w:t>arrays</w:t>
      </w:r>
      <w:r w:rsidRPr="00C616F9">
        <w:rPr>
          <w:lang w:val="el-GR"/>
        </w:rPr>
        <w:t xml:space="preserve">: ένα </w:t>
      </w:r>
      <w:r>
        <w:t>array</w:t>
      </w:r>
      <w:r w:rsidRPr="00C616F9">
        <w:rPr>
          <w:lang w:val="el-GR"/>
        </w:rPr>
        <w:t xml:space="preserve"> </w:t>
      </w:r>
      <w:r>
        <w:t>P</w:t>
      </w:r>
      <w:r w:rsidRPr="00C616F9">
        <w:rPr>
          <w:lang w:val="el-GR"/>
        </w:rPr>
        <w:t xml:space="preserve"> 18 θέσεων, καθώς και 4 </w:t>
      </w:r>
      <w:r>
        <w:t>S</w:t>
      </w:r>
      <w:r w:rsidRPr="00C616F9">
        <w:rPr>
          <w:lang w:val="el-GR"/>
        </w:rPr>
        <w:t>-</w:t>
      </w:r>
      <w:r>
        <w:t>boxes</w:t>
      </w:r>
      <w:r w:rsidRPr="00C616F9">
        <w:rPr>
          <w:lang w:val="el-GR"/>
        </w:rPr>
        <w:t xml:space="preserve"> των 256-</w:t>
      </w:r>
      <w:r>
        <w:t>bit</w:t>
      </w:r>
      <w:r w:rsidRPr="00C616F9">
        <w:rPr>
          <w:lang w:val="el-GR"/>
        </w:rPr>
        <w:t xml:space="preserve">. Τα </w:t>
      </w:r>
      <w:r>
        <w:t>S</w:t>
      </w:r>
      <w:r w:rsidRPr="00C616F9">
        <w:rPr>
          <w:lang w:val="el-GR"/>
        </w:rPr>
        <w:t>-</w:t>
      </w:r>
      <w:r>
        <w:t>boxes</w:t>
      </w:r>
      <w:r w:rsidRPr="00C616F9">
        <w:rPr>
          <w:lang w:val="el-GR"/>
        </w:rPr>
        <w:t xml:space="preserve"> έχουν εισόδους των 8 </w:t>
      </w:r>
      <w:r>
        <w:t>bit</w:t>
      </w:r>
      <w:r w:rsidRPr="00C616F9">
        <w:rPr>
          <w:lang w:val="el-GR"/>
        </w:rPr>
        <w:t xml:space="preserve"> ενώ το παραγόμενο αποτέλεσμα είναι 32 </w:t>
      </w:r>
      <w:r>
        <w:t>bit</w:t>
      </w:r>
      <w:r w:rsidRPr="00C616F9">
        <w:rPr>
          <w:lang w:val="el-GR"/>
        </w:rPr>
        <w:t xml:space="preserve">. Σε κάθε φάση χρησιμοποιείται μία μόνο θέση από το </w:t>
      </w:r>
      <w:r>
        <w:t>P</w:t>
      </w:r>
      <w:r w:rsidRPr="00C616F9">
        <w:rPr>
          <w:lang w:val="el-GR"/>
        </w:rPr>
        <w:t xml:space="preserve"> και μετά τον τελευταίο γύρο, κάθε </w:t>
      </w:r>
      <w:r>
        <w:t>data</w:t>
      </w:r>
      <w:r w:rsidRPr="00C616F9">
        <w:rPr>
          <w:lang w:val="el-GR"/>
        </w:rPr>
        <w:t xml:space="preserve"> </w:t>
      </w:r>
      <w:r>
        <w:t>block</w:t>
      </w:r>
      <w:r w:rsidRPr="00C616F9">
        <w:rPr>
          <w:lang w:val="el-GR"/>
        </w:rPr>
        <w:t xml:space="preserve"> χωρίζεται στη μέση και πραγματοποιείται η πράξη </w:t>
      </w:r>
      <w:r>
        <w:t>XOR</w:t>
      </w:r>
      <w:r w:rsidRPr="00C616F9">
        <w:rPr>
          <w:lang w:val="el-GR"/>
        </w:rPr>
        <w:t xml:space="preserve"> με μία από τις δύο εναπομείναντες θέσεις του πίνακα </w:t>
      </w:r>
      <w:r>
        <w:t>P</w:t>
      </w:r>
      <w:r w:rsidRPr="00C616F9">
        <w:rPr>
          <w:lang w:val="el-GR"/>
        </w:rPr>
        <w:t>.</w:t>
      </w:r>
    </w:p>
    <w:p w14:paraId="4D390E8D" w14:textId="77777777" w:rsidR="003D76A5" w:rsidRPr="007515BD" w:rsidRDefault="00C616F9" w:rsidP="003D76A5">
      <w:pPr>
        <w:keepNext/>
        <w:rPr>
          <w:lang w:val="el-GR"/>
        </w:rPr>
      </w:pPr>
      <w:r>
        <w:rPr>
          <w:noProof/>
          <w:lang w:eastAsia="en-US"/>
        </w:rPr>
        <w:drawing>
          <wp:anchor distT="0" distB="0" distL="114300" distR="114300" simplePos="0" relativeHeight="251669504" behindDoc="0" locked="0" layoutInCell="1" allowOverlap="1" wp14:anchorId="28A2D6C2" wp14:editId="088FCF5F">
            <wp:simplePos x="0" y="0"/>
            <wp:positionH relativeFrom="margin">
              <wp:align>center</wp:align>
            </wp:positionH>
            <wp:positionV relativeFrom="paragraph">
              <wp:posOffset>0</wp:posOffset>
            </wp:positionV>
            <wp:extent cx="2381250" cy="2066925"/>
            <wp:effectExtent l="0" t="0" r="0" b="0"/>
            <wp:wrapTopAndBottom/>
            <wp:docPr id="1115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381250" cy="2066925"/>
                    </a:xfrm>
                    <a:prstGeom prst="rect">
                      <a:avLst/>
                    </a:prstGeom>
                  </pic:spPr>
                </pic:pic>
              </a:graphicData>
            </a:graphic>
          </wp:anchor>
        </w:drawing>
      </w:r>
    </w:p>
    <w:p w14:paraId="5F9ADE17" w14:textId="18483280" w:rsidR="00C616F9" w:rsidRPr="00C616F9" w:rsidRDefault="003D76A5" w:rsidP="003D76A5">
      <w:pPr>
        <w:pStyle w:val="Caption"/>
        <w:jc w:val="center"/>
        <w:rPr>
          <w:lang w:val="el-GR"/>
        </w:rPr>
      </w:pPr>
      <w:r>
        <w:t>Figure</w:t>
      </w:r>
      <w:r w:rsidRPr="007515BD">
        <w:rPr>
          <w:lang w:val="el-GR"/>
        </w:rPr>
        <w:t xml:space="preserve"> </w:t>
      </w:r>
      <w:r>
        <w:fldChar w:fldCharType="begin"/>
      </w:r>
      <w:r w:rsidRPr="007515BD">
        <w:rPr>
          <w:lang w:val="el-GR"/>
        </w:rPr>
        <w:instrText xml:space="preserve"> </w:instrText>
      </w:r>
      <w:r>
        <w:instrText>SEQ</w:instrText>
      </w:r>
      <w:r w:rsidRPr="007515BD">
        <w:rPr>
          <w:lang w:val="el-GR"/>
        </w:rPr>
        <w:instrText xml:space="preserve"> </w:instrText>
      </w:r>
      <w:r>
        <w:instrText>Figure</w:instrText>
      </w:r>
      <w:r w:rsidRPr="007515BD">
        <w:rPr>
          <w:lang w:val="el-GR"/>
        </w:rPr>
        <w:instrText xml:space="preserve"> \* </w:instrText>
      </w:r>
      <w:r>
        <w:instrText>ARABIC</w:instrText>
      </w:r>
      <w:r w:rsidRPr="007515BD">
        <w:rPr>
          <w:lang w:val="el-GR"/>
        </w:rPr>
        <w:instrText xml:space="preserve"> </w:instrText>
      </w:r>
      <w:r>
        <w:fldChar w:fldCharType="separate"/>
      </w:r>
      <w:r w:rsidR="00FF5625" w:rsidRPr="007515BD">
        <w:rPr>
          <w:noProof/>
          <w:lang w:val="el-GR"/>
        </w:rPr>
        <w:t>2</w:t>
      </w:r>
      <w:r>
        <w:fldChar w:fldCharType="end"/>
      </w:r>
      <w:r w:rsidRPr="007515BD">
        <w:rPr>
          <w:lang w:val="el-GR"/>
        </w:rPr>
        <w:t xml:space="preserve"> </w:t>
      </w:r>
      <w:r>
        <w:t>Blowfish</w:t>
      </w:r>
      <w:r w:rsidRPr="007515BD">
        <w:rPr>
          <w:lang w:val="el-GR"/>
        </w:rPr>
        <w:t xml:space="preserve"> </w:t>
      </w:r>
      <w:r>
        <w:t>Diagram</w:t>
      </w:r>
    </w:p>
    <w:p w14:paraId="4209262D" w14:textId="77777777" w:rsidR="00C616F9" w:rsidRPr="00C616F9" w:rsidRDefault="00C616F9" w:rsidP="00C616F9">
      <w:pPr>
        <w:rPr>
          <w:lang w:val="el-GR"/>
        </w:rPr>
      </w:pPr>
      <w:r w:rsidRPr="00C616F9">
        <w:rPr>
          <w:lang w:val="el-GR"/>
        </w:rPr>
        <w:lastRenderedPageBreak/>
        <w:t xml:space="preserve">Έχοντας πει τα παραπάνω, μπορούμε να περιγράψουμε και την συνάρτηση </w:t>
      </w:r>
      <w:r>
        <w:t>F</w:t>
      </w:r>
      <w:r w:rsidRPr="00C616F9">
        <w:rPr>
          <w:lang w:val="el-GR"/>
        </w:rPr>
        <w:t xml:space="preserve"> του </w:t>
      </w:r>
      <w:r>
        <w:t>Blowfish</w:t>
      </w:r>
      <w:r w:rsidRPr="00C616F9">
        <w:rPr>
          <w:lang w:val="el-GR"/>
        </w:rPr>
        <w:t>. Η συνάρτηση αυτή χωρίζει μία είσοδο 32-</w:t>
      </w:r>
      <w:r>
        <w:t>bit</w:t>
      </w:r>
      <w:r w:rsidRPr="00C616F9">
        <w:rPr>
          <w:lang w:val="el-GR"/>
        </w:rPr>
        <w:t xml:space="preserve"> σε 4 τμήματα των 8 </w:t>
      </w:r>
      <w:r>
        <w:t>bits</w:t>
      </w:r>
      <w:r w:rsidRPr="00C616F9">
        <w:rPr>
          <w:lang w:val="el-GR"/>
        </w:rPr>
        <w:t xml:space="preserve"> και τοποθετεί τα </w:t>
      </w:r>
      <w:r>
        <w:t>bits</w:t>
      </w:r>
      <w:r w:rsidRPr="00C616F9">
        <w:rPr>
          <w:lang w:val="el-GR"/>
        </w:rPr>
        <w:t xml:space="preserve"> αυτά σαν είσοδο στα </w:t>
      </w:r>
      <w:r>
        <w:t>S</w:t>
      </w:r>
      <w:r w:rsidRPr="00C616F9">
        <w:rPr>
          <w:lang w:val="el-GR"/>
        </w:rPr>
        <w:t>-</w:t>
      </w:r>
      <w:r>
        <w:t>boxes</w:t>
      </w:r>
      <w:r w:rsidRPr="00C616F9">
        <w:rPr>
          <w:lang w:val="el-GR"/>
        </w:rPr>
        <w:t xml:space="preserve">. Οι έξοδοι προστίθενται με αριθμητική </w:t>
      </w:r>
      <w:r>
        <w:t>modulo</w:t>
      </w:r>
      <w:r w:rsidRPr="00C616F9">
        <w:rPr>
          <w:lang w:val="el-GR"/>
        </w:rPr>
        <w:t xml:space="preserve"> 2^32 και αφού πραγματοποιηθεί λογική αποκλειστική διάζευξη (</w:t>
      </w:r>
      <w:r>
        <w:t>XOR</w:t>
      </w:r>
      <w:r w:rsidRPr="00C616F9">
        <w:rPr>
          <w:lang w:val="el-GR"/>
        </w:rPr>
        <w:t xml:space="preserve">) παράγεται το τελικό </w:t>
      </w:r>
      <w:r>
        <w:t>output</w:t>
      </w:r>
      <w:r w:rsidRPr="00C616F9">
        <w:rPr>
          <w:lang w:val="el-GR"/>
        </w:rPr>
        <w:t xml:space="preserve"> των 32-</w:t>
      </w:r>
      <w:r>
        <w:t>bit</w:t>
      </w:r>
      <w:r>
        <w:rPr>
          <w:lang w:val="el-GR"/>
        </w:rPr>
        <w:t>.</w:t>
      </w:r>
    </w:p>
    <w:p w14:paraId="3E65EDE6" w14:textId="77777777" w:rsidR="00C616F9" w:rsidRPr="00C616F9" w:rsidRDefault="00C616F9" w:rsidP="00C616F9">
      <w:pPr>
        <w:rPr>
          <w:lang w:val="el-GR"/>
        </w:rPr>
      </w:pPr>
      <w:r w:rsidRPr="00C616F9">
        <w:rPr>
          <w:lang w:val="el-GR"/>
        </w:rPr>
        <w:t xml:space="preserve">Η αποκρυπτογράφηση λειτουργεί με αντίστοιχο τρόπο, με την μόνη διαφορά πως οι 18 θέσεις του </w:t>
      </w:r>
      <w:r>
        <w:t>P</w:t>
      </w:r>
      <w:r w:rsidRPr="00C616F9">
        <w:rPr>
          <w:lang w:val="el-GR"/>
        </w:rPr>
        <w:t xml:space="preserve"> (</w:t>
      </w:r>
      <w:r>
        <w:t>P</w:t>
      </w:r>
      <w:r w:rsidRPr="00C616F9">
        <w:rPr>
          <w:lang w:val="el-GR"/>
        </w:rPr>
        <w:t xml:space="preserve">1, </w:t>
      </w:r>
      <w:r>
        <w:t>P</w:t>
      </w:r>
      <w:r w:rsidRPr="00C616F9">
        <w:rPr>
          <w:lang w:val="el-GR"/>
        </w:rPr>
        <w:t xml:space="preserve">2, ..., </w:t>
      </w:r>
      <w:r>
        <w:t>P</w:t>
      </w:r>
      <w:r w:rsidRPr="00C616F9">
        <w:rPr>
          <w:lang w:val="el-GR"/>
        </w:rPr>
        <w:t>18) βρ</w:t>
      </w:r>
      <w:r>
        <w:rPr>
          <w:lang w:val="el-GR"/>
        </w:rPr>
        <w:t xml:space="preserve">ίσκονται σε αντίστροφη σειρά.  </w:t>
      </w:r>
    </w:p>
    <w:p w14:paraId="7B22BDB8" w14:textId="77777777" w:rsidR="00C616F9" w:rsidRPr="00C616F9" w:rsidRDefault="00C616F9" w:rsidP="00C616F9">
      <w:pPr>
        <w:rPr>
          <w:lang w:val="el-GR"/>
        </w:rPr>
      </w:pPr>
      <w:r w:rsidRPr="00C616F9">
        <w:rPr>
          <w:lang w:val="el-GR"/>
        </w:rPr>
        <w:t xml:space="preserve">Όσον αφορά στην διαδικασία παραγωγής των </w:t>
      </w:r>
      <w:r>
        <w:t>subkeys</w:t>
      </w:r>
      <w:r w:rsidRPr="00C616F9">
        <w:rPr>
          <w:lang w:val="el-GR"/>
        </w:rPr>
        <w:t xml:space="preserve">, ο </w:t>
      </w:r>
      <w:r>
        <w:t>Blowfish</w:t>
      </w:r>
      <w:r w:rsidRPr="00C616F9">
        <w:rPr>
          <w:lang w:val="el-GR"/>
        </w:rPr>
        <w:t xml:space="preserve"> αρχικοποιεί το </w:t>
      </w:r>
      <w:r>
        <w:t>P</w:t>
      </w:r>
      <w:r w:rsidRPr="00C616F9">
        <w:rPr>
          <w:lang w:val="el-GR"/>
        </w:rPr>
        <w:t xml:space="preserve"> και τα </w:t>
      </w:r>
      <w:r>
        <w:t>S</w:t>
      </w:r>
      <w:r w:rsidRPr="00C616F9">
        <w:rPr>
          <w:lang w:val="el-GR"/>
        </w:rPr>
        <w:t>-</w:t>
      </w:r>
      <w:r>
        <w:t>boxes</w:t>
      </w:r>
      <w:r w:rsidRPr="00C616F9">
        <w:rPr>
          <w:lang w:val="el-GR"/>
        </w:rPr>
        <w:t xml:space="preserve"> με τις δεκαεξαδικές τιμές των ψηφίων του άρρητου αριθμού π, αφού δεν υπάρχει κάποια αλληλουχία στους αριθμούς αυτούς. Έπειτα πραγματοποιείται </w:t>
      </w:r>
      <w:r>
        <w:t>XOR</w:t>
      </w:r>
      <w:r w:rsidRPr="00C616F9">
        <w:rPr>
          <w:lang w:val="el-GR"/>
        </w:rPr>
        <w:t xml:space="preserve"> του κάθε </w:t>
      </w:r>
      <w:r>
        <w:t>byte</w:t>
      </w:r>
      <w:r w:rsidRPr="00C616F9">
        <w:rPr>
          <w:lang w:val="el-GR"/>
        </w:rPr>
        <w:t xml:space="preserve"> του κλειδιού (επαναλαμβάνοντας αυτό αν χρειαστεί), με τις θέσεις του </w:t>
      </w:r>
      <w:r>
        <w:t>P</w:t>
      </w:r>
      <w:r w:rsidRPr="00C616F9">
        <w:rPr>
          <w:lang w:val="el-GR"/>
        </w:rPr>
        <w:t xml:space="preserve">. Στη συνέχεια, κρυπτογραφείται ένα μηδενικό </w:t>
      </w:r>
      <w:r>
        <w:t>block</w:t>
      </w:r>
      <w:r w:rsidRPr="00C616F9">
        <w:rPr>
          <w:lang w:val="el-GR"/>
        </w:rPr>
        <w:t xml:space="preserve"> 64 </w:t>
      </w:r>
      <w:r>
        <w:t>bit</w:t>
      </w:r>
      <w:r w:rsidRPr="00C616F9">
        <w:rPr>
          <w:lang w:val="el-GR"/>
        </w:rPr>
        <w:t xml:space="preserve"> και το παραγόμενο κρυπτοκείμενο αντικαθιστά τα </w:t>
      </w:r>
      <w:r>
        <w:t>P</w:t>
      </w:r>
      <w:r w:rsidRPr="00C616F9">
        <w:rPr>
          <w:lang w:val="el-GR"/>
        </w:rPr>
        <w:t xml:space="preserve">1 και </w:t>
      </w:r>
      <w:r>
        <w:t>P</w:t>
      </w:r>
      <w:r w:rsidRPr="00C616F9">
        <w:rPr>
          <w:lang w:val="el-GR"/>
        </w:rPr>
        <w:t xml:space="preserve">2. Το ίδιο κρυπτοκείμενο κρυπτογραφείται ξανά, με νέα </w:t>
      </w:r>
      <w:r>
        <w:t>subkeys</w:t>
      </w:r>
      <w:r w:rsidRPr="00C616F9">
        <w:rPr>
          <w:lang w:val="el-GR"/>
        </w:rPr>
        <w:t xml:space="preserve">, και το νέο </w:t>
      </w:r>
      <w:r>
        <w:t>output</w:t>
      </w:r>
      <w:r w:rsidRPr="00C616F9">
        <w:rPr>
          <w:lang w:val="el-GR"/>
        </w:rPr>
        <w:t xml:space="preserve"> αντικαθιστά τα </w:t>
      </w:r>
      <w:r>
        <w:t>P</w:t>
      </w:r>
      <w:r w:rsidRPr="00C616F9">
        <w:rPr>
          <w:lang w:val="el-GR"/>
        </w:rPr>
        <w:t xml:space="preserve">3 και </w:t>
      </w:r>
      <w:r>
        <w:t>P</w:t>
      </w:r>
      <w:r w:rsidRPr="00C616F9">
        <w:rPr>
          <w:lang w:val="el-GR"/>
        </w:rPr>
        <w:t xml:space="preserve">4. Η διαδικασία αυτή συνεχίζει, αντικαθιστώντας ολόκληρο το </w:t>
      </w:r>
      <w:r>
        <w:t>array</w:t>
      </w:r>
      <w:r w:rsidRPr="00C616F9">
        <w:rPr>
          <w:lang w:val="el-GR"/>
        </w:rPr>
        <w:t xml:space="preserve"> </w:t>
      </w:r>
      <w:r>
        <w:t>P</w:t>
      </w:r>
      <w:r w:rsidRPr="00C616F9">
        <w:rPr>
          <w:lang w:val="el-GR"/>
        </w:rPr>
        <w:t xml:space="preserve"> και τα </w:t>
      </w:r>
      <w:r>
        <w:t>S</w:t>
      </w:r>
      <w:r w:rsidRPr="00C616F9">
        <w:rPr>
          <w:lang w:val="el-GR"/>
        </w:rPr>
        <w:t>-</w:t>
      </w:r>
      <w:r>
        <w:t>boxes</w:t>
      </w:r>
      <w:r w:rsidRPr="00C616F9">
        <w:rPr>
          <w:lang w:val="el-GR"/>
        </w:rPr>
        <w:t xml:space="preserve">. Συνολικά δηλαδή, ο αλγόριθμος </w:t>
      </w:r>
      <w:r>
        <w:t>Blowfish</w:t>
      </w:r>
      <w:r w:rsidRPr="00C616F9">
        <w:rPr>
          <w:lang w:val="el-GR"/>
        </w:rPr>
        <w:t xml:space="preserve"> χρειάζεται 521 περάσματα για να παράξει όλα τα </w:t>
      </w:r>
      <w:r>
        <w:t>subkeys</w:t>
      </w:r>
      <w:r>
        <w:rPr>
          <w:lang w:val="el-GR"/>
        </w:rPr>
        <w:t>.</w:t>
      </w:r>
    </w:p>
    <w:p w14:paraId="64A8A7E9" w14:textId="77777777" w:rsidR="00C616F9" w:rsidRPr="009B47B2" w:rsidRDefault="00C616F9" w:rsidP="00C616F9">
      <w:pPr>
        <w:rPr>
          <w:lang w:val="el-GR"/>
        </w:rPr>
      </w:pPr>
      <w:r w:rsidRPr="009B47B2">
        <w:rPr>
          <w:lang w:val="el-GR"/>
        </w:rPr>
        <w:t>Τρωτά σημεία:</w:t>
      </w:r>
    </w:p>
    <w:p w14:paraId="52C96E3A" w14:textId="77777777" w:rsidR="00C616F9" w:rsidRPr="00C616F9" w:rsidRDefault="00C616F9" w:rsidP="00C616F9">
      <w:pPr>
        <w:rPr>
          <w:lang w:val="el-GR"/>
        </w:rPr>
      </w:pPr>
      <w:r w:rsidRPr="00C616F9">
        <w:rPr>
          <w:lang w:val="el-GR"/>
        </w:rPr>
        <w:t xml:space="preserve">Ο </w:t>
      </w:r>
      <w:r>
        <w:t>Blowfish</w:t>
      </w:r>
      <w:r w:rsidRPr="00C616F9">
        <w:rPr>
          <w:lang w:val="el-GR"/>
        </w:rPr>
        <w:t xml:space="preserve"> θεωρείται ευάλωτος σε επιθέσεις όπου χρησιμοποιούνται "αδύναμα" κλειδιά. Οι χρήστες θα πρέπει να αποφεύγουν ορισμένες κλάσεις κλειδιών που είναι γνωστές για την αδυναμίες τους στη χρήση τους με τον </w:t>
      </w:r>
      <w:r>
        <w:t>Blowfish</w:t>
      </w:r>
      <w:r w:rsidRPr="00C616F9">
        <w:rPr>
          <w:lang w:val="el-GR"/>
        </w:rPr>
        <w:t xml:space="preserve"> ή να στραφούν προς εναλλακτικές όπως ο </w:t>
      </w:r>
      <w:r>
        <w:t>AES</w:t>
      </w:r>
      <w:r w:rsidRPr="00C616F9">
        <w:rPr>
          <w:lang w:val="el-GR"/>
        </w:rPr>
        <w:t xml:space="preserve">, ο </w:t>
      </w:r>
      <w:r>
        <w:t>ChaCha</w:t>
      </w:r>
      <w:r w:rsidRPr="00C616F9">
        <w:rPr>
          <w:lang w:val="el-GR"/>
        </w:rPr>
        <w:t xml:space="preserve"> (που χρησιμοποιείται από τη </w:t>
      </w:r>
      <w:r>
        <w:t>Google</w:t>
      </w:r>
      <w:r w:rsidRPr="00C616F9">
        <w:rPr>
          <w:lang w:val="el-GR"/>
        </w:rPr>
        <w:t xml:space="preserve">) ή ο </w:t>
      </w:r>
      <w:r>
        <w:t>Salsa</w:t>
      </w:r>
      <w:r w:rsidRPr="00C616F9">
        <w:rPr>
          <w:lang w:val="el-GR"/>
        </w:rPr>
        <w:t>20.</w:t>
      </w:r>
    </w:p>
    <w:p w14:paraId="3833A0D0" w14:textId="77777777" w:rsidR="00C616F9" w:rsidRPr="00726225" w:rsidRDefault="00C616F9" w:rsidP="00C616F9">
      <w:pPr>
        <w:pStyle w:val="Heading2"/>
        <w:rPr>
          <w:lang w:val="el-GR"/>
        </w:rPr>
      </w:pPr>
      <w:bookmarkStart w:id="16" w:name="_Toc416715550"/>
      <w:r>
        <w:rPr>
          <w:lang w:val="el-GR"/>
        </w:rPr>
        <w:t>Υποερώτημα</w:t>
      </w:r>
      <w:r w:rsidRPr="00726225">
        <w:rPr>
          <w:lang w:val="el-GR"/>
        </w:rPr>
        <w:t xml:space="preserve"> </w:t>
      </w:r>
      <w:r>
        <w:t>ii</w:t>
      </w:r>
      <w:r w:rsidRPr="00726225">
        <w:rPr>
          <w:lang w:val="el-GR"/>
        </w:rPr>
        <w:t>)</w:t>
      </w:r>
      <w:bookmarkEnd w:id="16"/>
    </w:p>
    <w:p w14:paraId="7E841F53" w14:textId="77777777" w:rsidR="009B47B2" w:rsidRPr="00726225" w:rsidRDefault="009B47B2" w:rsidP="00D91879">
      <w:pPr>
        <w:rPr>
          <w:lang w:val="el-GR"/>
        </w:rPr>
      </w:pPr>
    </w:p>
    <w:p w14:paraId="65F517FA" w14:textId="77777777" w:rsidR="00E45754" w:rsidRDefault="00E45754" w:rsidP="00D91879">
      <w:pPr>
        <w:rPr>
          <w:lang w:val="el-GR"/>
        </w:rPr>
      </w:pPr>
      <w:r>
        <w:rPr>
          <w:lang w:val="el-GR"/>
        </w:rPr>
        <w:t xml:space="preserve">Το </w:t>
      </w:r>
      <w:r>
        <w:t>bitcoin</w:t>
      </w:r>
      <w:r w:rsidRPr="00E45754">
        <w:rPr>
          <w:lang w:val="el-GR"/>
        </w:rPr>
        <w:t xml:space="preserve"> </w:t>
      </w:r>
      <w:r>
        <w:rPr>
          <w:lang w:val="el-GR"/>
        </w:rPr>
        <w:t xml:space="preserve">αποτελεί ένα είδος κατανεμημένου ψηφιακού συστήματος πληρωμών ανοιχτού κώδικα το οποίο εφευρέθηκε από τον/την/τους </w:t>
      </w:r>
      <w:r>
        <w:t>Satoshi</w:t>
      </w:r>
      <w:r w:rsidRPr="00E45754">
        <w:rPr>
          <w:lang w:val="el-GR"/>
        </w:rPr>
        <w:t xml:space="preserve"> </w:t>
      </w:r>
      <w:r>
        <w:t>Nakamoto</w:t>
      </w:r>
      <w:r>
        <w:rPr>
          <w:lang w:val="el-GR"/>
        </w:rPr>
        <w:t xml:space="preserve">. </w:t>
      </w:r>
      <w:r w:rsidR="00270C37">
        <w:rPr>
          <w:lang w:val="el-GR"/>
        </w:rPr>
        <w:t xml:space="preserve">Στη βάση του, το </w:t>
      </w:r>
      <w:r w:rsidR="00270C37">
        <w:t>bitcoin</w:t>
      </w:r>
      <w:r w:rsidR="00270C37" w:rsidRPr="00270C37">
        <w:rPr>
          <w:lang w:val="el-GR"/>
        </w:rPr>
        <w:t xml:space="preserve"> </w:t>
      </w:r>
      <w:r w:rsidR="00270C37">
        <w:rPr>
          <w:lang w:val="el-GR"/>
        </w:rPr>
        <w:t xml:space="preserve">είναι </w:t>
      </w:r>
      <w:r>
        <w:rPr>
          <w:lang w:val="el-GR"/>
        </w:rPr>
        <w:t>μία δομή</w:t>
      </w:r>
      <w:r w:rsidR="00270C37">
        <w:rPr>
          <w:lang w:val="el-GR"/>
        </w:rPr>
        <w:t xml:space="preserve"> </w:t>
      </w:r>
      <w:r>
        <w:rPr>
          <w:lang w:val="el-GR"/>
        </w:rPr>
        <w:t>η οποία</w:t>
      </w:r>
      <w:r w:rsidR="00270C37">
        <w:rPr>
          <w:lang w:val="el-GR"/>
        </w:rPr>
        <w:t xml:space="preserve"> συνδέει λογαρ</w:t>
      </w:r>
      <w:r>
        <w:rPr>
          <w:lang w:val="el-GR"/>
        </w:rPr>
        <w:t>ιασμούς με υπόλοιπο</w:t>
      </w:r>
      <w:r w:rsidR="00905F89">
        <w:rPr>
          <w:rStyle w:val="FootnoteReference"/>
          <w:lang w:val="el-GR"/>
        </w:rPr>
        <w:footnoteReference w:id="2"/>
      </w:r>
      <w:r>
        <w:rPr>
          <w:lang w:val="el-GR"/>
        </w:rPr>
        <w:t xml:space="preserve"> </w:t>
      </w:r>
      <w:r w:rsidR="00270C37">
        <w:rPr>
          <w:lang w:val="el-GR"/>
        </w:rPr>
        <w:t>χρημάτων, ένα αντίγραφο του οποίου βρίσκεται αποθηκευμένο σε κάθε κόμβο του δικτύου.</w:t>
      </w:r>
    </w:p>
    <w:p w14:paraId="54C98A5E" w14:textId="77777777" w:rsidR="00270C37" w:rsidRDefault="00270C37" w:rsidP="00D91879">
      <w:pPr>
        <w:rPr>
          <w:lang w:val="el-GR"/>
        </w:rPr>
      </w:pPr>
      <w:r>
        <w:rPr>
          <w:lang w:val="el-GR"/>
        </w:rPr>
        <w:t xml:space="preserve">Σημαντικό οικονομικό στοιχείο στο υπόλοιπο που συνδέεται με καθένα από τους λογαριασμούς είναι το γεγονός πως αποκτούν αξία επειδή οι ίδιοι οι χρήστες του </w:t>
      </w:r>
      <w:r>
        <w:t>bitcoin</w:t>
      </w:r>
      <w:r w:rsidRPr="00270C37">
        <w:rPr>
          <w:lang w:val="el-GR"/>
        </w:rPr>
        <w:t xml:space="preserve"> </w:t>
      </w:r>
      <w:r>
        <w:rPr>
          <w:lang w:val="el-GR"/>
        </w:rPr>
        <w:t xml:space="preserve">είναι </w:t>
      </w:r>
      <w:r w:rsidR="00D16862">
        <w:rPr>
          <w:lang w:val="el-GR"/>
        </w:rPr>
        <w:t>διατεθειμένοι</w:t>
      </w:r>
      <w:r>
        <w:rPr>
          <w:lang w:val="el-GR"/>
        </w:rPr>
        <w:t xml:space="preserve"> να ανταλλάξουν προϊόντα και υπηρεσίες έναντι </w:t>
      </w:r>
      <w:r>
        <w:t>bitcoin</w:t>
      </w:r>
      <w:r w:rsidRPr="00270C37">
        <w:rPr>
          <w:lang w:val="el-GR"/>
        </w:rPr>
        <w:t>.</w:t>
      </w:r>
    </w:p>
    <w:p w14:paraId="29A4828A" w14:textId="77777777" w:rsidR="00270C37" w:rsidRDefault="00270C37" w:rsidP="00D91879">
      <w:pPr>
        <w:rPr>
          <w:lang w:val="el-GR"/>
        </w:rPr>
      </w:pPr>
      <w:r>
        <w:rPr>
          <w:lang w:val="el-GR"/>
        </w:rPr>
        <w:t xml:space="preserve">Η διαφορά με μία συμβατική τράπεζα είναι πως η δομή είναι απολύτως αποκεντρωμένη, και ο καθένας μέσα στο δίκτυο του </w:t>
      </w:r>
      <w:r>
        <w:t>bitcoin</w:t>
      </w:r>
      <w:r>
        <w:rPr>
          <w:lang w:val="el-GR"/>
        </w:rPr>
        <w:t xml:space="preserve"> γνωρίζει για κάθε άλλη συναλλαγή, όχι μόνο για τις προσωπικές του.</w:t>
      </w:r>
    </w:p>
    <w:p w14:paraId="616537B8" w14:textId="77777777" w:rsidR="00C8224A" w:rsidRDefault="00270C37" w:rsidP="00D91879">
      <w:pPr>
        <w:rPr>
          <w:lang w:val="el-GR"/>
        </w:rPr>
      </w:pPr>
      <w:r w:rsidRPr="001E001E">
        <w:rPr>
          <w:u w:val="single"/>
          <w:lang w:val="el-GR"/>
        </w:rPr>
        <w:t>Βασικά σημεία ασφαλείας</w:t>
      </w:r>
      <w:r>
        <w:rPr>
          <w:lang w:val="el-GR"/>
        </w:rPr>
        <w:t xml:space="preserve"> που τηρούνται είναι</w:t>
      </w:r>
      <w:r w:rsidR="00C8224A">
        <w:rPr>
          <w:lang w:val="el-GR"/>
        </w:rPr>
        <w:t>:</w:t>
      </w:r>
    </w:p>
    <w:p w14:paraId="585641C1" w14:textId="77777777" w:rsidR="00C8224A" w:rsidRPr="009F1D29" w:rsidRDefault="00270C37" w:rsidP="00C8224A">
      <w:pPr>
        <w:pStyle w:val="ListParagraph"/>
        <w:numPr>
          <w:ilvl w:val="0"/>
          <w:numId w:val="6"/>
        </w:numPr>
        <w:rPr>
          <w:lang w:val="el-GR"/>
        </w:rPr>
      </w:pPr>
      <w:r w:rsidRPr="00C8224A">
        <w:rPr>
          <w:lang w:val="el-GR"/>
        </w:rPr>
        <w:t>η ακεραιότητα της συναλλαγ</w:t>
      </w:r>
      <w:r w:rsidR="00D16862">
        <w:rPr>
          <w:lang w:val="el-GR"/>
        </w:rPr>
        <w:t>ής μέσω ψηφιακών υπογραφών,</w:t>
      </w:r>
      <w:r w:rsidR="00C8224A">
        <w:rPr>
          <w:lang w:val="el-GR"/>
        </w:rPr>
        <w:t xml:space="preserve"> </w:t>
      </w:r>
      <w:r w:rsidR="00C8224A">
        <w:t>referenced</w:t>
      </w:r>
      <w:r w:rsidR="00C8224A" w:rsidRPr="00C8224A">
        <w:rPr>
          <w:lang w:val="el-GR"/>
        </w:rPr>
        <w:t xml:space="preserve"> </w:t>
      </w:r>
      <w:r w:rsidR="00C8224A">
        <w:t>transactions</w:t>
      </w:r>
      <w:r w:rsidR="00D16862" w:rsidRPr="00D16862">
        <w:rPr>
          <w:lang w:val="el-GR"/>
        </w:rPr>
        <w:t xml:space="preserve"> </w:t>
      </w:r>
      <w:r w:rsidR="00D16862">
        <w:rPr>
          <w:lang w:val="el-GR"/>
        </w:rPr>
        <w:t xml:space="preserve">και </w:t>
      </w:r>
      <w:r w:rsidR="00D16862">
        <w:t>block</w:t>
      </w:r>
      <w:r w:rsidR="00D16862" w:rsidRPr="00D16862">
        <w:rPr>
          <w:lang w:val="el-GR"/>
        </w:rPr>
        <w:t xml:space="preserve"> </w:t>
      </w:r>
      <w:r w:rsidR="00D16862">
        <w:t>chain</w:t>
      </w:r>
    </w:p>
    <w:p w14:paraId="2A38FBB5" w14:textId="77777777" w:rsidR="009F1D29" w:rsidRDefault="009F1D29" w:rsidP="00C8224A">
      <w:pPr>
        <w:pStyle w:val="ListParagraph"/>
        <w:numPr>
          <w:ilvl w:val="0"/>
          <w:numId w:val="6"/>
        </w:numPr>
        <w:rPr>
          <w:lang w:val="el-GR"/>
        </w:rPr>
      </w:pPr>
      <w:r>
        <w:rPr>
          <w:lang w:val="el-GR"/>
        </w:rPr>
        <w:lastRenderedPageBreak/>
        <w:t xml:space="preserve">η προστασία από το φαινόμενου του </w:t>
      </w:r>
      <w:r>
        <w:t>double</w:t>
      </w:r>
      <w:r w:rsidRPr="009F1D29">
        <w:rPr>
          <w:lang w:val="el-GR"/>
        </w:rPr>
        <w:t xml:space="preserve"> </w:t>
      </w:r>
      <w:r>
        <w:t>spending</w:t>
      </w:r>
      <w:r>
        <w:rPr>
          <w:rStyle w:val="FootnoteReference"/>
          <w:lang w:val="el-GR"/>
        </w:rPr>
        <w:footnoteReference w:id="3"/>
      </w:r>
    </w:p>
    <w:p w14:paraId="638ACC5F" w14:textId="77777777" w:rsidR="009F1D29" w:rsidRPr="009F1D29" w:rsidRDefault="00270C37" w:rsidP="009F1D29">
      <w:pPr>
        <w:pStyle w:val="ListParagraph"/>
        <w:numPr>
          <w:ilvl w:val="0"/>
          <w:numId w:val="6"/>
        </w:numPr>
        <w:rPr>
          <w:lang w:val="el-GR"/>
        </w:rPr>
      </w:pPr>
      <w:r w:rsidRPr="00C8224A">
        <w:rPr>
          <w:lang w:val="el-GR"/>
        </w:rPr>
        <w:t>η α</w:t>
      </w:r>
      <w:r w:rsidR="00D16862">
        <w:rPr>
          <w:lang w:val="el-GR"/>
        </w:rPr>
        <w:t>νωνυμία των χρηστών</w:t>
      </w:r>
    </w:p>
    <w:p w14:paraId="6A7808C1" w14:textId="77777777" w:rsidR="001E001E" w:rsidRDefault="001E001E" w:rsidP="00DF4719">
      <w:pPr>
        <w:rPr>
          <w:b/>
          <w:lang w:val="el-GR"/>
        </w:rPr>
      </w:pPr>
      <w:r w:rsidRPr="001E001E">
        <w:rPr>
          <w:b/>
          <w:lang w:val="el-GR"/>
        </w:rPr>
        <w:t>Συναλλαγές</w:t>
      </w:r>
    </w:p>
    <w:p w14:paraId="3040FE58" w14:textId="77777777" w:rsidR="001E001E" w:rsidRDefault="001E001E" w:rsidP="001E001E">
      <w:pPr>
        <w:pStyle w:val="ListParagraph"/>
        <w:numPr>
          <w:ilvl w:val="0"/>
          <w:numId w:val="7"/>
        </w:numPr>
        <w:rPr>
          <w:lang w:val="el-GR"/>
        </w:rPr>
      </w:pPr>
      <w:r>
        <w:rPr>
          <w:lang w:val="el-GR"/>
        </w:rPr>
        <w:t xml:space="preserve">Οι νέες συναλλαγές γίνονται </w:t>
      </w:r>
      <w:r>
        <w:t>broadcast</w:t>
      </w:r>
      <w:r w:rsidRPr="001E001E">
        <w:rPr>
          <w:lang w:val="el-GR"/>
        </w:rPr>
        <w:t xml:space="preserve"> </w:t>
      </w:r>
      <w:r>
        <w:rPr>
          <w:lang w:val="el-GR"/>
        </w:rPr>
        <w:t>σε όλους τους κόμβους του δικτύου</w:t>
      </w:r>
    </w:p>
    <w:p w14:paraId="6E339704" w14:textId="77777777" w:rsidR="001E001E" w:rsidRPr="001E001E" w:rsidRDefault="001E001E" w:rsidP="001E001E">
      <w:pPr>
        <w:pStyle w:val="ListParagraph"/>
        <w:numPr>
          <w:ilvl w:val="0"/>
          <w:numId w:val="7"/>
        </w:numPr>
        <w:rPr>
          <w:lang w:val="el-GR"/>
        </w:rPr>
      </w:pPr>
      <w:r>
        <w:rPr>
          <w:lang w:val="el-GR"/>
        </w:rPr>
        <w:t xml:space="preserve">Κάθε κόμβος μαζεύει τις συναλλαγές σε ένα </w:t>
      </w:r>
      <w:r>
        <w:t>block</w:t>
      </w:r>
      <w:r w:rsidRPr="001E001E">
        <w:rPr>
          <w:lang w:val="el-GR"/>
        </w:rPr>
        <w:t>.</w:t>
      </w:r>
    </w:p>
    <w:p w14:paraId="394EA029" w14:textId="77777777" w:rsidR="001E001E" w:rsidRDefault="001E001E" w:rsidP="001E001E">
      <w:pPr>
        <w:pStyle w:val="ListParagraph"/>
        <w:numPr>
          <w:ilvl w:val="0"/>
          <w:numId w:val="7"/>
        </w:numPr>
        <w:rPr>
          <w:lang w:val="el-GR"/>
        </w:rPr>
      </w:pPr>
      <w:r>
        <w:rPr>
          <w:lang w:val="el-GR"/>
        </w:rPr>
        <w:t xml:space="preserve">Κάθε κόμβος δουλεύει στο να βρει τη λύση σε ένα πρόβλημα </w:t>
      </w:r>
      <w:r>
        <w:t>hashing</w:t>
      </w:r>
      <w:r>
        <w:rPr>
          <w:rStyle w:val="FootnoteReference"/>
          <w:lang w:val="el-GR"/>
        </w:rPr>
        <w:footnoteReference w:id="4"/>
      </w:r>
      <w:r w:rsidRPr="001E001E">
        <w:rPr>
          <w:lang w:val="el-GR"/>
        </w:rPr>
        <w:t>.</w:t>
      </w:r>
    </w:p>
    <w:p w14:paraId="3C779345" w14:textId="77777777" w:rsidR="001E001E" w:rsidRDefault="001E001E" w:rsidP="001E001E">
      <w:pPr>
        <w:pStyle w:val="ListParagraph"/>
        <w:numPr>
          <w:ilvl w:val="0"/>
          <w:numId w:val="7"/>
        </w:numPr>
        <w:rPr>
          <w:lang w:val="el-GR"/>
        </w:rPr>
      </w:pPr>
      <w:r>
        <w:rPr>
          <w:lang w:val="el-GR"/>
        </w:rPr>
        <w:t xml:space="preserve">Όταν ο κόμβος βρει τη λύση, την κάνει </w:t>
      </w:r>
      <w:r>
        <w:t>broadcast</w:t>
      </w:r>
      <w:r w:rsidRPr="001E001E">
        <w:rPr>
          <w:lang w:val="el-GR"/>
        </w:rPr>
        <w:t xml:space="preserve"> </w:t>
      </w:r>
      <w:r>
        <w:rPr>
          <w:lang w:val="el-GR"/>
        </w:rPr>
        <w:t>σε όλους τους υπόλοιπους κόμβους.</w:t>
      </w:r>
    </w:p>
    <w:p w14:paraId="33BFCF95" w14:textId="77777777" w:rsidR="001E001E" w:rsidRPr="001E001E" w:rsidRDefault="001E001E" w:rsidP="001E001E">
      <w:pPr>
        <w:pStyle w:val="ListParagraph"/>
        <w:numPr>
          <w:ilvl w:val="0"/>
          <w:numId w:val="7"/>
        </w:numPr>
        <w:rPr>
          <w:lang w:val="el-GR"/>
        </w:rPr>
      </w:pPr>
      <w:r>
        <w:rPr>
          <w:lang w:val="el-GR"/>
        </w:rPr>
        <w:t xml:space="preserve">Οι κόμβοι δέχονται τη συναλλαγή, μόνο αν όλες οι προηγούμενες συναλλαγές είναι έγκυρες και δεν υπάρχει </w:t>
      </w:r>
      <w:r>
        <w:t>double</w:t>
      </w:r>
      <w:r w:rsidRPr="001E001E">
        <w:rPr>
          <w:lang w:val="el-GR"/>
        </w:rPr>
        <w:t>-</w:t>
      </w:r>
      <w:r>
        <w:t>spending</w:t>
      </w:r>
      <w:r w:rsidRPr="001E001E">
        <w:rPr>
          <w:lang w:val="el-GR"/>
        </w:rPr>
        <w:t>.</w:t>
      </w:r>
    </w:p>
    <w:p w14:paraId="0609D752" w14:textId="77777777" w:rsidR="001E001E" w:rsidRPr="001E001E" w:rsidRDefault="001E001E" w:rsidP="001E001E">
      <w:pPr>
        <w:pStyle w:val="ListParagraph"/>
        <w:numPr>
          <w:ilvl w:val="0"/>
          <w:numId w:val="7"/>
        </w:numPr>
        <w:rPr>
          <w:lang w:val="el-GR"/>
        </w:rPr>
      </w:pPr>
      <w:r>
        <w:rPr>
          <w:lang w:val="el-GR"/>
        </w:rPr>
        <w:t xml:space="preserve">Οι κόμβοι εκφράζουν την αποδοχή του </w:t>
      </w:r>
      <w:r>
        <w:t>block</w:t>
      </w:r>
      <w:r w:rsidRPr="001E001E">
        <w:rPr>
          <w:lang w:val="el-GR"/>
        </w:rPr>
        <w:t xml:space="preserve"> </w:t>
      </w:r>
      <w:r>
        <w:rPr>
          <w:lang w:val="el-GR"/>
        </w:rPr>
        <w:t xml:space="preserve">δουλεύοντας πάνω στο επόμενο </w:t>
      </w:r>
      <w:r>
        <w:t>block</w:t>
      </w:r>
      <w:r w:rsidR="009F1D29">
        <w:rPr>
          <w:lang w:val="el-GR"/>
        </w:rPr>
        <w:t xml:space="preserve">, χρησιμοποιώντας το </w:t>
      </w:r>
      <w:r w:rsidR="009F1D29">
        <w:t>hash</w:t>
      </w:r>
      <w:r w:rsidR="009F1D29" w:rsidRPr="009F1D29">
        <w:rPr>
          <w:lang w:val="el-GR"/>
        </w:rPr>
        <w:t xml:space="preserve"> </w:t>
      </w:r>
      <w:r w:rsidR="009F1D29">
        <w:rPr>
          <w:lang w:val="el-GR"/>
        </w:rPr>
        <w:t xml:space="preserve">του προηγούμενου </w:t>
      </w:r>
      <w:r w:rsidR="009F1D29">
        <w:t>block</w:t>
      </w:r>
      <w:r w:rsidR="009F1D29" w:rsidRPr="009F1D29">
        <w:rPr>
          <w:lang w:val="el-GR"/>
        </w:rPr>
        <w:t xml:space="preserve">, </w:t>
      </w:r>
      <w:r w:rsidR="009F1D29">
        <w:rPr>
          <w:lang w:val="el-GR"/>
        </w:rPr>
        <w:t>αυτού δηλαδή που μόλις έγινε αποδεκτό.</w:t>
      </w:r>
    </w:p>
    <w:p w14:paraId="412656DA" w14:textId="77777777" w:rsidR="001E001E" w:rsidRPr="001E001E" w:rsidRDefault="00DF4719" w:rsidP="00DF4719">
      <w:pPr>
        <w:rPr>
          <w:lang w:val="el-GR"/>
        </w:rPr>
      </w:pPr>
      <w:r>
        <w:rPr>
          <w:lang w:val="el-GR"/>
        </w:rPr>
        <w:t xml:space="preserve">Κάθε συναλλαγή αποτελεί μέρος του </w:t>
      </w:r>
      <w:r>
        <w:t>transaction</w:t>
      </w:r>
      <w:r w:rsidRPr="00DF4719">
        <w:rPr>
          <w:lang w:val="el-GR"/>
        </w:rPr>
        <w:t xml:space="preserve"> </w:t>
      </w:r>
      <w:r>
        <w:t>chain</w:t>
      </w:r>
      <w:r w:rsidRPr="00DF4719">
        <w:rPr>
          <w:lang w:val="el-GR"/>
        </w:rPr>
        <w:t xml:space="preserve">, </w:t>
      </w:r>
      <w:r>
        <w:rPr>
          <w:lang w:val="el-GR"/>
        </w:rPr>
        <w:t>μίας αλυσίδας συναλλαγών που ανατρέχει μέχρι την πρώτη συναλλαγή.</w:t>
      </w:r>
    </w:p>
    <w:p w14:paraId="43A7589A" w14:textId="77777777" w:rsidR="00DF4719" w:rsidRDefault="00DA58FD" w:rsidP="1EEBBCD0">
      <w:pPr>
        <w:rPr>
          <w:lang w:val="el-GR"/>
        </w:rPr>
      </w:pPr>
      <w:r>
        <w:rPr>
          <w:noProof/>
          <w:lang w:eastAsia="en-US"/>
        </w:rPr>
        <mc:AlternateContent>
          <mc:Choice Requires="wps">
            <w:drawing>
              <wp:anchor distT="0" distB="0" distL="114300" distR="114300" simplePos="0" relativeHeight="251663360" behindDoc="0" locked="0" layoutInCell="1" allowOverlap="1" wp14:anchorId="22C6FC5F" wp14:editId="46CC861A">
                <wp:simplePos x="0" y="0"/>
                <wp:positionH relativeFrom="margin">
                  <wp:align>center</wp:align>
                </wp:positionH>
                <wp:positionV relativeFrom="paragraph">
                  <wp:posOffset>2615692</wp:posOffset>
                </wp:positionV>
                <wp:extent cx="4676775" cy="635"/>
                <wp:effectExtent l="0" t="0" r="9525" b="2540"/>
                <wp:wrapTopAndBottom/>
                <wp:docPr id="2" name="Text Box 2"/>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a:effectLst/>
                      </wps:spPr>
                      <wps:txbx>
                        <w:txbxContent>
                          <w:p w14:paraId="410A554C" w14:textId="77777777" w:rsidR="00E95055" w:rsidRPr="00816E35" w:rsidRDefault="00E95055" w:rsidP="00816E35">
                            <w:pPr>
                              <w:pStyle w:val="Caption"/>
                              <w:rPr>
                                <w:noProof/>
                                <w:sz w:val="16"/>
                              </w:rPr>
                            </w:pPr>
                            <w:r w:rsidRPr="00816E35">
                              <w:rPr>
                                <w:sz w:val="16"/>
                              </w:rPr>
                              <w:t xml:space="preserve">Figure </w:t>
                            </w:r>
                            <w:r w:rsidRPr="00816E35">
                              <w:rPr>
                                <w:sz w:val="16"/>
                              </w:rPr>
                              <w:fldChar w:fldCharType="begin"/>
                            </w:r>
                            <w:r w:rsidRPr="00816E35">
                              <w:rPr>
                                <w:sz w:val="16"/>
                              </w:rPr>
                              <w:instrText xml:space="preserve"> SEQ Figure \* ARABIC </w:instrText>
                            </w:r>
                            <w:r w:rsidRPr="00816E35">
                              <w:rPr>
                                <w:sz w:val="16"/>
                              </w:rPr>
                              <w:fldChar w:fldCharType="separate"/>
                            </w:r>
                            <w:r w:rsidR="00FF5625">
                              <w:rPr>
                                <w:noProof/>
                                <w:sz w:val="16"/>
                              </w:rPr>
                              <w:t>3</w:t>
                            </w:r>
                            <w:r w:rsidRPr="00816E35">
                              <w:rPr>
                                <w:sz w:val="16"/>
                              </w:rPr>
                              <w:fldChar w:fldCharType="end"/>
                            </w:r>
                            <w:r w:rsidRPr="00816E35">
                              <w:rPr>
                                <w:sz w:val="16"/>
                              </w:rPr>
                              <w:t xml:space="preserve"> Transaction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6FC5F" id="_x0000_s1030" type="#_x0000_t202" style="position:absolute;left:0;text-align:left;margin-left:0;margin-top:205.95pt;width:36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O3NA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" stroked="f">
                <v:textbox style="mso-fit-shape-to-text:t" inset="0,0,0,0">
                  <w:txbxContent>
                    <w:p w14:paraId="410A554C" w14:textId="77777777" w:rsidR="00E95055" w:rsidRPr="00816E35" w:rsidRDefault="00E95055" w:rsidP="00816E35">
                      <w:pPr>
                        <w:pStyle w:val="Caption"/>
                        <w:rPr>
                          <w:noProof/>
                          <w:sz w:val="16"/>
                        </w:rPr>
                      </w:pPr>
                      <w:r w:rsidRPr="00816E35">
                        <w:rPr>
                          <w:sz w:val="16"/>
                        </w:rPr>
                        <w:t xml:space="preserve">Figure </w:t>
                      </w:r>
                      <w:r w:rsidRPr="00816E35">
                        <w:rPr>
                          <w:sz w:val="16"/>
                        </w:rPr>
                        <w:fldChar w:fldCharType="begin"/>
                      </w:r>
                      <w:r w:rsidRPr="00816E35">
                        <w:rPr>
                          <w:sz w:val="16"/>
                        </w:rPr>
                        <w:instrText xml:space="preserve"> SEQ Figure \* ARABIC </w:instrText>
                      </w:r>
                      <w:r w:rsidRPr="00816E35">
                        <w:rPr>
                          <w:sz w:val="16"/>
                        </w:rPr>
                        <w:fldChar w:fldCharType="separate"/>
                      </w:r>
                      <w:r w:rsidR="00FF5625">
                        <w:rPr>
                          <w:noProof/>
                          <w:sz w:val="16"/>
                        </w:rPr>
                        <w:t>3</w:t>
                      </w:r>
                      <w:r w:rsidRPr="00816E35">
                        <w:rPr>
                          <w:sz w:val="16"/>
                        </w:rPr>
                        <w:fldChar w:fldCharType="end"/>
                      </w:r>
                      <w:r w:rsidRPr="00816E35">
                        <w:rPr>
                          <w:sz w:val="16"/>
                        </w:rPr>
                        <w:t xml:space="preserve"> Transaction chain</w:t>
                      </w:r>
                    </w:p>
                  </w:txbxContent>
                </v:textbox>
                <w10:wrap type="topAndBottom" anchorx="margin"/>
              </v:shape>
            </w:pict>
          </mc:Fallback>
        </mc:AlternateContent>
      </w:r>
      <w:r>
        <w:rPr>
          <w:noProof/>
          <w:lang w:eastAsia="en-US"/>
        </w:rPr>
        <w:drawing>
          <wp:anchor distT="0" distB="0" distL="114300" distR="114300" simplePos="0" relativeHeight="251661312" behindDoc="0" locked="0" layoutInCell="1" allowOverlap="1" wp14:anchorId="2DA8660C" wp14:editId="305FB8B2">
            <wp:simplePos x="0" y="0"/>
            <wp:positionH relativeFrom="margin">
              <wp:align>center</wp:align>
            </wp:positionH>
            <wp:positionV relativeFrom="paragraph">
              <wp:posOffset>650189</wp:posOffset>
            </wp:positionV>
            <wp:extent cx="3437890" cy="18624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7890" cy="1862455"/>
                    </a:xfrm>
                    <a:prstGeom prst="rect">
                      <a:avLst/>
                    </a:prstGeom>
                  </pic:spPr>
                </pic:pic>
              </a:graphicData>
            </a:graphic>
            <wp14:sizeRelH relativeFrom="margin">
              <wp14:pctWidth>0</wp14:pctWidth>
            </wp14:sizeRelH>
            <wp14:sizeRelV relativeFrom="margin">
              <wp14:pctHeight>0</wp14:pctHeight>
            </wp14:sizeRelV>
          </wp:anchor>
        </w:drawing>
      </w:r>
      <w:r w:rsidR="00270C37">
        <w:rPr>
          <w:lang w:val="el-GR"/>
        </w:rPr>
        <w:t xml:space="preserve">Όταν κάποιος κόμβος πραγματοποιεί μία </w:t>
      </w:r>
      <w:r w:rsidR="00905F89">
        <w:rPr>
          <w:lang w:val="el-GR"/>
        </w:rPr>
        <w:t>συναλλαγή</w:t>
      </w:r>
      <w:r w:rsidR="00270C37">
        <w:rPr>
          <w:lang w:val="el-GR"/>
        </w:rPr>
        <w:t>, ουσιαστικά διαδίδει (</w:t>
      </w:r>
      <w:r w:rsidR="00270C37">
        <w:t>broadcasts</w:t>
      </w:r>
      <w:r w:rsidR="00270C37">
        <w:rPr>
          <w:lang w:val="el-GR"/>
        </w:rPr>
        <w:t>) ένα μήνυμα με τη συναλλαγή που πραγματοποιήθηκε</w:t>
      </w:r>
      <w:r w:rsidR="00DF4719">
        <w:rPr>
          <w:lang w:val="el-GR"/>
        </w:rPr>
        <w:t>, υπογράφοντάς</w:t>
      </w:r>
      <w:r w:rsidR="00270C37">
        <w:rPr>
          <w:lang w:val="el-GR"/>
        </w:rPr>
        <w:t xml:space="preserve"> με μία μοναδική ψηφιακή υπογραφή</w:t>
      </w:r>
      <w:r w:rsidR="00943319">
        <w:rPr>
          <w:rStyle w:val="FootnoteReference"/>
          <w:lang w:val="el-GR"/>
        </w:rPr>
        <w:footnoteReference w:id="5"/>
      </w:r>
      <w:r w:rsidR="00270C37">
        <w:rPr>
          <w:lang w:val="el-GR"/>
        </w:rPr>
        <w:t xml:space="preserve"> </w:t>
      </w:r>
      <w:r w:rsidR="00DF4719">
        <w:rPr>
          <w:lang w:val="el-GR"/>
        </w:rPr>
        <w:t xml:space="preserve"> την προηγούμενη συναλλαγή και το </w:t>
      </w:r>
      <w:r w:rsidR="00DF4719">
        <w:t>public</w:t>
      </w:r>
      <w:r w:rsidR="00DF4719" w:rsidRPr="00DF4719">
        <w:rPr>
          <w:lang w:val="el-GR"/>
        </w:rPr>
        <w:t xml:space="preserve"> </w:t>
      </w:r>
      <w:r w:rsidR="00DF4719">
        <w:t>key</w:t>
      </w:r>
      <w:r w:rsidR="00DF4719" w:rsidRPr="00DF4719">
        <w:rPr>
          <w:lang w:val="el-GR"/>
        </w:rPr>
        <w:t xml:space="preserve"> </w:t>
      </w:r>
      <w:r w:rsidR="00DF4719">
        <w:rPr>
          <w:lang w:val="el-GR"/>
        </w:rPr>
        <w:t xml:space="preserve">του επόμενου κατόχου του </w:t>
      </w:r>
      <w:r w:rsidR="00DF4719">
        <w:t>bitcoin</w:t>
      </w:r>
      <w:r w:rsidR="00DF4719" w:rsidRPr="00DF4719">
        <w:rPr>
          <w:lang w:val="el-GR"/>
        </w:rPr>
        <w:t>.</w:t>
      </w:r>
    </w:p>
    <w:p w14:paraId="0DD0659E" w14:textId="77777777" w:rsidR="00DF4719" w:rsidRDefault="00943319" w:rsidP="00D91879">
      <w:pPr>
        <w:rPr>
          <w:lang w:val="el-GR"/>
        </w:rPr>
      </w:pPr>
      <w:r>
        <w:rPr>
          <w:lang w:val="el-GR"/>
        </w:rPr>
        <w:t>Η ψηφιακή αυτή υπογραφή είναι μοναδική για κάθε συναλλαγή, αφού εξαρτάται από το ίδιο το μήνυμα. Επιπλέον, με την ψηφιακή υπογραφή εγγυάται και η ακεραιότητα</w:t>
      </w:r>
      <w:r w:rsidR="00816E35">
        <w:rPr>
          <w:lang w:val="el-GR"/>
        </w:rPr>
        <w:t xml:space="preserve"> και η αυθεντικότητα</w:t>
      </w:r>
      <w:r>
        <w:rPr>
          <w:lang w:val="el-GR"/>
        </w:rPr>
        <w:t xml:space="preserve"> των δεδομένων του μηνύματος, καθώς οποιαδήποτε αλλαγή σε αυτό, θα ακύρωνε την ψηφιακή υπογραφή</w:t>
      </w:r>
      <w:r w:rsidR="00DF4719" w:rsidRPr="00DF4719">
        <w:rPr>
          <w:lang w:val="el-GR"/>
        </w:rPr>
        <w:t>.</w:t>
      </w:r>
    </w:p>
    <w:p w14:paraId="4572CF34" w14:textId="77777777" w:rsidR="00330B9A" w:rsidRPr="00DF4719" w:rsidRDefault="00330B9A" w:rsidP="00D91879">
      <w:pPr>
        <w:rPr>
          <w:lang w:val="el-GR"/>
        </w:rPr>
      </w:pPr>
      <w:r>
        <w:rPr>
          <w:lang w:val="el-GR"/>
        </w:rPr>
        <w:t xml:space="preserve">Εάν χαθεί το ιδιωτικό κλειδί ενός </w:t>
      </w:r>
      <w:r>
        <w:t>bitcoin</w:t>
      </w:r>
      <w:r w:rsidRPr="00905F89">
        <w:rPr>
          <w:lang w:val="el-GR"/>
        </w:rPr>
        <w:t xml:space="preserve"> </w:t>
      </w:r>
      <w:r>
        <w:t>wallet</w:t>
      </w:r>
      <w:r w:rsidRPr="00905F89">
        <w:rPr>
          <w:lang w:val="el-GR"/>
        </w:rPr>
        <w:t xml:space="preserve">, </w:t>
      </w:r>
      <w:r>
        <w:rPr>
          <w:lang w:val="el-GR"/>
        </w:rPr>
        <w:t xml:space="preserve">χάνονται και τα </w:t>
      </w:r>
      <w:r>
        <w:t>bitcoins</w:t>
      </w:r>
      <w:r w:rsidRPr="00905F89">
        <w:rPr>
          <w:lang w:val="el-GR"/>
        </w:rPr>
        <w:t xml:space="preserve"> </w:t>
      </w:r>
      <w:r>
        <w:rPr>
          <w:lang w:val="el-GR"/>
        </w:rPr>
        <w:t xml:space="preserve">που κατέχει, όχι μόνο από τον κάτοχο, αλλά από την οικονομία του </w:t>
      </w:r>
      <w:r>
        <w:t>bitcoin</w:t>
      </w:r>
      <w:r w:rsidRPr="00905F89">
        <w:rPr>
          <w:lang w:val="el-GR"/>
        </w:rPr>
        <w:t>.</w:t>
      </w:r>
    </w:p>
    <w:p w14:paraId="2B0832BF" w14:textId="77777777" w:rsidR="00DF4719" w:rsidRPr="00DF4719" w:rsidRDefault="00DF4719" w:rsidP="00DF4719">
      <w:pPr>
        <w:rPr>
          <w:b/>
          <w:lang w:val="el-GR"/>
        </w:rPr>
      </w:pPr>
      <w:r w:rsidRPr="00DF4719">
        <w:rPr>
          <w:b/>
          <w:lang w:val="el-GR"/>
        </w:rPr>
        <w:lastRenderedPageBreak/>
        <w:t>Η σειρά των συναλλαγών</w:t>
      </w:r>
    </w:p>
    <w:p w14:paraId="3F107275" w14:textId="77777777" w:rsidR="00DF4719" w:rsidRDefault="00DF4719" w:rsidP="00DF4719">
      <w:pPr>
        <w:rPr>
          <w:lang w:val="el-GR"/>
        </w:rPr>
      </w:pPr>
      <w:r>
        <w:rPr>
          <w:lang w:val="el-GR"/>
        </w:rPr>
        <w:t xml:space="preserve">Ιδιαίτερα σημαντικό στοιχείο ασφαλείας στο </w:t>
      </w:r>
      <w:r>
        <w:t>bitcoin</w:t>
      </w:r>
      <w:r>
        <w:rPr>
          <w:lang w:val="el-GR"/>
        </w:rPr>
        <w:t xml:space="preserve"> αποτελεί η σειρά με την οποία λαμβάνονται τα μηνύματα περί συναλλαγών στο δίκτυο.</w:t>
      </w:r>
    </w:p>
    <w:p w14:paraId="2F52345A" w14:textId="77777777" w:rsidR="00DF4719" w:rsidRDefault="00DF4719" w:rsidP="00DF4719">
      <w:pPr>
        <w:rPr>
          <w:lang w:val="el-GR"/>
        </w:rPr>
      </w:pPr>
      <w:r>
        <w:rPr>
          <w:lang w:val="el-GR"/>
        </w:rPr>
        <w:t>Έστω ότι ο</w:t>
      </w:r>
      <w:r w:rsidRPr="00C8224A">
        <w:rPr>
          <w:lang w:val="el-GR"/>
        </w:rPr>
        <w:t xml:space="preserve"> </w:t>
      </w:r>
      <w:r>
        <w:rPr>
          <w:lang w:val="el-GR"/>
        </w:rPr>
        <w:t xml:space="preserve">η κακόβουλη </w:t>
      </w:r>
      <w:r>
        <w:t>Alice</w:t>
      </w:r>
      <w:r w:rsidRPr="00C8224A">
        <w:rPr>
          <w:lang w:val="el-GR"/>
        </w:rPr>
        <w:t xml:space="preserve"> </w:t>
      </w:r>
      <w:r>
        <w:rPr>
          <w:lang w:val="el-GR"/>
        </w:rPr>
        <w:t xml:space="preserve">στέλνει ένα ποσό σε </w:t>
      </w:r>
      <w:r>
        <w:t>bitcoins</w:t>
      </w:r>
      <w:r w:rsidRPr="00C8224A">
        <w:rPr>
          <w:lang w:val="el-GR"/>
        </w:rPr>
        <w:t xml:space="preserve"> </w:t>
      </w:r>
      <w:r>
        <w:rPr>
          <w:lang w:val="el-GR"/>
        </w:rPr>
        <w:t xml:space="preserve">στον </w:t>
      </w:r>
      <w:r>
        <w:t>Bob</w:t>
      </w:r>
      <w:r>
        <w:rPr>
          <w:lang w:val="el-GR"/>
        </w:rPr>
        <w:t xml:space="preserve">. Αφού ο </w:t>
      </w:r>
      <w:r>
        <w:t>Bob</w:t>
      </w:r>
      <w:r w:rsidRPr="00C8224A">
        <w:rPr>
          <w:lang w:val="el-GR"/>
        </w:rPr>
        <w:t xml:space="preserve"> </w:t>
      </w:r>
      <w:r>
        <w:rPr>
          <w:lang w:val="el-GR"/>
        </w:rPr>
        <w:t xml:space="preserve">αποστείλει το προϊόν το οποίο η </w:t>
      </w:r>
      <w:r>
        <w:t>Alice</w:t>
      </w:r>
      <w:r w:rsidRPr="00C8224A">
        <w:rPr>
          <w:lang w:val="el-GR"/>
        </w:rPr>
        <w:t xml:space="preserve"> </w:t>
      </w:r>
      <w:r>
        <w:rPr>
          <w:lang w:val="el-GR"/>
        </w:rPr>
        <w:t xml:space="preserve">αγόρασε, η </w:t>
      </w:r>
      <w:r>
        <w:t>Alice</w:t>
      </w:r>
      <w:r w:rsidRPr="00C8224A">
        <w:rPr>
          <w:lang w:val="el-GR"/>
        </w:rPr>
        <w:t xml:space="preserve"> </w:t>
      </w:r>
      <w:r>
        <w:rPr>
          <w:lang w:val="el-GR"/>
        </w:rPr>
        <w:t xml:space="preserve">δημιουργεί μία δεύτερη συναλλαγή, στέλνοντας τα ίδια </w:t>
      </w:r>
      <w:r>
        <w:t>inputs</w:t>
      </w:r>
      <w:r w:rsidRPr="00C8224A">
        <w:rPr>
          <w:lang w:val="el-GR"/>
        </w:rPr>
        <w:t xml:space="preserve"> </w:t>
      </w:r>
      <w:r>
        <w:rPr>
          <w:lang w:val="el-GR"/>
        </w:rPr>
        <w:t xml:space="preserve">στον εαυτό της. Λόγω της δομής του δικτύου, σε κάποιους κόμβους η δεύτερη συναλλαγή θα ερχόταν πρώτη, με αποτέλεσμα να θεωρείται η συναλλαγή με τον </w:t>
      </w:r>
      <w:r>
        <w:t>Bob</w:t>
      </w:r>
      <w:r w:rsidRPr="00C8224A">
        <w:rPr>
          <w:lang w:val="el-GR"/>
        </w:rPr>
        <w:t xml:space="preserve"> </w:t>
      </w:r>
      <w:r>
        <w:rPr>
          <w:lang w:val="el-GR"/>
        </w:rPr>
        <w:t>άκυρη.</w:t>
      </w:r>
      <w:r w:rsidRPr="00C8224A">
        <w:rPr>
          <w:lang w:val="el-GR"/>
        </w:rPr>
        <w:t xml:space="preserve"> </w:t>
      </w:r>
      <w:r>
        <w:rPr>
          <w:lang w:val="el-GR"/>
        </w:rPr>
        <w:t xml:space="preserve">Ουσιαστικά θα υπήρχε διαφωνία μεταξύ των διαφορετικών κόμβων για το εάν τα </w:t>
      </w:r>
      <w:r>
        <w:t>bitcoins</w:t>
      </w:r>
      <w:r w:rsidRPr="00C8224A">
        <w:rPr>
          <w:lang w:val="el-GR"/>
        </w:rPr>
        <w:t xml:space="preserve"> </w:t>
      </w:r>
      <w:r>
        <w:rPr>
          <w:lang w:val="el-GR"/>
        </w:rPr>
        <w:t xml:space="preserve">της συναλλαγής ανήκουν στο </w:t>
      </w:r>
      <w:r>
        <w:t>Bob</w:t>
      </w:r>
      <w:r w:rsidRPr="00C8224A">
        <w:rPr>
          <w:lang w:val="el-GR"/>
        </w:rPr>
        <w:t xml:space="preserve"> </w:t>
      </w:r>
      <w:r>
        <w:rPr>
          <w:lang w:val="el-GR"/>
        </w:rPr>
        <w:t xml:space="preserve">ή στην </w:t>
      </w:r>
      <w:r>
        <w:t>Alice</w:t>
      </w:r>
      <w:r w:rsidRPr="00C8224A">
        <w:rPr>
          <w:lang w:val="el-GR"/>
        </w:rPr>
        <w:t>.</w:t>
      </w:r>
    </w:p>
    <w:p w14:paraId="0131230D" w14:textId="77777777" w:rsidR="009F1D29" w:rsidRDefault="00DA58FD" w:rsidP="1EEBBCD0">
      <w:pPr>
        <w:rPr>
          <w:lang w:val="el-GR"/>
        </w:rPr>
      </w:pPr>
      <w:r>
        <w:rPr>
          <w:noProof/>
          <w:lang w:eastAsia="en-US"/>
        </w:rPr>
        <mc:AlternateContent>
          <mc:Choice Requires="wps">
            <w:drawing>
              <wp:anchor distT="0" distB="0" distL="114300" distR="114300" simplePos="0" relativeHeight="251666432" behindDoc="0" locked="0" layoutInCell="1" allowOverlap="1" wp14:anchorId="552B3FFE" wp14:editId="7742D474">
                <wp:simplePos x="0" y="0"/>
                <wp:positionH relativeFrom="margin">
                  <wp:align>center</wp:align>
                </wp:positionH>
                <wp:positionV relativeFrom="paragraph">
                  <wp:posOffset>1671320</wp:posOffset>
                </wp:positionV>
                <wp:extent cx="44107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4410710" cy="635"/>
                        </a:xfrm>
                        <a:prstGeom prst="rect">
                          <a:avLst/>
                        </a:prstGeom>
                        <a:solidFill>
                          <a:prstClr val="white"/>
                        </a:solidFill>
                        <a:ln>
                          <a:noFill/>
                        </a:ln>
                        <a:effectLst/>
                      </wps:spPr>
                      <wps:txbx>
                        <w:txbxContent>
                          <w:p w14:paraId="38FAFF6F" w14:textId="77777777" w:rsidR="00E95055" w:rsidRPr="00816E35" w:rsidRDefault="00E95055" w:rsidP="00816E35">
                            <w:pPr>
                              <w:pStyle w:val="Caption"/>
                              <w:rPr>
                                <w:noProof/>
                                <w:sz w:val="16"/>
                              </w:rPr>
                            </w:pPr>
                            <w:r w:rsidRPr="00816E35">
                              <w:rPr>
                                <w:sz w:val="16"/>
                              </w:rPr>
                              <w:t xml:space="preserve">Figure </w:t>
                            </w:r>
                            <w:r w:rsidRPr="00816E35">
                              <w:rPr>
                                <w:sz w:val="16"/>
                              </w:rPr>
                              <w:fldChar w:fldCharType="begin"/>
                            </w:r>
                            <w:r w:rsidRPr="00816E35">
                              <w:rPr>
                                <w:sz w:val="16"/>
                              </w:rPr>
                              <w:instrText xml:space="preserve"> SEQ Figure \* ARABIC </w:instrText>
                            </w:r>
                            <w:r w:rsidRPr="00816E35">
                              <w:rPr>
                                <w:sz w:val="16"/>
                              </w:rPr>
                              <w:fldChar w:fldCharType="separate"/>
                            </w:r>
                            <w:r w:rsidR="00FF5625">
                              <w:rPr>
                                <w:noProof/>
                                <w:sz w:val="16"/>
                              </w:rPr>
                              <w:t>4</w:t>
                            </w:r>
                            <w:r w:rsidRPr="00816E35">
                              <w:rPr>
                                <w:sz w:val="16"/>
                              </w:rPr>
                              <w:fldChar w:fldCharType="end"/>
                            </w:r>
                            <w:r w:rsidRPr="00816E35">
                              <w:rPr>
                                <w:sz w:val="16"/>
                              </w:rPr>
                              <w:t xml:space="preserve"> Block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B3FFE" id="Text Box 4" o:spid="_x0000_s1031" type="#_x0000_t202" style="position:absolute;left:0;text-align:left;margin-left:0;margin-top:131.6pt;width:347.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" stroked="f">
                <v:textbox style="mso-fit-shape-to-text:t" inset="0,0,0,0">
                  <w:txbxContent>
                    <w:p w14:paraId="38FAFF6F" w14:textId="77777777" w:rsidR="00E95055" w:rsidRPr="00816E35" w:rsidRDefault="00E95055" w:rsidP="00816E35">
                      <w:pPr>
                        <w:pStyle w:val="Caption"/>
                        <w:rPr>
                          <w:noProof/>
                          <w:sz w:val="16"/>
                        </w:rPr>
                      </w:pPr>
                      <w:r w:rsidRPr="00816E35">
                        <w:rPr>
                          <w:sz w:val="16"/>
                        </w:rPr>
                        <w:t xml:space="preserve">Figure </w:t>
                      </w:r>
                      <w:r w:rsidRPr="00816E35">
                        <w:rPr>
                          <w:sz w:val="16"/>
                        </w:rPr>
                        <w:fldChar w:fldCharType="begin"/>
                      </w:r>
                      <w:r w:rsidRPr="00816E35">
                        <w:rPr>
                          <w:sz w:val="16"/>
                        </w:rPr>
                        <w:instrText xml:space="preserve"> SEQ Figure \* ARABIC </w:instrText>
                      </w:r>
                      <w:r w:rsidRPr="00816E35">
                        <w:rPr>
                          <w:sz w:val="16"/>
                        </w:rPr>
                        <w:fldChar w:fldCharType="separate"/>
                      </w:r>
                      <w:r w:rsidR="00FF5625">
                        <w:rPr>
                          <w:noProof/>
                          <w:sz w:val="16"/>
                        </w:rPr>
                        <w:t>4</w:t>
                      </w:r>
                      <w:r w:rsidRPr="00816E35">
                        <w:rPr>
                          <w:sz w:val="16"/>
                        </w:rPr>
                        <w:fldChar w:fldCharType="end"/>
                      </w:r>
                      <w:r w:rsidRPr="00816E35">
                        <w:rPr>
                          <w:sz w:val="16"/>
                        </w:rPr>
                        <w:t xml:space="preserve"> Block Chain</w:t>
                      </w:r>
                    </w:p>
                  </w:txbxContent>
                </v:textbox>
                <w10:wrap type="topAndBottom" anchorx="margin"/>
              </v:shape>
            </w:pict>
          </mc:Fallback>
        </mc:AlternateContent>
      </w:r>
      <w:r>
        <w:rPr>
          <w:noProof/>
          <w:lang w:eastAsia="en-US"/>
        </w:rPr>
        <w:drawing>
          <wp:anchor distT="0" distB="0" distL="114300" distR="114300" simplePos="0" relativeHeight="251664384" behindDoc="0" locked="0" layoutInCell="1" allowOverlap="1" wp14:anchorId="2BFC0B09" wp14:editId="7F402FC8">
            <wp:simplePos x="0" y="0"/>
            <wp:positionH relativeFrom="margin">
              <wp:align>center</wp:align>
            </wp:positionH>
            <wp:positionV relativeFrom="paragraph">
              <wp:posOffset>516687</wp:posOffset>
            </wp:positionV>
            <wp:extent cx="2743200" cy="11150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1115060"/>
                    </a:xfrm>
                    <a:prstGeom prst="rect">
                      <a:avLst/>
                    </a:prstGeom>
                  </pic:spPr>
                </pic:pic>
              </a:graphicData>
            </a:graphic>
            <wp14:sizeRelH relativeFrom="margin">
              <wp14:pctWidth>0</wp14:pctWidth>
            </wp14:sizeRelH>
            <wp14:sizeRelV relativeFrom="margin">
              <wp14:pctHeight>0</wp14:pctHeight>
            </wp14:sizeRelV>
          </wp:anchor>
        </w:drawing>
      </w:r>
      <w:r w:rsidR="00DF4719">
        <w:rPr>
          <w:lang w:val="el-GR"/>
        </w:rPr>
        <w:t xml:space="preserve">Η λύση για την κοινή γνώση περί σειράς των συναλλαγών είναι </w:t>
      </w:r>
      <w:r w:rsidR="00DF4719" w:rsidRPr="00C8224A">
        <w:rPr>
          <w:lang w:val="el-GR"/>
        </w:rPr>
        <w:t xml:space="preserve">το </w:t>
      </w:r>
      <w:r w:rsidR="00DF4719">
        <w:t>block</w:t>
      </w:r>
      <w:r w:rsidR="00DF4719" w:rsidRPr="00C8224A">
        <w:rPr>
          <w:lang w:val="el-GR"/>
        </w:rPr>
        <w:t xml:space="preserve"> </w:t>
      </w:r>
      <w:r w:rsidR="00DF4719">
        <w:t>chaining</w:t>
      </w:r>
      <w:r w:rsidR="00330B9A">
        <w:rPr>
          <w:lang w:val="el-GR"/>
        </w:rPr>
        <w:t xml:space="preserve"> όπου κάθε </w:t>
      </w:r>
      <w:r w:rsidR="00330B9A">
        <w:t>block</w:t>
      </w:r>
      <w:r w:rsidR="00330B9A" w:rsidRPr="00330B9A">
        <w:rPr>
          <w:lang w:val="el-GR"/>
        </w:rPr>
        <w:t xml:space="preserve"> </w:t>
      </w:r>
      <w:r w:rsidR="00330B9A">
        <w:rPr>
          <w:lang w:val="el-GR"/>
        </w:rPr>
        <w:t xml:space="preserve">περιέχει το </w:t>
      </w:r>
      <w:r w:rsidR="00330B9A">
        <w:t>hash</w:t>
      </w:r>
      <w:r w:rsidR="00330B9A" w:rsidRPr="00330B9A">
        <w:rPr>
          <w:lang w:val="el-GR"/>
        </w:rPr>
        <w:t xml:space="preserve"> </w:t>
      </w:r>
      <w:r w:rsidR="00330B9A">
        <w:rPr>
          <w:lang w:val="el-GR"/>
        </w:rPr>
        <w:t>του προηγούμενου</w:t>
      </w:r>
      <w:r w:rsidR="00DF4719">
        <w:rPr>
          <w:lang w:val="el-GR"/>
        </w:rPr>
        <w:t>.</w:t>
      </w:r>
    </w:p>
    <w:p w14:paraId="7215B3CA" w14:textId="77777777" w:rsidR="00816E35" w:rsidRDefault="00816E35" w:rsidP="00DF4719">
      <w:pPr>
        <w:rPr>
          <w:lang w:val="el-GR"/>
        </w:rPr>
      </w:pPr>
      <w:r>
        <w:rPr>
          <w:lang w:val="el-GR"/>
        </w:rPr>
        <w:t xml:space="preserve">Κάθε συναλλαγή η οποία θεωρείται έγκυρη, βρίσκεται μέσα στο </w:t>
      </w:r>
      <w:r>
        <w:t>block</w:t>
      </w:r>
      <w:r w:rsidRPr="00816E35">
        <w:rPr>
          <w:lang w:val="el-GR"/>
        </w:rPr>
        <w:t xml:space="preserve"> </w:t>
      </w:r>
      <w:r>
        <w:t>chain</w:t>
      </w:r>
      <w:r w:rsidRPr="00816E35">
        <w:rPr>
          <w:lang w:val="el-GR"/>
        </w:rPr>
        <w:t xml:space="preserve">. </w:t>
      </w:r>
      <w:r>
        <w:rPr>
          <w:lang w:val="el-GR"/>
        </w:rPr>
        <w:t xml:space="preserve">Οι συναλλαγές οι οποίες δε βρίσκονται ακόμη εκεί, θεωρούνται </w:t>
      </w:r>
      <w:r w:rsidR="00330B9A">
        <w:rPr>
          <w:lang w:val="el-GR"/>
        </w:rPr>
        <w:t>μη επαληθευμένες.</w:t>
      </w:r>
    </w:p>
    <w:p w14:paraId="1D5F7E26" w14:textId="77777777" w:rsidR="00330B9A" w:rsidRPr="00330B9A" w:rsidRDefault="00330B9A" w:rsidP="00DF4719">
      <w:pPr>
        <w:rPr>
          <w:lang w:val="el-GR"/>
        </w:rPr>
      </w:pPr>
      <w:r>
        <w:rPr>
          <w:lang w:val="el-GR"/>
        </w:rPr>
        <w:t xml:space="preserve">Κάθε κόμβος μπορεί να ομαδοποιήσει πολλές μη επαληθευμένες συναλλαγές σε ένα </w:t>
      </w:r>
      <w:r>
        <w:t>block</w:t>
      </w:r>
      <w:r>
        <w:rPr>
          <w:lang w:val="el-GR"/>
        </w:rPr>
        <w:t xml:space="preserve"> και να κάνει </w:t>
      </w:r>
      <w:r>
        <w:t>broadcast</w:t>
      </w:r>
      <w:r w:rsidRPr="00330B9A">
        <w:rPr>
          <w:lang w:val="el-GR"/>
        </w:rPr>
        <w:t xml:space="preserve"> </w:t>
      </w:r>
      <w:r>
        <w:rPr>
          <w:lang w:val="el-GR"/>
        </w:rPr>
        <w:t xml:space="preserve">στο υπόλοιπο δίκτυο για το επόμενο </w:t>
      </w:r>
      <w:r>
        <w:t>block</w:t>
      </w:r>
      <w:r w:rsidRPr="00330B9A">
        <w:rPr>
          <w:lang w:val="el-GR"/>
        </w:rPr>
        <w:t xml:space="preserve"> </w:t>
      </w:r>
      <w:r>
        <w:rPr>
          <w:lang w:val="el-GR"/>
        </w:rPr>
        <w:t xml:space="preserve">στο </w:t>
      </w:r>
      <w:r>
        <w:t>block</w:t>
      </w:r>
      <w:r w:rsidRPr="00330B9A">
        <w:rPr>
          <w:lang w:val="el-GR"/>
        </w:rPr>
        <w:t xml:space="preserve"> </w:t>
      </w:r>
      <w:r>
        <w:t>chain</w:t>
      </w:r>
      <w:r>
        <w:rPr>
          <w:lang w:val="el-GR"/>
        </w:rPr>
        <w:t>.</w:t>
      </w:r>
    </w:p>
    <w:p w14:paraId="525C3241" w14:textId="77777777" w:rsidR="009F1D29" w:rsidRDefault="00330B9A" w:rsidP="00DF4719">
      <w:pPr>
        <w:rPr>
          <w:lang w:val="el-GR"/>
        </w:rPr>
      </w:pPr>
      <w:r>
        <w:rPr>
          <w:lang w:val="el-GR"/>
        </w:rPr>
        <w:t xml:space="preserve">Σε κάθε </w:t>
      </w:r>
      <w:r>
        <w:t>block</w:t>
      </w:r>
      <w:r>
        <w:rPr>
          <w:lang w:val="el-GR"/>
        </w:rPr>
        <w:t xml:space="preserve"> πρέπει να περιέχεται η λύση σε </w:t>
      </w:r>
      <w:r w:rsidR="00DF4719">
        <w:rPr>
          <w:lang w:val="el-GR"/>
        </w:rPr>
        <w:t>ένα μαθηματικό πρόβλημα</w:t>
      </w:r>
      <w:r>
        <w:rPr>
          <w:lang w:val="el-GR"/>
        </w:rPr>
        <w:t xml:space="preserve"> (</w:t>
      </w:r>
      <w:r>
        <w:t>proof</w:t>
      </w:r>
      <w:r w:rsidRPr="00330B9A">
        <w:rPr>
          <w:lang w:val="el-GR"/>
        </w:rPr>
        <w:t xml:space="preserve"> </w:t>
      </w:r>
      <w:r>
        <w:t>of</w:t>
      </w:r>
      <w:r w:rsidRPr="00330B9A">
        <w:rPr>
          <w:lang w:val="el-GR"/>
        </w:rPr>
        <w:t xml:space="preserve"> </w:t>
      </w:r>
      <w:r>
        <w:t>work</w:t>
      </w:r>
      <w:r w:rsidRPr="00330B9A">
        <w:rPr>
          <w:lang w:val="el-GR"/>
        </w:rPr>
        <w:t>)</w:t>
      </w:r>
      <w:r w:rsidR="00DF4719">
        <w:rPr>
          <w:lang w:val="el-GR"/>
        </w:rPr>
        <w:t xml:space="preserve">: να βρει το </w:t>
      </w:r>
      <w:r w:rsidR="00DF4719">
        <w:t>input</w:t>
      </w:r>
      <w:r w:rsidR="00DF4719" w:rsidRPr="00C8224A">
        <w:rPr>
          <w:lang w:val="el-GR"/>
        </w:rPr>
        <w:t xml:space="preserve"> </w:t>
      </w:r>
      <w:r w:rsidR="00DF4719">
        <w:rPr>
          <w:lang w:val="el-GR"/>
        </w:rPr>
        <w:t xml:space="preserve">ενός </w:t>
      </w:r>
      <w:r w:rsidR="00DF4719">
        <w:t>hash</w:t>
      </w:r>
      <w:r w:rsidR="00DF4719" w:rsidRPr="00C8224A">
        <w:rPr>
          <w:lang w:val="el-GR"/>
        </w:rPr>
        <w:t xml:space="preserve"> </w:t>
      </w:r>
      <w:r w:rsidR="00DF4719">
        <w:rPr>
          <w:lang w:val="el-GR"/>
        </w:rPr>
        <w:t xml:space="preserve">που δημιουργήθηκε από μία </w:t>
      </w:r>
      <w:r w:rsidR="00DF4719">
        <w:t>cryptographic</w:t>
      </w:r>
      <w:r w:rsidR="00DF4719" w:rsidRPr="00C8224A">
        <w:rPr>
          <w:lang w:val="el-GR"/>
        </w:rPr>
        <w:t xml:space="preserve"> </w:t>
      </w:r>
      <w:r w:rsidR="00DF4719">
        <w:t>hash</w:t>
      </w:r>
      <w:r w:rsidR="00DF4719" w:rsidRPr="00C8224A">
        <w:rPr>
          <w:lang w:val="el-GR"/>
        </w:rPr>
        <w:t xml:space="preserve"> </w:t>
      </w:r>
      <w:r w:rsidR="00DF4719">
        <w:t>function</w:t>
      </w:r>
      <w:r w:rsidR="00DF4719" w:rsidRPr="00C8224A">
        <w:rPr>
          <w:lang w:val="el-GR"/>
        </w:rPr>
        <w:t xml:space="preserve"> (</w:t>
      </w:r>
      <w:r w:rsidR="00DF4719">
        <w:t>SHA</w:t>
      </w:r>
      <w:r w:rsidR="00DF4719" w:rsidRPr="00C8224A">
        <w:rPr>
          <w:lang w:val="el-GR"/>
        </w:rPr>
        <w:t>256)</w:t>
      </w:r>
      <w:r w:rsidR="00DF4719" w:rsidRPr="00D76E5C">
        <w:rPr>
          <w:lang w:val="el-GR"/>
        </w:rPr>
        <w:t xml:space="preserve"> </w:t>
      </w:r>
      <w:r w:rsidR="00DF4719">
        <w:rPr>
          <w:lang w:val="el-GR"/>
        </w:rPr>
        <w:t xml:space="preserve">μέσω τυχαίων </w:t>
      </w:r>
      <w:r w:rsidR="00DF4719">
        <w:t>guesses</w:t>
      </w:r>
      <w:r w:rsidR="009F1D29">
        <w:rPr>
          <w:lang w:val="el-GR"/>
        </w:rPr>
        <w:t xml:space="preserve"> τα οποία συνδέονται με έναν αριθμό </w:t>
      </w:r>
      <w:r w:rsidR="009F1D29">
        <w:t>nonce</w:t>
      </w:r>
      <w:r w:rsidR="00DF4719" w:rsidRPr="00D76E5C">
        <w:rPr>
          <w:lang w:val="el-GR"/>
        </w:rPr>
        <w:t xml:space="preserve">. </w:t>
      </w:r>
      <w:r w:rsidR="00DF4719">
        <w:rPr>
          <w:lang w:val="el-GR"/>
        </w:rPr>
        <w:t xml:space="preserve">Σε όλο το δίκτυο του </w:t>
      </w:r>
      <w:r w:rsidR="00DF4719">
        <w:t>Bitcoin</w:t>
      </w:r>
      <w:r w:rsidR="00DF4719" w:rsidRPr="00D76E5C">
        <w:rPr>
          <w:lang w:val="el-GR"/>
        </w:rPr>
        <w:t xml:space="preserve">, </w:t>
      </w:r>
      <w:r w:rsidR="00DF4719">
        <w:rPr>
          <w:lang w:val="el-GR"/>
        </w:rPr>
        <w:t>παίρνει περίπου 10 λεπτά μέχρι να βρεθεί η λύση στο παραπάνω πρόβλημα. Ο πρώτος που λύσει το πρόβλημα είναι ο</w:t>
      </w:r>
      <w:r>
        <w:rPr>
          <w:lang w:val="el-GR"/>
        </w:rPr>
        <w:t xml:space="preserve"> επόμενος του οποίου το </w:t>
      </w:r>
      <w:r>
        <w:t>block</w:t>
      </w:r>
      <w:r w:rsidR="00DF4719">
        <w:rPr>
          <w:lang w:val="el-GR"/>
        </w:rPr>
        <w:t xml:space="preserve"> θα είναι η επόμενη στο </w:t>
      </w:r>
      <w:r w:rsidR="00DF4719">
        <w:t>transactions</w:t>
      </w:r>
      <w:r w:rsidR="00DF4719" w:rsidRPr="00D76E5C">
        <w:rPr>
          <w:lang w:val="el-GR"/>
        </w:rPr>
        <w:t xml:space="preserve"> </w:t>
      </w:r>
      <w:r w:rsidR="00DF4719">
        <w:t>block</w:t>
      </w:r>
      <w:r w:rsidR="00DF4719" w:rsidRPr="00D76E5C">
        <w:rPr>
          <w:lang w:val="el-GR"/>
        </w:rPr>
        <w:t xml:space="preserve"> </w:t>
      </w:r>
      <w:r w:rsidR="00DF4719">
        <w:t>chain</w:t>
      </w:r>
      <w:r w:rsidR="00DF4719" w:rsidRPr="00D76E5C">
        <w:rPr>
          <w:lang w:val="el-GR"/>
        </w:rPr>
        <w:t>.</w:t>
      </w:r>
    </w:p>
    <w:p w14:paraId="260BAF09" w14:textId="77777777" w:rsidR="00330B9A" w:rsidRPr="00330B9A" w:rsidRDefault="00330B9A" w:rsidP="00DF4719">
      <w:pPr>
        <w:rPr>
          <w:lang w:val="el-GR"/>
        </w:rPr>
      </w:pPr>
      <w:r>
        <w:rPr>
          <w:lang w:val="el-GR"/>
        </w:rPr>
        <w:t xml:space="preserve">Επειδή υπάρχει η περίπτωση ταυτόχρονης λύσης προβλημάτων, δημιουργούνται </w:t>
      </w:r>
      <w:r>
        <w:t>branches</w:t>
      </w:r>
      <w:r w:rsidRPr="00330B9A">
        <w:rPr>
          <w:lang w:val="el-GR"/>
        </w:rPr>
        <w:t xml:space="preserve"> </w:t>
      </w:r>
      <w:r>
        <w:rPr>
          <w:lang w:val="el-GR"/>
        </w:rPr>
        <w:t xml:space="preserve">στο </w:t>
      </w:r>
      <w:r>
        <w:t>block</w:t>
      </w:r>
      <w:r w:rsidRPr="00330B9A">
        <w:rPr>
          <w:lang w:val="el-GR"/>
        </w:rPr>
        <w:t xml:space="preserve"> </w:t>
      </w:r>
      <w:r>
        <w:t>chain</w:t>
      </w:r>
      <w:r w:rsidRPr="00330B9A">
        <w:rPr>
          <w:lang w:val="el-GR"/>
        </w:rPr>
        <w:t xml:space="preserve">, </w:t>
      </w:r>
      <w:r>
        <w:rPr>
          <w:lang w:val="el-GR"/>
        </w:rPr>
        <w:t>από τα οποία επιλέγεται το μακρύτερο ως το πιο αξιόπιστο.</w:t>
      </w:r>
    </w:p>
    <w:p w14:paraId="72329180" w14:textId="77777777" w:rsidR="009F1D29" w:rsidRDefault="009F1D29" w:rsidP="00DF4719">
      <w:pPr>
        <w:rPr>
          <w:lang w:val="el-GR"/>
        </w:rPr>
      </w:pPr>
      <w:r>
        <w:rPr>
          <w:lang w:val="el-GR"/>
        </w:rPr>
        <w:t>Καθώς η υπολογιστική δυνατότητα του δικτύου αυξάνεται, γίνεται αναδιαμόρφωση του μαθηματικού προβλήματος ώστε τα 10 λεπτά κατά μέσο όρο για την επίλυσή του από το δίκτυο να παραμένουν σταθερά.</w:t>
      </w:r>
    </w:p>
    <w:p w14:paraId="7131EA25" w14:textId="77777777" w:rsidR="00DA58FD" w:rsidRPr="009F1D29" w:rsidRDefault="00DA58FD" w:rsidP="00DF4719">
      <w:pPr>
        <w:rPr>
          <w:lang w:val="el-GR"/>
        </w:rPr>
      </w:pPr>
    </w:p>
    <w:p w14:paraId="7D9C85FD" w14:textId="77777777" w:rsidR="00DF4719" w:rsidRDefault="00330B9A" w:rsidP="00D91879">
      <w:pPr>
        <w:rPr>
          <w:b/>
          <w:lang w:val="el-GR"/>
        </w:rPr>
      </w:pPr>
      <w:r>
        <w:rPr>
          <w:b/>
          <w:lang w:val="el-GR"/>
        </w:rPr>
        <w:t>Πιθανή επίθεση</w:t>
      </w:r>
    </w:p>
    <w:p w14:paraId="52AB6893" w14:textId="77777777" w:rsidR="00330B9A" w:rsidRPr="00330B9A" w:rsidRDefault="00330B9A" w:rsidP="00D91879">
      <w:pPr>
        <w:rPr>
          <w:lang w:val="el-GR"/>
        </w:rPr>
      </w:pPr>
      <w:r>
        <w:rPr>
          <w:lang w:val="el-GR"/>
        </w:rPr>
        <w:t xml:space="preserve">Πιθανή επίθεση </w:t>
      </w:r>
      <w:r>
        <w:t>double</w:t>
      </w:r>
      <w:r w:rsidRPr="00330B9A">
        <w:rPr>
          <w:lang w:val="el-GR"/>
        </w:rPr>
        <w:t xml:space="preserve"> </w:t>
      </w:r>
      <w:r>
        <w:t>spending</w:t>
      </w:r>
      <w:r w:rsidRPr="00330B9A">
        <w:rPr>
          <w:lang w:val="el-GR"/>
        </w:rPr>
        <w:t xml:space="preserve"> </w:t>
      </w:r>
      <w:r>
        <w:rPr>
          <w:lang w:val="el-GR"/>
        </w:rPr>
        <w:t xml:space="preserve">αποτελεί η δημιουργία ενός μακρύτερου </w:t>
      </w:r>
      <w:r>
        <w:t>branch</w:t>
      </w:r>
      <w:r w:rsidRPr="00330B9A">
        <w:rPr>
          <w:lang w:val="el-GR"/>
        </w:rPr>
        <w:t xml:space="preserve"> </w:t>
      </w:r>
      <w:r>
        <w:rPr>
          <w:lang w:val="el-GR"/>
        </w:rPr>
        <w:t xml:space="preserve">στο οποίο θα χανόταν η σειρά μίας συναλλαγής. Ωστόσο, αυτό είναι ιδιαίτερα δύσκολο καθώς η κακόβουλη </w:t>
      </w:r>
      <w:r>
        <w:lastRenderedPageBreak/>
        <w:t>Alice</w:t>
      </w:r>
      <w:r w:rsidRPr="00330B9A">
        <w:rPr>
          <w:lang w:val="el-GR"/>
        </w:rPr>
        <w:t xml:space="preserve"> </w:t>
      </w:r>
      <w:r>
        <w:rPr>
          <w:lang w:val="el-GR"/>
        </w:rPr>
        <w:t>που ηγείται της επίθεσης πρέπει να ανταγωνιστεί την υπολογιστική ισχύ όλου του υπόλοιπου δικτύου.</w:t>
      </w:r>
    </w:p>
    <w:p w14:paraId="0EC432BD" w14:textId="77777777" w:rsidR="00905F89" w:rsidRPr="00816E35" w:rsidRDefault="00905F89" w:rsidP="00D91879">
      <w:pPr>
        <w:rPr>
          <w:b/>
          <w:lang w:val="el-GR"/>
        </w:rPr>
      </w:pPr>
      <w:r w:rsidRPr="00816E35">
        <w:rPr>
          <w:b/>
          <w:lang w:val="el-GR"/>
        </w:rPr>
        <w:t>Ανωνυμία χρηστών</w:t>
      </w:r>
    </w:p>
    <w:p w14:paraId="00C12BAF" w14:textId="77777777" w:rsidR="00E45754" w:rsidRDefault="00E45754" w:rsidP="00D91879">
      <w:pPr>
        <w:rPr>
          <w:lang w:val="el-GR"/>
        </w:rPr>
      </w:pPr>
      <w:r>
        <w:rPr>
          <w:lang w:val="el-GR"/>
        </w:rPr>
        <w:t xml:space="preserve">Η διευθυνσιοδότηση στο </w:t>
      </w:r>
      <w:r>
        <w:t>bitcoin</w:t>
      </w:r>
      <w:r w:rsidRPr="00943319">
        <w:rPr>
          <w:lang w:val="el-GR"/>
        </w:rPr>
        <w:t xml:space="preserve"> </w:t>
      </w:r>
      <w:r>
        <w:t>network</w:t>
      </w:r>
      <w:r w:rsidRPr="00943319">
        <w:rPr>
          <w:lang w:val="el-GR"/>
        </w:rPr>
        <w:t xml:space="preserve"> </w:t>
      </w:r>
      <w:r>
        <w:rPr>
          <w:lang w:val="el-GR"/>
        </w:rPr>
        <w:t xml:space="preserve">βασίζεται ουσιαστικά στα </w:t>
      </w:r>
      <w:r>
        <w:t>public</w:t>
      </w:r>
      <w:r w:rsidRPr="00943319">
        <w:rPr>
          <w:lang w:val="el-GR"/>
        </w:rPr>
        <w:t xml:space="preserve"> </w:t>
      </w:r>
      <w:r>
        <w:t>keys</w:t>
      </w:r>
      <w:r w:rsidRPr="00943319">
        <w:rPr>
          <w:lang w:val="el-GR"/>
        </w:rPr>
        <w:t xml:space="preserve"> </w:t>
      </w:r>
      <w:r>
        <w:rPr>
          <w:lang w:val="el-GR"/>
        </w:rPr>
        <w:t xml:space="preserve">του κάθε </w:t>
      </w:r>
      <w:r>
        <w:t>bitcoin</w:t>
      </w:r>
      <w:r w:rsidRPr="00943319">
        <w:rPr>
          <w:lang w:val="el-GR"/>
        </w:rPr>
        <w:t xml:space="preserve"> </w:t>
      </w:r>
      <w:r>
        <w:t>wallet</w:t>
      </w:r>
      <w:r>
        <w:rPr>
          <w:lang w:val="el-GR"/>
        </w:rPr>
        <w:t>.</w:t>
      </w:r>
    </w:p>
    <w:p w14:paraId="6759CCED" w14:textId="77777777" w:rsidR="00D76E5C" w:rsidRDefault="00905F89" w:rsidP="00D91879">
      <w:pPr>
        <w:rPr>
          <w:lang w:val="el-GR"/>
        </w:rPr>
      </w:pPr>
      <w:r>
        <w:rPr>
          <w:lang w:val="el-GR"/>
        </w:rPr>
        <w:t xml:space="preserve">Αν οι συναλλαγές στο δίκτυο του </w:t>
      </w:r>
      <w:r>
        <w:t>bitcoin</w:t>
      </w:r>
      <w:r w:rsidRPr="00905F89">
        <w:rPr>
          <w:lang w:val="el-GR"/>
        </w:rPr>
        <w:t xml:space="preserve"> </w:t>
      </w:r>
      <w:r>
        <w:rPr>
          <w:lang w:val="el-GR"/>
        </w:rPr>
        <w:t xml:space="preserve">πραγματοποιηθούν από ένα δίκτυο ανωνυμίας (βλ. </w:t>
      </w:r>
      <w:r>
        <w:t>Tor</w:t>
      </w:r>
      <w:r w:rsidRPr="00905F89">
        <w:rPr>
          <w:lang w:val="el-GR"/>
        </w:rPr>
        <w:t xml:space="preserve">), </w:t>
      </w:r>
      <w:r>
        <w:rPr>
          <w:lang w:val="el-GR"/>
        </w:rPr>
        <w:t xml:space="preserve">τότε το μόνο που συνδέει το λογαριασμό με τον κάτοχό του είναι το </w:t>
      </w:r>
      <w:r>
        <w:t>public</w:t>
      </w:r>
      <w:r w:rsidRPr="00905F89">
        <w:rPr>
          <w:lang w:val="el-GR"/>
        </w:rPr>
        <w:t xml:space="preserve"> </w:t>
      </w:r>
      <w:r>
        <w:t>key</w:t>
      </w:r>
      <w:r w:rsidRPr="00905F89">
        <w:rPr>
          <w:lang w:val="el-GR"/>
        </w:rPr>
        <w:t xml:space="preserve">. </w:t>
      </w:r>
      <w:r>
        <w:rPr>
          <w:lang w:val="el-GR"/>
        </w:rPr>
        <w:t xml:space="preserve">Το σύνολο των </w:t>
      </w:r>
      <w:r>
        <w:t>public</w:t>
      </w:r>
      <w:r w:rsidRPr="00905F89">
        <w:rPr>
          <w:lang w:val="el-GR"/>
        </w:rPr>
        <w:t xml:space="preserve"> </w:t>
      </w:r>
      <w:r>
        <w:t>keys</w:t>
      </w:r>
      <w:r w:rsidRPr="00905F89">
        <w:rPr>
          <w:lang w:val="el-GR"/>
        </w:rPr>
        <w:t xml:space="preserve"> </w:t>
      </w:r>
      <w:r w:rsidR="00816E35">
        <w:rPr>
          <w:lang w:val="el-GR"/>
        </w:rPr>
        <w:t>που μπορούν</w:t>
      </w:r>
      <w:r>
        <w:rPr>
          <w:lang w:val="el-GR"/>
        </w:rPr>
        <w:t xml:space="preserve"> να χρησιμοποιηθούν στο </w:t>
      </w:r>
      <w:r>
        <w:t>bitcoin</w:t>
      </w:r>
      <w:r w:rsidRPr="00905F89">
        <w:rPr>
          <w:lang w:val="el-GR"/>
        </w:rPr>
        <w:t xml:space="preserve"> </w:t>
      </w:r>
      <w:r>
        <w:rPr>
          <w:lang w:val="el-GR"/>
        </w:rPr>
        <w:t xml:space="preserve">είναι </w:t>
      </w:r>
      <m:oMath>
        <m:r>
          <w:rPr>
            <w:rFonts w:ascii="Cambria Math" w:hAnsi="Cambria Math"/>
            <w:lang w:val="el-GR"/>
          </w:rPr>
          <m:t>1.46*</m:t>
        </m:r>
        <m:sSup>
          <m:sSupPr>
            <m:ctrlPr>
              <w:rPr>
                <w:rFonts w:ascii="Cambria Math" w:hAnsi="Cambria Math"/>
                <w:i/>
                <w:lang w:val="el-GR"/>
              </w:rPr>
            </m:ctrlPr>
          </m:sSupPr>
          <m:e>
            <m:r>
              <w:rPr>
                <w:rFonts w:ascii="Cambria Math" w:hAnsi="Cambria Math"/>
                <w:lang w:val="el-GR"/>
              </w:rPr>
              <m:t>2</m:t>
            </m:r>
          </m:e>
          <m:sup>
            <m:r>
              <w:rPr>
                <w:rFonts w:ascii="Cambria Math" w:hAnsi="Cambria Math"/>
                <w:lang w:val="el-GR"/>
              </w:rPr>
              <m:t>160</m:t>
            </m:r>
          </m:sup>
        </m:sSup>
      </m:oMath>
      <w:r w:rsidR="00C8224A">
        <w:rPr>
          <w:lang w:val="el-GR"/>
        </w:rPr>
        <w:t>.</w:t>
      </w:r>
    </w:p>
    <w:p w14:paraId="1C06FBA3" w14:textId="77777777" w:rsidR="00D76E5C" w:rsidRPr="00330B9A" w:rsidRDefault="00816E35" w:rsidP="00D91879">
      <w:pPr>
        <w:rPr>
          <w:lang w:val="el-GR"/>
        </w:rPr>
      </w:pPr>
      <w:r>
        <w:rPr>
          <w:lang w:val="el-GR"/>
        </w:rPr>
        <w:t xml:space="preserve">Επιπλέον, για να μην μπορούν να ομαδοποιηθούν συναλλαγές </w:t>
      </w:r>
      <w:r>
        <w:t>bitcoin</w:t>
      </w:r>
      <w:r w:rsidRPr="00816E35">
        <w:rPr>
          <w:lang w:val="el-GR"/>
        </w:rPr>
        <w:t xml:space="preserve"> </w:t>
      </w:r>
      <w:r>
        <w:rPr>
          <w:lang w:val="el-GR"/>
        </w:rPr>
        <w:t xml:space="preserve">μεταξύ τους, δίνεται η δυνατότητα στο χρήστη παραγωγής νέου </w:t>
      </w:r>
      <w:r>
        <w:t>public</w:t>
      </w:r>
      <w:r w:rsidRPr="00816E35">
        <w:rPr>
          <w:lang w:val="el-GR"/>
        </w:rPr>
        <w:t xml:space="preserve"> </w:t>
      </w:r>
      <w:r>
        <w:t>key</w:t>
      </w:r>
      <w:r>
        <w:rPr>
          <w:lang w:val="el-GR"/>
        </w:rPr>
        <w:t xml:space="preserve"> ανά συναλλαγή.</w:t>
      </w:r>
    </w:p>
    <w:p w14:paraId="26FE5E19" w14:textId="77777777" w:rsidR="00D76E5C" w:rsidRPr="00726225" w:rsidRDefault="00D76E5C" w:rsidP="00D91879">
      <w:pPr>
        <w:rPr>
          <w:b/>
          <w:lang w:val="el-GR"/>
        </w:rPr>
      </w:pPr>
      <w:r w:rsidRPr="00330B9A">
        <w:rPr>
          <w:b/>
          <w:lang w:val="el-GR"/>
        </w:rPr>
        <w:t>Εξόρυξη</w:t>
      </w:r>
      <w:r w:rsidRPr="00726225">
        <w:rPr>
          <w:b/>
          <w:lang w:val="el-GR"/>
        </w:rPr>
        <w:t xml:space="preserve"> </w:t>
      </w:r>
      <w:r w:rsidRPr="00330B9A">
        <w:rPr>
          <w:b/>
        </w:rPr>
        <w:t>bitcoin</w:t>
      </w:r>
      <w:r w:rsidRPr="00726225">
        <w:rPr>
          <w:b/>
          <w:lang w:val="el-GR"/>
        </w:rPr>
        <w:t xml:space="preserve"> (</w:t>
      </w:r>
      <w:r w:rsidRPr="00330B9A">
        <w:rPr>
          <w:b/>
        </w:rPr>
        <w:t>Bitcoin</w:t>
      </w:r>
      <w:r w:rsidRPr="00726225">
        <w:rPr>
          <w:b/>
          <w:lang w:val="el-GR"/>
        </w:rPr>
        <w:t xml:space="preserve"> </w:t>
      </w:r>
      <w:r w:rsidRPr="00330B9A">
        <w:rPr>
          <w:b/>
        </w:rPr>
        <w:t>mining</w:t>
      </w:r>
      <w:r w:rsidRPr="00726225">
        <w:rPr>
          <w:b/>
          <w:lang w:val="el-GR"/>
        </w:rPr>
        <w:t>)</w:t>
      </w:r>
    </w:p>
    <w:p w14:paraId="33DA5E98" w14:textId="77777777" w:rsidR="00D76E5C" w:rsidRDefault="008F0BF0" w:rsidP="00D91879">
      <w:pPr>
        <w:rPr>
          <w:lang w:val="el-GR"/>
        </w:rPr>
      </w:pPr>
      <w:r>
        <w:rPr>
          <w:lang w:val="el-GR"/>
        </w:rPr>
        <w:t>Ως</w:t>
      </w:r>
      <w:r w:rsidRPr="008F0BF0">
        <w:rPr>
          <w:lang w:val="el-GR"/>
        </w:rPr>
        <w:t xml:space="preserve"> </w:t>
      </w:r>
      <w:r>
        <w:rPr>
          <w:lang w:val="el-GR"/>
        </w:rPr>
        <w:t xml:space="preserve">τρόπος διανομής των </w:t>
      </w:r>
      <w:r>
        <w:t>bitcoins</w:t>
      </w:r>
      <w:r>
        <w:rPr>
          <w:lang w:val="el-GR"/>
        </w:rPr>
        <w:t xml:space="preserve">, όταν βρίσκεται η λύση σε πρόβλημα για πρόταση επόμενου </w:t>
      </w:r>
      <w:r>
        <w:t>block</w:t>
      </w:r>
      <w:r w:rsidRPr="008F0BF0">
        <w:rPr>
          <w:lang w:val="el-GR"/>
        </w:rPr>
        <w:t xml:space="preserve"> </w:t>
      </w:r>
      <w:r>
        <w:rPr>
          <w:lang w:val="el-GR"/>
        </w:rPr>
        <w:t xml:space="preserve">στο </w:t>
      </w:r>
      <w:r>
        <w:t>block</w:t>
      </w:r>
      <w:r w:rsidRPr="008F0BF0">
        <w:rPr>
          <w:lang w:val="el-GR"/>
        </w:rPr>
        <w:t xml:space="preserve"> </w:t>
      </w:r>
      <w:r>
        <w:t>chain</w:t>
      </w:r>
      <w:r w:rsidRPr="008F0BF0">
        <w:rPr>
          <w:lang w:val="el-GR"/>
        </w:rPr>
        <w:t xml:space="preserve">, </w:t>
      </w:r>
      <w:r>
        <w:rPr>
          <w:lang w:val="el-GR"/>
        </w:rPr>
        <w:t>δίνεται κάποιο ποσό ως ανταμοιβή.</w:t>
      </w:r>
    </w:p>
    <w:p w14:paraId="5D45B8DB" w14:textId="77777777" w:rsidR="008F0BF0" w:rsidRPr="008F0BF0" w:rsidRDefault="008F0BF0" w:rsidP="00D91879">
      <w:pPr>
        <w:rPr>
          <w:lang w:val="el-GR"/>
        </w:rPr>
      </w:pPr>
      <w:r>
        <w:rPr>
          <w:lang w:val="el-GR"/>
        </w:rPr>
        <w:t xml:space="preserve">Το ποσό αυτό μειώνεται στο μισό, κάθε τέσσερα έτη. Όταν, λοιπόν δεν υπάρχουν υπόλοιπα </w:t>
      </w:r>
      <w:r>
        <w:t>bitcoins</w:t>
      </w:r>
      <w:r w:rsidRPr="008F0BF0">
        <w:rPr>
          <w:lang w:val="el-GR"/>
        </w:rPr>
        <w:t xml:space="preserve"> </w:t>
      </w:r>
      <w:r>
        <w:rPr>
          <w:lang w:val="el-GR"/>
        </w:rPr>
        <w:t xml:space="preserve">προς εξόρυξη, </w:t>
      </w:r>
      <w:r w:rsidRPr="008F0BF0">
        <w:rPr>
          <w:lang w:val="el-GR"/>
        </w:rPr>
        <w:t>τ</w:t>
      </w:r>
      <w:r>
        <w:rPr>
          <w:lang w:val="el-GR"/>
        </w:rPr>
        <w:t xml:space="preserve">ότε η ανταμοιβή στο </w:t>
      </w:r>
      <w:r>
        <w:t>block</w:t>
      </w:r>
      <w:r w:rsidRPr="008F0BF0">
        <w:rPr>
          <w:lang w:val="el-GR"/>
        </w:rPr>
        <w:t xml:space="preserve"> </w:t>
      </w:r>
      <w:r>
        <w:rPr>
          <w:lang w:val="el-GR"/>
        </w:rPr>
        <w:t xml:space="preserve">θα αποτελεί κάποιο </w:t>
      </w:r>
      <w:r>
        <w:t>transaction</w:t>
      </w:r>
      <w:r w:rsidRPr="008F0BF0">
        <w:rPr>
          <w:lang w:val="el-GR"/>
        </w:rPr>
        <w:t xml:space="preserve"> </w:t>
      </w:r>
      <w:r>
        <w:t>fee</w:t>
      </w:r>
      <w:r w:rsidRPr="008F0BF0">
        <w:rPr>
          <w:lang w:val="el-GR"/>
        </w:rPr>
        <w:t xml:space="preserve">. </w:t>
      </w:r>
      <w:r>
        <w:rPr>
          <w:lang w:val="el-GR"/>
        </w:rPr>
        <w:t xml:space="preserve">Συναλλαγές που δε θα έχουν </w:t>
      </w:r>
      <w:r>
        <w:t>transaction</w:t>
      </w:r>
      <w:r w:rsidRPr="008F0BF0">
        <w:rPr>
          <w:lang w:val="el-GR"/>
        </w:rPr>
        <w:t xml:space="preserve"> </w:t>
      </w:r>
      <w:r>
        <w:t>fee</w:t>
      </w:r>
      <w:r w:rsidRPr="008F0BF0">
        <w:rPr>
          <w:lang w:val="el-GR"/>
        </w:rPr>
        <w:t xml:space="preserve">, </w:t>
      </w:r>
      <w:r>
        <w:rPr>
          <w:lang w:val="el-GR"/>
        </w:rPr>
        <w:t>δε θα επιλέγονται έναντι αυτών που έχουν.</w:t>
      </w:r>
    </w:p>
    <w:p w14:paraId="56821734" w14:textId="77777777" w:rsidR="00D76E5C" w:rsidRPr="003D76A5" w:rsidRDefault="00D76E5C" w:rsidP="00D91879">
      <w:pPr>
        <w:rPr>
          <w:b/>
        </w:rPr>
      </w:pPr>
      <w:r w:rsidRPr="003D76A5">
        <w:rPr>
          <w:b/>
          <w:lang w:val="el-GR"/>
        </w:rPr>
        <w:t xml:space="preserve">Πλεονεκτήματα </w:t>
      </w:r>
      <w:r w:rsidRPr="003D76A5">
        <w:rPr>
          <w:b/>
        </w:rPr>
        <w:t>bitcoin</w:t>
      </w:r>
    </w:p>
    <w:p w14:paraId="239D3D48" w14:textId="77777777" w:rsidR="00D76E5C" w:rsidRDefault="00D76E5C" w:rsidP="00D76E5C">
      <w:pPr>
        <w:pStyle w:val="ListParagraph"/>
        <w:numPr>
          <w:ilvl w:val="0"/>
          <w:numId w:val="6"/>
        </w:numPr>
        <w:rPr>
          <w:lang w:val="el-GR"/>
        </w:rPr>
      </w:pPr>
      <w:r>
        <w:rPr>
          <w:lang w:val="el-GR"/>
        </w:rPr>
        <w:t>Καμία κυβέ</w:t>
      </w:r>
      <w:r w:rsidR="00D16862">
        <w:rPr>
          <w:lang w:val="el-GR"/>
        </w:rPr>
        <w:t>ρνηση δεν μπορεί να εκτυπώσει ή να υποτιμήσει το νόμισμα</w:t>
      </w:r>
      <w:r w:rsidR="008F0BF0">
        <w:rPr>
          <w:lang w:val="el-GR"/>
        </w:rPr>
        <w:t>.</w:t>
      </w:r>
    </w:p>
    <w:p w14:paraId="599106C5" w14:textId="77777777" w:rsidR="00D16862" w:rsidRDefault="00D16862" w:rsidP="00D16862">
      <w:pPr>
        <w:pStyle w:val="ListParagraph"/>
        <w:numPr>
          <w:ilvl w:val="0"/>
          <w:numId w:val="6"/>
        </w:numPr>
        <w:rPr>
          <w:lang w:val="el-GR"/>
        </w:rPr>
      </w:pPr>
      <w:r>
        <w:rPr>
          <w:lang w:val="el-GR"/>
        </w:rPr>
        <w:t>Ανωνυμία συναλλασσόμενων</w:t>
      </w:r>
      <w:r w:rsidR="008F0BF0">
        <w:rPr>
          <w:lang w:val="el-GR"/>
        </w:rPr>
        <w:t>.</w:t>
      </w:r>
    </w:p>
    <w:p w14:paraId="00E2CF53" w14:textId="77777777" w:rsidR="00D16862" w:rsidRDefault="00D16862" w:rsidP="00D16862">
      <w:pPr>
        <w:pStyle w:val="ListParagraph"/>
        <w:numPr>
          <w:ilvl w:val="0"/>
          <w:numId w:val="6"/>
        </w:numPr>
        <w:rPr>
          <w:lang w:val="el-GR"/>
        </w:rPr>
      </w:pPr>
      <w:r>
        <w:rPr>
          <w:lang w:val="el-GR"/>
        </w:rPr>
        <w:t>Χαμηλότερα κόστη συναλλαγών σε σχέση με τις τράπεζες</w:t>
      </w:r>
      <w:r w:rsidR="008F0BF0">
        <w:rPr>
          <w:lang w:val="el-GR"/>
        </w:rPr>
        <w:t>.</w:t>
      </w:r>
    </w:p>
    <w:p w14:paraId="15F778B1" w14:textId="77777777" w:rsidR="00D16862" w:rsidRPr="003D76A5" w:rsidRDefault="00D16862" w:rsidP="00D16862">
      <w:pPr>
        <w:rPr>
          <w:b/>
        </w:rPr>
      </w:pPr>
      <w:r w:rsidRPr="003D76A5">
        <w:rPr>
          <w:b/>
          <w:lang w:val="el-GR"/>
        </w:rPr>
        <w:t xml:space="preserve">Προβλήματα </w:t>
      </w:r>
      <w:r w:rsidRPr="003D76A5">
        <w:rPr>
          <w:b/>
        </w:rPr>
        <w:t>bitcoin</w:t>
      </w:r>
    </w:p>
    <w:p w14:paraId="3A18686C" w14:textId="77777777" w:rsidR="00D16862" w:rsidRPr="00D16862" w:rsidRDefault="00D16862" w:rsidP="00D16862">
      <w:pPr>
        <w:pStyle w:val="ListParagraph"/>
        <w:numPr>
          <w:ilvl w:val="0"/>
          <w:numId w:val="6"/>
        </w:numPr>
      </w:pPr>
      <w:r>
        <w:rPr>
          <w:lang w:val="el-GR"/>
        </w:rPr>
        <w:t>Δυσκολία συναλλαγής</w:t>
      </w:r>
      <w:r w:rsidR="008F0BF0">
        <w:rPr>
          <w:lang w:val="el-GR"/>
        </w:rPr>
        <w:t>.</w:t>
      </w:r>
    </w:p>
    <w:p w14:paraId="296BFAA5" w14:textId="77777777" w:rsidR="00D16862" w:rsidRDefault="00D16862" w:rsidP="00D16862">
      <w:pPr>
        <w:pStyle w:val="ListParagraph"/>
        <w:numPr>
          <w:ilvl w:val="0"/>
          <w:numId w:val="6"/>
        </w:numPr>
        <w:rPr>
          <w:lang w:val="el-GR"/>
        </w:rPr>
      </w:pPr>
      <w:r>
        <w:rPr>
          <w:lang w:val="el-GR"/>
        </w:rPr>
        <w:t>Χρήση σε παράνομες συναλλαγές με αδυναμία παρακολούθησης</w:t>
      </w:r>
      <w:r w:rsidR="008F0BF0">
        <w:rPr>
          <w:lang w:val="el-GR"/>
        </w:rPr>
        <w:t>.</w:t>
      </w:r>
    </w:p>
    <w:p w14:paraId="1EB08DAF" w14:textId="77777777" w:rsidR="00D16862" w:rsidRDefault="00D16862" w:rsidP="00D16862">
      <w:pPr>
        <w:pStyle w:val="ListParagraph"/>
        <w:numPr>
          <w:ilvl w:val="0"/>
          <w:numId w:val="6"/>
        </w:numPr>
        <w:rPr>
          <w:lang w:val="el-GR"/>
        </w:rPr>
      </w:pPr>
      <w:r>
        <w:rPr>
          <w:lang w:val="el-GR"/>
        </w:rPr>
        <w:t>Η εξόρυξη απαιτεί σημαντικό ποσό ενέργειας</w:t>
      </w:r>
      <w:r w:rsidR="008F0BF0">
        <w:rPr>
          <w:lang w:val="el-GR"/>
        </w:rPr>
        <w:t>.</w:t>
      </w:r>
    </w:p>
    <w:p w14:paraId="748C4835" w14:textId="77777777" w:rsidR="008F0BF0" w:rsidRPr="00D16862" w:rsidRDefault="008F0BF0" w:rsidP="00D16862">
      <w:pPr>
        <w:pStyle w:val="ListParagraph"/>
        <w:numPr>
          <w:ilvl w:val="0"/>
          <w:numId w:val="6"/>
        </w:numPr>
        <w:rPr>
          <w:lang w:val="el-GR"/>
        </w:rPr>
      </w:pPr>
      <w:r>
        <w:rPr>
          <w:lang w:val="el-GR"/>
        </w:rPr>
        <w:t>Χρόνος επαλήθευσης συναλλαγής.</w:t>
      </w:r>
    </w:p>
    <w:p w14:paraId="70B3B9B5" w14:textId="77777777" w:rsidR="00905F89" w:rsidRPr="00943319" w:rsidRDefault="00D91879" w:rsidP="00D91879">
      <w:pPr>
        <w:rPr>
          <w:lang w:val="el-GR"/>
        </w:rPr>
      </w:pPr>
      <w:r w:rsidRPr="00270C37">
        <w:rPr>
          <w:lang w:val="el-GR"/>
        </w:rPr>
        <w:br w:type="page"/>
      </w:r>
    </w:p>
    <w:bookmarkStart w:id="17" w:name="_Toc416715551" w:displacedByCustomXml="next"/>
    <w:sdt>
      <w:sdtPr>
        <w:rPr>
          <w:rFonts w:asciiTheme="minorHAnsi" w:eastAsiaTheme="minorEastAsia" w:hAnsiTheme="minorHAnsi" w:cstheme="minorBidi"/>
          <w:color w:val="auto"/>
          <w:sz w:val="22"/>
          <w:szCs w:val="17"/>
        </w:rPr>
        <w:id w:val="405811000"/>
        <w:docPartObj>
          <w:docPartGallery w:val="Bibliographies"/>
          <w:docPartUnique/>
        </w:docPartObj>
      </w:sdtPr>
      <w:sdtEndPr>
        <w:rPr>
          <w:sz w:val="20"/>
        </w:rPr>
      </w:sdtEndPr>
      <w:sdtContent>
        <w:p w14:paraId="208248C6" w14:textId="77777777" w:rsidR="00ED7F8D" w:rsidRPr="003E0EBC" w:rsidRDefault="003E0EBC">
          <w:pPr>
            <w:pStyle w:val="Heading1"/>
            <w:rPr>
              <w:lang w:val="el-GR"/>
            </w:rPr>
          </w:pPr>
          <w:r>
            <w:rPr>
              <w:lang w:val="el-GR"/>
            </w:rPr>
            <w:t>Βιβλιογραφία</w:t>
          </w:r>
          <w:bookmarkEnd w:id="17"/>
        </w:p>
        <w:p w14:paraId="29C1579F" w14:textId="77777777" w:rsidR="00DA58FD" w:rsidRPr="00DA58FD" w:rsidRDefault="00DA58FD" w:rsidP="00DA58FD"/>
        <w:sdt>
          <w:sdtPr>
            <w:id w:val="-573587230"/>
            <w:bibliography/>
          </w:sdtPr>
          <w:sdtEndPr/>
          <w:sdtContent>
            <w:p w14:paraId="4E4B97F6" w14:textId="77777777" w:rsidR="00232822" w:rsidRPr="00232822" w:rsidRDefault="00ED7F8D" w:rsidP="00232822">
              <w:pPr>
                <w:pStyle w:val="Bibliography"/>
                <w:ind w:left="720" w:hanging="720"/>
                <w:rPr>
                  <w:noProof/>
                  <w:sz w:val="24"/>
                  <w:szCs w:val="24"/>
                </w:rPr>
              </w:pPr>
              <w:r>
                <w:fldChar w:fldCharType="begin"/>
              </w:r>
              <w:r w:rsidRPr="002A00C8">
                <w:instrText xml:space="preserve"> </w:instrText>
              </w:r>
              <w:r>
                <w:instrText>BIBLIOGRAPHY</w:instrText>
              </w:r>
              <w:r w:rsidRPr="002A00C8">
                <w:instrText xml:space="preserve"> </w:instrText>
              </w:r>
              <w:r>
                <w:fldChar w:fldCharType="separate"/>
              </w:r>
              <w:r w:rsidR="00232822" w:rsidRPr="00232822">
                <w:rPr>
                  <w:noProof/>
                </w:rPr>
                <w:t xml:space="preserve">bitcoin.org. (n.d.). </w:t>
              </w:r>
              <w:r w:rsidR="00232822" w:rsidRPr="00232822">
                <w:rPr>
                  <w:i/>
                  <w:iCs/>
                  <w:noProof/>
                </w:rPr>
                <w:t>bitcoin.org</w:t>
              </w:r>
              <w:r w:rsidR="00232822" w:rsidRPr="00232822">
                <w:rPr>
                  <w:noProof/>
                </w:rPr>
                <w:t xml:space="preserve">. </w:t>
              </w:r>
              <w:r w:rsidR="00232822">
                <w:rPr>
                  <w:noProof/>
                  <w:lang w:val="el-GR"/>
                </w:rPr>
                <w:t>Ανάκτηση</w:t>
              </w:r>
              <w:r w:rsidR="00232822" w:rsidRPr="00232822">
                <w:rPr>
                  <w:noProof/>
                </w:rPr>
                <w:t xml:space="preserve"> </w:t>
              </w:r>
              <w:r w:rsidR="00232822">
                <w:rPr>
                  <w:noProof/>
                  <w:lang w:val="el-GR"/>
                </w:rPr>
                <w:t>από</w:t>
              </w:r>
              <w:r w:rsidR="00232822" w:rsidRPr="00232822">
                <w:rPr>
                  <w:noProof/>
                </w:rPr>
                <w:t xml:space="preserve"> wiki.bitcoin.it: https://en.bitcoin.it/wiki/Main_Page</w:t>
              </w:r>
            </w:p>
            <w:p w14:paraId="451193B4" w14:textId="77777777" w:rsidR="00232822" w:rsidRDefault="00232822" w:rsidP="00232822">
              <w:pPr>
                <w:pStyle w:val="Bibliography"/>
                <w:ind w:left="720" w:hanging="720"/>
                <w:rPr>
                  <w:noProof/>
                  <w:lang w:val="el-GR"/>
                </w:rPr>
              </w:pPr>
              <w:r w:rsidRPr="00232822">
                <w:rPr>
                  <w:noProof/>
                </w:rPr>
                <w:t xml:space="preserve">Nakamoto, S. (n.d.). </w:t>
              </w:r>
              <w:r w:rsidRPr="00232822">
                <w:rPr>
                  <w:i/>
                  <w:iCs/>
                  <w:noProof/>
                </w:rPr>
                <w:t>Bitcoin: A peer-to-peer Electronic Cash System.</w:t>
              </w:r>
              <w:r w:rsidRPr="00232822">
                <w:rPr>
                  <w:noProof/>
                </w:rPr>
                <w:t xml:space="preserve"> </w:t>
              </w:r>
              <w:r>
                <w:rPr>
                  <w:noProof/>
                  <w:lang w:val="el-GR"/>
                </w:rPr>
                <w:t>Ανάκτηση από bitcoin.org: https://bitcoin.org/bitcoin.pdf</w:t>
              </w:r>
            </w:p>
            <w:p w14:paraId="4E5C4A57" w14:textId="77777777" w:rsidR="00232822" w:rsidRDefault="00232822" w:rsidP="00232822">
              <w:pPr>
                <w:pStyle w:val="Bibliography"/>
                <w:ind w:left="720" w:hanging="720"/>
                <w:rPr>
                  <w:noProof/>
                  <w:lang w:val="el-GR"/>
                </w:rPr>
              </w:pPr>
              <w:r>
                <w:rPr>
                  <w:noProof/>
                  <w:lang w:val="el-GR"/>
                </w:rPr>
                <w:t xml:space="preserve">Nguyen, M. V. (2009, 12). </w:t>
              </w:r>
              <w:r w:rsidRPr="00232822">
                <w:rPr>
                  <w:i/>
                  <w:iCs/>
                  <w:noProof/>
                </w:rPr>
                <w:t>Exploring Cryptography Using the Sage Computer Algebra System.</w:t>
              </w:r>
              <w:r w:rsidRPr="00232822">
                <w:rPr>
                  <w:noProof/>
                </w:rPr>
                <w:t xml:space="preserve"> </w:t>
              </w:r>
              <w:r>
                <w:rPr>
                  <w:noProof/>
                  <w:lang w:val="el-GR"/>
                </w:rPr>
                <w:t>Ανάκτηση από sagemath.org: http://www.sagemath.org/files/thesis/nguyen-thesis-2009.pdf</w:t>
              </w:r>
            </w:p>
            <w:p w14:paraId="459CBF4D" w14:textId="77777777" w:rsidR="00232822" w:rsidRPr="00232822" w:rsidRDefault="00232822" w:rsidP="00232822">
              <w:pPr>
                <w:pStyle w:val="Bibliography"/>
                <w:ind w:left="720" w:hanging="720"/>
                <w:rPr>
                  <w:noProof/>
                </w:rPr>
              </w:pPr>
              <w:r w:rsidRPr="00232822">
                <w:rPr>
                  <w:noProof/>
                </w:rPr>
                <w:t xml:space="preserve">online-domain-tools.com. (n.d.). </w:t>
              </w:r>
              <w:r w:rsidRPr="00232822">
                <w:rPr>
                  <w:i/>
                  <w:iCs/>
                  <w:noProof/>
                </w:rPr>
                <w:t>RC4 – Symmetric Ciphers Online</w:t>
              </w:r>
              <w:r w:rsidRPr="00232822">
                <w:rPr>
                  <w:noProof/>
                </w:rPr>
                <w:t xml:space="preserve">. </w:t>
              </w:r>
              <w:r>
                <w:rPr>
                  <w:noProof/>
                  <w:lang w:val="el-GR"/>
                </w:rPr>
                <w:t>Ανάκτηση</w:t>
              </w:r>
              <w:r w:rsidRPr="00232822">
                <w:rPr>
                  <w:noProof/>
                </w:rPr>
                <w:t xml:space="preserve"> </w:t>
              </w:r>
              <w:r>
                <w:rPr>
                  <w:noProof/>
                  <w:lang w:val="el-GR"/>
                </w:rPr>
                <w:t>από</w:t>
              </w:r>
              <w:r w:rsidRPr="00232822">
                <w:rPr>
                  <w:noProof/>
                </w:rPr>
                <w:t xml:space="preserve"> online-domain-tools.com: http://rc4.online-domain-tools.com/</w:t>
              </w:r>
            </w:p>
            <w:p w14:paraId="2963C2B1" w14:textId="77777777" w:rsidR="00232822" w:rsidRDefault="00232822" w:rsidP="00232822">
              <w:pPr>
                <w:pStyle w:val="Bibliography"/>
                <w:ind w:left="720" w:hanging="720"/>
                <w:rPr>
                  <w:noProof/>
                  <w:lang w:val="el-GR"/>
                </w:rPr>
              </w:pPr>
              <w:r w:rsidRPr="00232822">
                <w:rPr>
                  <w:noProof/>
                </w:rPr>
                <w:t xml:space="preserve">rosettacode.org. (2014, November). </w:t>
              </w:r>
              <w:r w:rsidRPr="00232822">
                <w:rPr>
                  <w:i/>
                  <w:iCs/>
                  <w:noProof/>
                </w:rPr>
                <w:t>Vigenère cipher/Cryptanalysis</w:t>
              </w:r>
              <w:r w:rsidRPr="00232822">
                <w:rPr>
                  <w:noProof/>
                </w:rPr>
                <w:t xml:space="preserve">. </w:t>
              </w:r>
              <w:r>
                <w:rPr>
                  <w:noProof/>
                  <w:lang w:val="el-GR"/>
                </w:rPr>
                <w:t>Ανάκτηση από rosettacode.org: http://rosettacode.org/wiki/Vigen%C3%A8re_cipher/Cryptanalysis</w:t>
              </w:r>
            </w:p>
            <w:p w14:paraId="7330D258" w14:textId="77777777" w:rsidR="00232822" w:rsidRDefault="00232822" w:rsidP="00232822">
              <w:pPr>
                <w:pStyle w:val="Bibliography"/>
                <w:ind w:left="720" w:hanging="720"/>
                <w:rPr>
                  <w:noProof/>
                  <w:lang w:val="el-GR"/>
                </w:rPr>
              </w:pPr>
              <w:r w:rsidRPr="00232822">
                <w:rPr>
                  <w:noProof/>
                </w:rPr>
                <w:t xml:space="preserve">stackoverflow.com. (2012, September). </w:t>
              </w:r>
              <w:r w:rsidRPr="00232822">
                <w:rPr>
                  <w:i/>
                  <w:iCs/>
                  <w:noProof/>
                </w:rPr>
                <w:t>Simply put, what does perfect secrecy means?</w:t>
              </w:r>
              <w:r w:rsidRPr="00232822">
                <w:rPr>
                  <w:noProof/>
                </w:rPr>
                <w:t xml:space="preserve"> </w:t>
              </w:r>
              <w:r>
                <w:rPr>
                  <w:noProof/>
                  <w:lang w:val="el-GR"/>
                </w:rPr>
                <w:t>Ανάκτηση από stackoverflow.com: http://crypto.stackexchange.com/questions/3896/simply-put-what-does-perfect-secrecy-means</w:t>
              </w:r>
            </w:p>
            <w:p w14:paraId="33027633" w14:textId="77777777" w:rsidR="00232822" w:rsidRDefault="00232822" w:rsidP="00232822">
              <w:pPr>
                <w:pStyle w:val="Bibliography"/>
                <w:ind w:left="720" w:hanging="720"/>
                <w:rPr>
                  <w:noProof/>
                  <w:lang w:val="el-GR"/>
                </w:rPr>
              </w:pPr>
              <w:r w:rsidRPr="00232822">
                <w:rPr>
                  <w:noProof/>
                </w:rPr>
                <w:t xml:space="preserve">stackoverflow.com. (2013, 10). </w:t>
              </w:r>
              <w:r w:rsidRPr="00232822">
                <w:rPr>
                  <w:i/>
                  <w:iCs/>
                  <w:noProof/>
                </w:rPr>
                <w:t>Determining the key of a Vigenere Cipher if key length is known</w:t>
              </w:r>
              <w:r w:rsidRPr="00232822">
                <w:rPr>
                  <w:noProof/>
                </w:rPr>
                <w:t xml:space="preserve">. </w:t>
              </w:r>
              <w:r>
                <w:rPr>
                  <w:noProof/>
                  <w:lang w:val="el-GR"/>
                </w:rPr>
                <w:t>Ανάκτηση από stackoverflow.com: http://stackoverflow.com/questions/19478566/determining-the-key-of-a-vigenere-cipher-if-key-length-is-known</w:t>
              </w:r>
            </w:p>
            <w:p w14:paraId="007D62AA" w14:textId="77777777" w:rsidR="00232822" w:rsidRPr="00232822" w:rsidRDefault="00232822" w:rsidP="00232822">
              <w:pPr>
                <w:pStyle w:val="Bibliography"/>
                <w:ind w:left="720" w:hanging="720"/>
                <w:rPr>
                  <w:noProof/>
                </w:rPr>
              </w:pPr>
              <w:r w:rsidRPr="00232822">
                <w:rPr>
                  <w:noProof/>
                </w:rPr>
                <w:t xml:space="preserve">Wikipedia. (2015, 04 10). </w:t>
              </w:r>
              <w:r w:rsidRPr="00232822">
                <w:rPr>
                  <w:i/>
                  <w:iCs/>
                  <w:noProof/>
                </w:rPr>
                <w:t>Bitcoin</w:t>
              </w:r>
              <w:r w:rsidRPr="00232822">
                <w:rPr>
                  <w:noProof/>
                </w:rPr>
                <w:t xml:space="preserve">. </w:t>
              </w:r>
              <w:r>
                <w:rPr>
                  <w:noProof/>
                  <w:lang w:val="el-GR"/>
                </w:rPr>
                <w:t>Ανάκτηση</w:t>
              </w:r>
              <w:r w:rsidRPr="00232822">
                <w:rPr>
                  <w:noProof/>
                </w:rPr>
                <w:t xml:space="preserve"> </w:t>
              </w:r>
              <w:r>
                <w:rPr>
                  <w:noProof/>
                  <w:lang w:val="el-GR"/>
                </w:rPr>
                <w:t>από</w:t>
              </w:r>
              <w:r w:rsidRPr="00232822">
                <w:rPr>
                  <w:noProof/>
                </w:rPr>
                <w:t xml:space="preserve"> Wikipedia: http://en.wikipedia.org/wiki/Bitcoin</w:t>
              </w:r>
            </w:p>
            <w:p w14:paraId="653EC8F4" w14:textId="77777777" w:rsidR="00232822" w:rsidRDefault="00232822" w:rsidP="00232822">
              <w:pPr>
                <w:pStyle w:val="Bibliography"/>
                <w:ind w:left="720" w:hanging="720"/>
                <w:rPr>
                  <w:noProof/>
                  <w:lang w:val="el-GR"/>
                </w:rPr>
              </w:pPr>
              <w:r w:rsidRPr="00232822">
                <w:rPr>
                  <w:noProof/>
                </w:rPr>
                <w:t xml:space="preserve">Wikipedia. (n.d.). </w:t>
              </w:r>
              <w:r w:rsidRPr="00232822">
                <w:rPr>
                  <w:i/>
                  <w:iCs/>
                  <w:noProof/>
                </w:rPr>
                <w:t>Block Cipher Mode of Operation</w:t>
              </w:r>
              <w:r w:rsidRPr="00232822">
                <w:rPr>
                  <w:noProof/>
                </w:rPr>
                <w:t xml:space="preserve">. </w:t>
              </w:r>
              <w:r>
                <w:rPr>
                  <w:noProof/>
                  <w:lang w:val="el-GR"/>
                </w:rPr>
                <w:t>Ανάκτηση από wikipedia.org: http://en.wikipedia.org/wiki/Block_cipher_mode_of_operation#Electronic_Codebook_.28ECB.29</w:t>
              </w:r>
            </w:p>
            <w:p w14:paraId="34B0377F" w14:textId="77777777" w:rsidR="00232822" w:rsidRDefault="00232822" w:rsidP="00232822">
              <w:pPr>
                <w:pStyle w:val="Bibliography"/>
                <w:ind w:left="720" w:hanging="720"/>
                <w:rPr>
                  <w:noProof/>
                  <w:lang w:val="el-GR"/>
                </w:rPr>
              </w:pPr>
              <w:r w:rsidRPr="00232822">
                <w:rPr>
                  <w:noProof/>
                </w:rPr>
                <w:t xml:space="preserve">Wikipedia. (n.d.). </w:t>
              </w:r>
              <w:r w:rsidRPr="00232822">
                <w:rPr>
                  <w:i/>
                  <w:iCs/>
                  <w:noProof/>
                </w:rPr>
                <w:t>Blowfish (cipher)</w:t>
              </w:r>
              <w:r w:rsidRPr="00232822">
                <w:rPr>
                  <w:noProof/>
                </w:rPr>
                <w:t xml:space="preserve">. </w:t>
              </w:r>
              <w:r>
                <w:rPr>
                  <w:noProof/>
                  <w:lang w:val="el-GR"/>
                </w:rPr>
                <w:t>Ανάκτηση από wikipedia.org: http://en.wikipedia.org/wiki/Blowfish_%28cipher%29</w:t>
              </w:r>
            </w:p>
            <w:p w14:paraId="674DD5EE" w14:textId="77777777" w:rsidR="00232822" w:rsidRDefault="00232822" w:rsidP="00232822">
              <w:pPr>
                <w:pStyle w:val="Bibliography"/>
                <w:ind w:left="720" w:hanging="720"/>
                <w:rPr>
                  <w:noProof/>
                  <w:lang w:val="el-GR"/>
                </w:rPr>
              </w:pPr>
              <w:r>
                <w:rPr>
                  <w:noProof/>
                  <w:lang w:val="el-GR"/>
                </w:rPr>
                <w:t xml:space="preserve">Wikipedia. (n.d.). </w:t>
              </w:r>
              <w:r>
                <w:rPr>
                  <w:i/>
                  <w:iCs/>
                  <w:noProof/>
                  <w:lang w:val="el-GR"/>
                </w:rPr>
                <w:t>Ανάλυση Συχνότητας Γλώσσας</w:t>
              </w:r>
              <w:r>
                <w:rPr>
                  <w:noProof/>
                  <w:lang w:val="el-GR"/>
                </w:rPr>
                <w:t>. Ανάκτηση από wikipedia.org: http://el.wikipedia.org/wiki/%CE%91%CE%BD%CE%AC%CE%BB%CF%85%CF%83%CE%B7_%CF%83%CF%85%CF%87%CE%BD%CF%8C%CF%84%CE%B7%CF%84%CE%B1%CF%82_%CE%B3%CE%BB%CF%8E%CF%83%CF%83%CE%B1%CF%82</w:t>
              </w:r>
            </w:p>
            <w:p w14:paraId="301500A6" w14:textId="77777777" w:rsidR="00232822" w:rsidRDefault="00232822" w:rsidP="00232822">
              <w:pPr>
                <w:pStyle w:val="Bibliography"/>
                <w:ind w:left="720" w:hanging="720"/>
                <w:rPr>
                  <w:noProof/>
                  <w:lang w:val="el-GR"/>
                </w:rPr>
              </w:pPr>
              <w:r>
                <w:rPr>
                  <w:noProof/>
                  <w:lang w:val="el-GR"/>
                </w:rPr>
                <w:t xml:space="preserve">Κωνσταντίνος, Δ. (2015, March). </w:t>
              </w:r>
              <w:r>
                <w:rPr>
                  <w:i/>
                  <w:iCs/>
                  <w:noProof/>
                  <w:lang w:val="el-GR"/>
                </w:rPr>
                <w:t>Πανεπιστημιακές Σημειώσεις</w:t>
              </w:r>
              <w:r>
                <w:rPr>
                  <w:noProof/>
                  <w:lang w:val="el-GR"/>
                </w:rPr>
                <w:t>. Ανάκτηση από pileas.csd.auth.gr: http://pileas.csd.auth.gr/file.php/141/cource-1-2-3.pdf</w:t>
              </w:r>
            </w:p>
            <w:p w14:paraId="2F0FDB4B" w14:textId="77777777" w:rsidR="00ED7F8D" w:rsidRDefault="00ED7F8D" w:rsidP="00232822">
              <w:r>
                <w:rPr>
                  <w:b/>
                  <w:bCs/>
                  <w:noProof/>
                </w:rPr>
                <w:fldChar w:fldCharType="end"/>
              </w:r>
            </w:p>
          </w:sdtContent>
        </w:sdt>
      </w:sdtContent>
    </w:sdt>
    <w:p w14:paraId="7C1DE339" w14:textId="0C481A25" w:rsidR="00E95055" w:rsidRDefault="00E95055">
      <w:pPr>
        <w:jc w:val="left"/>
      </w:pPr>
      <w:r>
        <w:br w:type="page"/>
      </w:r>
    </w:p>
    <w:p w14:paraId="451FB304" w14:textId="65CF0DD5" w:rsidR="00A93A6A" w:rsidRDefault="00E95055" w:rsidP="00E95055">
      <w:pPr>
        <w:pStyle w:val="Heading1"/>
        <w:rPr>
          <w:lang w:val="el-GR"/>
        </w:rPr>
      </w:pPr>
      <w:bookmarkStart w:id="18" w:name="_Toc416715552"/>
      <w:r>
        <w:rPr>
          <w:lang w:val="el-GR"/>
        </w:rPr>
        <w:lastRenderedPageBreak/>
        <w:t>Παράρτημα</w:t>
      </w:r>
      <w:bookmarkEnd w:id="18"/>
    </w:p>
    <w:p w14:paraId="23DCB9C2" w14:textId="77777777" w:rsidR="00E95055" w:rsidRDefault="00E95055" w:rsidP="00E95055">
      <w:pPr>
        <w:rPr>
          <w:lang w:val="el-GR"/>
        </w:rPr>
      </w:pPr>
    </w:p>
    <w:p w14:paraId="74500DC8" w14:textId="4FA7432B" w:rsidR="00987BC6" w:rsidRDefault="00987BC6" w:rsidP="00987BC6">
      <w:pPr>
        <w:pStyle w:val="Heading2"/>
        <w:rPr>
          <w:lang w:val="el-GR"/>
        </w:rPr>
      </w:pPr>
      <w:bookmarkStart w:id="19" w:name="_Toc416715553"/>
      <w:r>
        <w:rPr>
          <w:lang w:val="el-GR"/>
        </w:rPr>
        <w:t>Οδηγίες εκτέλεσης</w:t>
      </w:r>
      <w:bookmarkEnd w:id="19"/>
    </w:p>
    <w:p w14:paraId="25C9F420" w14:textId="205E420C" w:rsidR="00987BC6" w:rsidRDefault="00987BC6" w:rsidP="00987BC6">
      <w:pPr>
        <w:rPr>
          <w:lang w:val="el-GR"/>
        </w:rPr>
      </w:pPr>
    </w:p>
    <w:p w14:paraId="5EC8B6C4" w14:textId="5B1882C0" w:rsidR="00987BC6" w:rsidRDefault="00987BC6" w:rsidP="00987BC6">
      <w:pPr>
        <w:rPr>
          <w:lang w:val="el-GR"/>
        </w:rPr>
      </w:pPr>
      <w:r w:rsidRPr="00987BC6">
        <w:rPr>
          <w:noProof/>
          <w:lang w:eastAsia="en-US"/>
        </w:rPr>
        <mc:AlternateContent>
          <mc:Choice Requires="wps">
            <w:drawing>
              <wp:anchor distT="45720" distB="45720" distL="114300" distR="114300" simplePos="0" relativeHeight="251674624" behindDoc="0" locked="0" layoutInCell="1" allowOverlap="1" wp14:anchorId="24D45E99" wp14:editId="18EC7E87">
                <wp:simplePos x="0" y="0"/>
                <wp:positionH relativeFrom="column">
                  <wp:posOffset>1781175</wp:posOffset>
                </wp:positionH>
                <wp:positionV relativeFrom="paragraph">
                  <wp:posOffset>481965</wp:posOffset>
                </wp:positionV>
                <wp:extent cx="2360930" cy="409575"/>
                <wp:effectExtent l="0" t="0" r="22860" b="285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solidFill>
                          <a:srgbClr val="FFFFFF"/>
                        </a:solidFill>
                        <a:ln w="9525">
                          <a:solidFill>
                            <a:srgbClr val="000000"/>
                          </a:solidFill>
                          <a:miter lim="800000"/>
                          <a:headEnd/>
                          <a:tailEnd/>
                        </a:ln>
                      </wps:spPr>
                      <wps:txbx>
                        <w:txbxContent>
                          <w:p w14:paraId="6D8B93CB" w14:textId="2FF0AD4C" w:rsidR="00987BC6" w:rsidRPr="00987BC6" w:rsidRDefault="00987BC6" w:rsidP="00987BC6">
                            <w:pPr>
                              <w:pStyle w:val="Style1"/>
                              <w:jc w:val="center"/>
                            </w:pPr>
                            <w:r>
                              <w:t>python3 &lt;path_to_script.py&gt;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24D45E99" id="_x0000_s1032" type="#_x0000_t202" style="position:absolute;left:0;text-align:left;margin-left:140.25pt;margin-top:37.95pt;width:185.9pt;height:32.2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">
                <v:textbox>
                  <w:txbxContent>
                    <w:p w14:paraId="6D8B93CB" w14:textId="2FF0AD4C" w:rsidR="00987BC6" w:rsidRPr="00987BC6" w:rsidRDefault="00987BC6" w:rsidP="00987BC6">
                      <w:pPr>
                        <w:pStyle w:val="Style1"/>
                        <w:jc w:val="center"/>
                      </w:pPr>
                      <w:r>
                        <w:t>python3 &lt;path_to_script.py&gt;</w:t>
                      </w:r>
                    </w:p>
                  </w:txbxContent>
                </v:textbox>
                <w10:wrap type="topAndBottom"/>
              </v:shape>
            </w:pict>
          </mc:Fallback>
        </mc:AlternateContent>
      </w:r>
      <w:r>
        <w:rPr>
          <w:lang w:val="el-GR"/>
        </w:rPr>
        <w:t xml:space="preserve">Για την εκτέλεση των παρακάτω </w:t>
      </w:r>
      <w:r>
        <w:t>python</w:t>
      </w:r>
      <w:r w:rsidRPr="00987BC6">
        <w:rPr>
          <w:lang w:val="el-GR"/>
        </w:rPr>
        <w:t xml:space="preserve"> </w:t>
      </w:r>
      <w:r>
        <w:t>scripts</w:t>
      </w:r>
      <w:r w:rsidRPr="00987BC6">
        <w:rPr>
          <w:lang w:val="el-GR"/>
        </w:rPr>
        <w:t>, τρ</w:t>
      </w:r>
      <w:r>
        <w:rPr>
          <w:lang w:val="el-GR"/>
        </w:rPr>
        <w:t>έχετε την παρακάτω εντολή:</w:t>
      </w:r>
    </w:p>
    <w:p w14:paraId="29DBF0EC" w14:textId="68711EDE" w:rsidR="00987BC6" w:rsidRPr="00987BC6" w:rsidRDefault="00987BC6" w:rsidP="00987BC6">
      <w:pPr>
        <w:rPr>
          <w:lang w:val="el-GR"/>
        </w:rPr>
      </w:pPr>
    </w:p>
    <w:p w14:paraId="535293B9" w14:textId="3137A380" w:rsidR="00E95055" w:rsidRDefault="00E95055" w:rsidP="00E95055">
      <w:pPr>
        <w:pStyle w:val="Heading2"/>
      </w:pPr>
      <w:bookmarkStart w:id="20" w:name="_Toc416715554"/>
      <w:r>
        <w:t>Ex2_code.py</w:t>
      </w:r>
      <w:bookmarkEnd w:id="20"/>
    </w:p>
    <w:p w14:paraId="3C87DFE7" w14:textId="77777777" w:rsidR="00E95055" w:rsidRDefault="00E95055" w:rsidP="00E95055"/>
    <w:p w14:paraId="384A5755"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#/usr/bin/env python3</w:t>
      </w:r>
    </w:p>
    <w:p w14:paraId="17052F8C" w14:textId="77777777" w:rsidR="00E95055" w:rsidRPr="00E95055" w:rsidRDefault="00E95055" w:rsidP="00E95055">
      <w:pPr>
        <w:spacing w:line="240" w:lineRule="auto"/>
        <w:rPr>
          <w:rFonts w:ascii="Consolas" w:hAnsi="Consolas" w:cs="Consolas"/>
          <w:sz w:val="16"/>
          <w:szCs w:val="16"/>
        </w:rPr>
      </w:pPr>
    </w:p>
    <w:p w14:paraId="3CFDD544"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 RC4 Encryption implementation</w:t>
      </w:r>
    </w:p>
    <w:p w14:paraId="70EB6F83" w14:textId="77777777" w:rsidR="00E95055" w:rsidRPr="00E95055" w:rsidRDefault="00E95055" w:rsidP="00E95055">
      <w:pPr>
        <w:spacing w:line="240" w:lineRule="auto"/>
        <w:rPr>
          <w:rFonts w:ascii="Consolas" w:hAnsi="Consolas" w:cs="Consolas"/>
          <w:sz w:val="16"/>
          <w:szCs w:val="16"/>
        </w:rPr>
      </w:pPr>
    </w:p>
    <w:p w14:paraId="1321DE51"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 Key Scheduling Algorithm</w:t>
      </w:r>
    </w:p>
    <w:p w14:paraId="155A884B"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def KSA(key):</w:t>
      </w:r>
    </w:p>
    <w:p w14:paraId="4D2B67E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S = []</w:t>
      </w:r>
    </w:p>
    <w:p w14:paraId="153F08A1"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for i in range(0, 256):</w:t>
      </w:r>
    </w:p>
    <w:p w14:paraId="2E3AC2E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S.append(i)</w:t>
      </w:r>
    </w:p>
    <w:p w14:paraId="1F551861"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j = 0</w:t>
      </w:r>
    </w:p>
    <w:p w14:paraId="1E94F4A4"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for i in range(0, 256):</w:t>
      </w:r>
    </w:p>
    <w:p w14:paraId="537A0248"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j = (j + S[i] + ord(key[i%len(key)]))%256</w:t>
      </w:r>
    </w:p>
    <w:p w14:paraId="0AB661AC"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swap(S, i, j)</w:t>
      </w:r>
    </w:p>
    <w:p w14:paraId="11CDAAFA"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return S</w:t>
      </w:r>
    </w:p>
    <w:p w14:paraId="1A24E1BC" w14:textId="77777777" w:rsidR="00E95055" w:rsidRPr="00E95055" w:rsidRDefault="00E95055" w:rsidP="00E95055">
      <w:pPr>
        <w:spacing w:line="240" w:lineRule="auto"/>
        <w:rPr>
          <w:rFonts w:ascii="Consolas" w:hAnsi="Consolas" w:cs="Consolas"/>
          <w:sz w:val="16"/>
          <w:szCs w:val="16"/>
        </w:rPr>
      </w:pPr>
    </w:p>
    <w:p w14:paraId="13F4A385"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 Pseudo-random Generation Algorithm</w:t>
      </w:r>
    </w:p>
    <w:p w14:paraId="2B31DDF7"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def PRGA(plaintext, S):</w:t>
      </w:r>
    </w:p>
    <w:p w14:paraId="331D0C7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i = 0</w:t>
      </w:r>
    </w:p>
    <w:p w14:paraId="7C752DB7"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j = 0</w:t>
      </w:r>
    </w:p>
    <w:p w14:paraId="3667AD8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k = []</w:t>
      </w:r>
    </w:p>
    <w:p w14:paraId="427A05F7"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plaintext_length = len(plaintext)</w:t>
      </w:r>
    </w:p>
    <w:p w14:paraId="5E43A55A"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while plaintext_length &gt; 0:</w:t>
      </w:r>
    </w:p>
    <w:p w14:paraId="642B589E"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i = (i+1)%256</w:t>
      </w:r>
    </w:p>
    <w:p w14:paraId="6DF386F4"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j = (j+S[i])%256</w:t>
      </w:r>
    </w:p>
    <w:p w14:paraId="328D2B83"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swap(S, i, j)</w:t>
      </w:r>
    </w:p>
    <w:p w14:paraId="6CCB1794"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lastRenderedPageBreak/>
        <w:tab/>
      </w:r>
      <w:r w:rsidRPr="00E95055">
        <w:rPr>
          <w:rFonts w:ascii="Consolas" w:hAnsi="Consolas" w:cs="Consolas"/>
          <w:sz w:val="16"/>
          <w:szCs w:val="16"/>
        </w:rPr>
        <w:tab/>
        <w:t>k.append(S[(S[i]+S[j])%256])</w:t>
      </w:r>
    </w:p>
    <w:p w14:paraId="4654848C"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plaintext_length -= 1</w:t>
      </w:r>
    </w:p>
    <w:p w14:paraId="336DCB66"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return k</w:t>
      </w:r>
    </w:p>
    <w:p w14:paraId="1620C80C" w14:textId="77777777" w:rsidR="00E95055" w:rsidRPr="00E95055" w:rsidRDefault="00E95055" w:rsidP="00E95055">
      <w:pPr>
        <w:spacing w:line="240" w:lineRule="auto"/>
        <w:rPr>
          <w:rFonts w:ascii="Consolas" w:hAnsi="Consolas" w:cs="Consolas"/>
          <w:sz w:val="16"/>
          <w:szCs w:val="16"/>
        </w:rPr>
      </w:pPr>
    </w:p>
    <w:p w14:paraId="02A72C7C"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 Encryption function</w:t>
      </w:r>
    </w:p>
    <w:p w14:paraId="62624665"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def encrypt(K, plaintext):</w:t>
      </w:r>
    </w:p>
    <w:p w14:paraId="6F33771E"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plaintext_bin = []</w:t>
      </w:r>
    </w:p>
    <w:p w14:paraId="246DB65B"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counter = 0</w:t>
      </w:r>
    </w:p>
    <w:p w14:paraId="1FF98FA9"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output = []</w:t>
      </w:r>
    </w:p>
    <w:p w14:paraId="44090EA0"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for character in plaintext:</w:t>
      </w:r>
    </w:p>
    <w:p w14:paraId="2A82EDDD"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plaintext_bin.append(ord(plaintext[counter]))</w:t>
      </w:r>
    </w:p>
    <w:p w14:paraId="7BEBF3AD"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output.append(plaintext_bin[counter] ^ K[counter])</w:t>
      </w:r>
    </w:p>
    <w:p w14:paraId="25F01D20"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counter += 1</w:t>
      </w:r>
    </w:p>
    <w:p w14:paraId="079A100C"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return output</w:t>
      </w:r>
    </w:p>
    <w:p w14:paraId="3C665169" w14:textId="77777777" w:rsidR="00E95055" w:rsidRPr="00E95055" w:rsidRDefault="00E95055" w:rsidP="00E95055">
      <w:pPr>
        <w:spacing w:line="240" w:lineRule="auto"/>
        <w:rPr>
          <w:rFonts w:ascii="Consolas" w:hAnsi="Consolas" w:cs="Consolas"/>
          <w:sz w:val="16"/>
          <w:szCs w:val="16"/>
        </w:rPr>
      </w:pPr>
    </w:p>
    <w:p w14:paraId="3C4DF3B3"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 Swapping letter function</w:t>
      </w:r>
    </w:p>
    <w:p w14:paraId="158AE99B"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def swap(S, i, j):</w:t>
      </w:r>
    </w:p>
    <w:p w14:paraId="0D308F0B"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temp = S[i]</w:t>
      </w:r>
    </w:p>
    <w:p w14:paraId="1AEC4129"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S[i] = S[j]</w:t>
      </w:r>
    </w:p>
    <w:p w14:paraId="748C8327"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S[j] = temp</w:t>
      </w:r>
    </w:p>
    <w:p w14:paraId="4D907763" w14:textId="77777777" w:rsidR="00E95055" w:rsidRPr="00E95055" w:rsidRDefault="00E95055" w:rsidP="00E95055">
      <w:pPr>
        <w:spacing w:line="240" w:lineRule="auto"/>
        <w:rPr>
          <w:rFonts w:ascii="Consolas" w:hAnsi="Consolas" w:cs="Consolas"/>
          <w:sz w:val="16"/>
          <w:szCs w:val="16"/>
        </w:rPr>
      </w:pPr>
    </w:p>
    <w:p w14:paraId="3A40F37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if __name__ == "__main__":</w:t>
      </w:r>
    </w:p>
    <w:p w14:paraId="68CA2381"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key = "MATRIX"</w:t>
      </w:r>
    </w:p>
    <w:p w14:paraId="2DC0F9EF"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text = "Never send a human to do a machine s job"</w:t>
      </w:r>
    </w:p>
    <w:p w14:paraId="5F411925"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S = KSA(key)</w:t>
      </w:r>
    </w:p>
    <w:p w14:paraId="5F6E79AE"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k = PRGA(text, S)</w:t>
      </w:r>
    </w:p>
    <w:p w14:paraId="2C3EEEDD"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encrypted = encrypt(k, text)</w:t>
      </w:r>
    </w:p>
    <w:p w14:paraId="055E6849"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for number in encrypted:</w:t>
      </w:r>
    </w:p>
    <w:p w14:paraId="11D35D63" w14:textId="77777777" w:rsidR="00E95055" w:rsidRP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r>
      <w:r w:rsidRPr="00E95055">
        <w:rPr>
          <w:rFonts w:ascii="Consolas" w:hAnsi="Consolas" w:cs="Consolas"/>
          <w:sz w:val="16"/>
          <w:szCs w:val="16"/>
        </w:rPr>
        <w:tab/>
        <w:t>print(format(number, '02x'), end=" ")</w:t>
      </w:r>
    </w:p>
    <w:p w14:paraId="43A5640E" w14:textId="74B26086" w:rsidR="00E95055" w:rsidRDefault="00E95055" w:rsidP="00E95055">
      <w:pPr>
        <w:spacing w:line="240" w:lineRule="auto"/>
        <w:rPr>
          <w:rFonts w:ascii="Consolas" w:hAnsi="Consolas" w:cs="Consolas"/>
          <w:sz w:val="16"/>
          <w:szCs w:val="16"/>
        </w:rPr>
      </w:pPr>
      <w:r w:rsidRPr="00E95055">
        <w:rPr>
          <w:rFonts w:ascii="Consolas" w:hAnsi="Consolas" w:cs="Consolas"/>
          <w:sz w:val="16"/>
          <w:szCs w:val="16"/>
        </w:rPr>
        <w:tab/>
        <w:t>print("")</w:t>
      </w:r>
    </w:p>
    <w:p w14:paraId="326FEEDB" w14:textId="77777777" w:rsidR="00E95055" w:rsidRPr="00E95055" w:rsidRDefault="00E95055" w:rsidP="00E95055">
      <w:pPr>
        <w:spacing w:line="240" w:lineRule="auto"/>
        <w:rPr>
          <w:rFonts w:ascii="Consolas" w:hAnsi="Consolas" w:cs="Consolas"/>
          <w:sz w:val="16"/>
          <w:szCs w:val="16"/>
        </w:rPr>
      </w:pPr>
    </w:p>
    <w:p w14:paraId="0C9C56A7" w14:textId="78E60A5A" w:rsidR="00E95055" w:rsidRDefault="00E95055" w:rsidP="00E95055">
      <w:pPr>
        <w:pStyle w:val="Heading2"/>
      </w:pPr>
      <w:bookmarkStart w:id="21" w:name="_Toc416715555"/>
      <w:r>
        <w:t>Ex3_code.py</w:t>
      </w:r>
      <w:bookmarkEnd w:id="21"/>
    </w:p>
    <w:p w14:paraId="0B2B28BE" w14:textId="77777777" w:rsidR="00E95055" w:rsidRDefault="00E95055" w:rsidP="00E95055"/>
    <w:p w14:paraId="26912A5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from operator import itemgetter</w:t>
      </w:r>
    </w:p>
    <w:p w14:paraId="2A129444" w14:textId="77777777" w:rsidR="00E95055" w:rsidRPr="00E95055" w:rsidRDefault="00E95055" w:rsidP="00E95055">
      <w:pPr>
        <w:spacing w:line="240" w:lineRule="auto"/>
        <w:rPr>
          <w:rFonts w:ascii="Consolas" w:hAnsi="Consolas" w:cs="Consolas"/>
          <w:sz w:val="16"/>
        </w:rPr>
      </w:pPr>
    </w:p>
    <w:p w14:paraId="25CEB8D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Dictionary on Greek letters-ints</w:t>
      </w:r>
    </w:p>
    <w:p w14:paraId="0694E1A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let_to_int = {}</w:t>
      </w:r>
    </w:p>
    <w:p w14:paraId="18A262B9"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lastRenderedPageBreak/>
        <w:t>int_to_let = {}</w:t>
      </w:r>
    </w:p>
    <w:p w14:paraId="28B20184" w14:textId="77777777" w:rsidR="00E95055" w:rsidRPr="00E95055" w:rsidRDefault="00E95055" w:rsidP="00E95055">
      <w:pPr>
        <w:spacing w:line="240" w:lineRule="auto"/>
        <w:rPr>
          <w:rFonts w:ascii="Consolas" w:hAnsi="Consolas" w:cs="Consolas"/>
          <w:sz w:val="16"/>
        </w:rPr>
      </w:pPr>
    </w:p>
    <w:p w14:paraId="4FF0E22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for i in range (25):</w:t>
      </w:r>
    </w:p>
    <w:p w14:paraId="672174D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913+i &gt; 930:</w:t>
      </w:r>
    </w:p>
    <w:p w14:paraId="098B770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let_to_int[chr(913+i)] = i-1</w:t>
      </w:r>
    </w:p>
    <w:p w14:paraId="4662201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int_to_let[i-1] = chr(913+i)</w:t>
      </w:r>
    </w:p>
    <w:p w14:paraId="3D76A079"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elif 913+i == 930:</w:t>
      </w:r>
    </w:p>
    <w:p w14:paraId="0AF714A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continue</w:t>
      </w:r>
    </w:p>
    <w:p w14:paraId="43E11F1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else:</w:t>
      </w:r>
    </w:p>
    <w:p w14:paraId="2E71B06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let_to_int[chr(913+i)] = i</w:t>
      </w:r>
    </w:p>
    <w:p w14:paraId="5A8A635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int_to_let[i] = chr(913+i)</w:t>
      </w:r>
    </w:p>
    <w:p w14:paraId="0A112832" w14:textId="77777777" w:rsidR="00E95055" w:rsidRPr="00E95055" w:rsidRDefault="00E95055" w:rsidP="00E95055">
      <w:pPr>
        <w:spacing w:line="240" w:lineRule="auto"/>
        <w:rPr>
          <w:rFonts w:ascii="Consolas" w:hAnsi="Consolas" w:cs="Consolas"/>
          <w:sz w:val="16"/>
        </w:rPr>
      </w:pPr>
    </w:p>
    <w:p w14:paraId="4F3FACC0" w14:textId="77777777" w:rsidR="00E95055" w:rsidRPr="00E95055" w:rsidRDefault="00E95055" w:rsidP="00E95055">
      <w:pPr>
        <w:spacing w:line="240" w:lineRule="auto"/>
        <w:rPr>
          <w:rFonts w:ascii="Consolas" w:hAnsi="Consolas" w:cs="Consolas"/>
          <w:sz w:val="16"/>
        </w:rPr>
      </w:pPr>
    </w:p>
    <w:p w14:paraId="58D3307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Construct Greek Uppercase letters list</w:t>
      </w:r>
    </w:p>
    <w:p w14:paraId="38F83D7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greek_uppercase = []</w:t>
      </w:r>
    </w:p>
    <w:p w14:paraId="265A18EE" w14:textId="77777777" w:rsidR="00E95055" w:rsidRPr="00E95055" w:rsidRDefault="00E95055" w:rsidP="00E95055">
      <w:pPr>
        <w:spacing w:line="240" w:lineRule="auto"/>
        <w:rPr>
          <w:rFonts w:ascii="Consolas" w:hAnsi="Consolas" w:cs="Consolas"/>
          <w:sz w:val="16"/>
        </w:rPr>
      </w:pPr>
    </w:p>
    <w:p w14:paraId="697B261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for key in let_to_int:</w:t>
      </w:r>
    </w:p>
    <w:p w14:paraId="34724DE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ab/>
        <w:t>greek_uppercase.append(key)</w:t>
      </w:r>
    </w:p>
    <w:p w14:paraId="20244EB2" w14:textId="77777777" w:rsidR="00E95055" w:rsidRPr="00E95055" w:rsidRDefault="00E95055" w:rsidP="00E95055">
      <w:pPr>
        <w:spacing w:line="240" w:lineRule="auto"/>
        <w:rPr>
          <w:rFonts w:ascii="Consolas" w:hAnsi="Consolas" w:cs="Consolas"/>
          <w:sz w:val="16"/>
        </w:rPr>
      </w:pPr>
    </w:p>
    <w:p w14:paraId="2BEBD51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greek_uppercase = sorted(greek_uppercase)</w:t>
      </w:r>
    </w:p>
    <w:p w14:paraId="115A7F57" w14:textId="77777777" w:rsidR="00E95055" w:rsidRPr="00E95055" w:rsidRDefault="00E95055" w:rsidP="00E95055">
      <w:pPr>
        <w:spacing w:line="240" w:lineRule="auto"/>
        <w:rPr>
          <w:rFonts w:ascii="Consolas" w:hAnsi="Consolas" w:cs="Consolas"/>
          <w:sz w:val="16"/>
        </w:rPr>
      </w:pPr>
    </w:p>
    <w:p w14:paraId="57D3F7F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Computation of Index of Coincidence for given array of letters</w:t>
      </w:r>
    </w:p>
    <w:p w14:paraId="79DD4E0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def compute_greek_IC(letter_array, letters_length):</w:t>
      </w:r>
    </w:p>
    <w:p w14:paraId="3A07F17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sum = 0</w:t>
      </w:r>
    </w:p>
    <w:p w14:paraId="5DC7F4B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i in range(24):</w:t>
      </w:r>
    </w:p>
    <w:p w14:paraId="5B03118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sum += letter_array[i]*(letter_array[i]-1)/(letters_length*(letters_length-1))</w:t>
      </w:r>
    </w:p>
    <w:p w14:paraId="1FC5339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return sum</w:t>
      </w:r>
    </w:p>
    <w:p w14:paraId="6B596B91" w14:textId="77777777" w:rsidR="00E95055" w:rsidRPr="00E95055" w:rsidRDefault="00E95055" w:rsidP="00E95055">
      <w:pPr>
        <w:spacing w:line="240" w:lineRule="auto"/>
        <w:rPr>
          <w:rFonts w:ascii="Consolas" w:hAnsi="Consolas" w:cs="Consolas"/>
          <w:sz w:val="16"/>
        </w:rPr>
      </w:pPr>
    </w:p>
    <w:p w14:paraId="60808499"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Greek_IC as given in exercise input</w:t>
      </w:r>
    </w:p>
    <w:p w14:paraId="3D6BC337"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greek_ic = 0.069</w:t>
      </w:r>
    </w:p>
    <w:p w14:paraId="6A2CE274" w14:textId="77777777" w:rsidR="00E95055" w:rsidRPr="00E95055" w:rsidRDefault="00E95055" w:rsidP="00E95055">
      <w:pPr>
        <w:spacing w:line="240" w:lineRule="auto"/>
        <w:rPr>
          <w:rFonts w:ascii="Consolas" w:hAnsi="Consolas" w:cs="Consolas"/>
          <w:sz w:val="16"/>
        </w:rPr>
      </w:pPr>
    </w:p>
    <w:p w14:paraId="56F8754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Decryption function</w:t>
      </w:r>
    </w:p>
    <w:p w14:paraId="14B8D9C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def vigenere_decrypt(target_freqs, input):</w:t>
      </w:r>
    </w:p>
    <w:p w14:paraId="1288444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nchars = 24 # number of uppercase characters in Greek alphabet</w:t>
      </w:r>
    </w:p>
    <w:p w14:paraId="10AEF64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ordA = let_to_int['Α']</w:t>
      </w:r>
    </w:p>
    <w:p w14:paraId="232A25D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sorted_targets = sorted(target_freqs)</w:t>
      </w:r>
    </w:p>
    <w:p w14:paraId="22FB214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17381E5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lastRenderedPageBreak/>
        <w:t xml:space="preserve">    # Calculates frequences for each letter inside the text</w:t>
      </w:r>
    </w:p>
    <w:p w14:paraId="5EF009D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def frequency(input):</w:t>
      </w:r>
    </w:p>
    <w:p w14:paraId="39B6D6C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result = [[c, 0.0] for c in greek_uppercase]</w:t>
      </w:r>
    </w:p>
    <w:p w14:paraId="365A36F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c in input:</w:t>
      </w:r>
    </w:p>
    <w:p w14:paraId="3DFB245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result[let_to_int[c] - ordA][1] += 1</w:t>
      </w:r>
    </w:p>
    <w:p w14:paraId="66AE783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return result</w:t>
      </w:r>
    </w:p>
    <w:p w14:paraId="4E47E3C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36FA096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Calculates correlation of characters in text and statistical distribution</w:t>
      </w:r>
    </w:p>
    <w:p w14:paraId="3148AD6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def correlation(input):</w:t>
      </w:r>
    </w:p>
    <w:p w14:paraId="4C305C1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result = 0.0</w:t>
      </w:r>
    </w:p>
    <w:p w14:paraId="764905B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 = frequency(input)</w:t>
      </w:r>
    </w:p>
    <w:p w14:paraId="6A6D1BE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freq.sort(key=itemgetter(1))</w:t>
      </w:r>
    </w:p>
    <w:p w14:paraId="76D3CE9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36A8A197"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i, f in enumerate(freq):</w:t>
      </w:r>
    </w:p>
    <w:p w14:paraId="7E4BDCB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result += f[1] * sorted_targets[i]</w:t>
      </w:r>
    </w:p>
    <w:p w14:paraId="3F5F67E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return result</w:t>
      </w:r>
    </w:p>
    <w:p w14:paraId="4A218924"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039718D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cleaned = input</w:t>
      </w:r>
    </w:p>
    <w:p w14:paraId="56A01BF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best_len = 0</w:t>
      </w:r>
    </w:p>
    <w:p w14:paraId="575D86E1" w14:textId="77777777" w:rsidR="00E95055" w:rsidRPr="00E95055" w:rsidRDefault="00E95055" w:rsidP="00E95055">
      <w:pPr>
        <w:spacing w:line="240" w:lineRule="auto"/>
        <w:rPr>
          <w:rFonts w:ascii="Consolas" w:hAnsi="Consolas" w:cs="Consolas"/>
          <w:sz w:val="16"/>
        </w:rPr>
      </w:pPr>
    </w:p>
    <w:p w14:paraId="3A0C4FC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Find the key length that was used to Vigenere Cipher</w:t>
      </w:r>
    </w:p>
    <w:p w14:paraId="055CC68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found = False</w:t>
      </w:r>
    </w:p>
    <w:p w14:paraId="5338147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while not found:</w:t>
      </w:r>
    </w:p>
    <w:p w14:paraId="2975C54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key_length in range(2, len(cleaned)):</w:t>
      </w:r>
    </w:p>
    <w:p w14:paraId="261E7A3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subtexts = []</w:t>
      </w:r>
    </w:p>
    <w:p w14:paraId="7A43F4C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i in range(key_length):</w:t>
      </w:r>
    </w:p>
    <w:p w14:paraId="1C139F1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column = []</w:t>
      </w:r>
    </w:p>
    <w:p w14:paraId="37C9F80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j = 0</w:t>
      </w:r>
    </w:p>
    <w:p w14:paraId="5A3C64B4"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while i+j &lt; len(cleaned):</w:t>
      </w:r>
    </w:p>
    <w:p w14:paraId="59F0308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column.append(cleaned[i+j])</w:t>
      </w:r>
    </w:p>
    <w:p w14:paraId="6E82441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j += key_length</w:t>
      </w:r>
    </w:p>
    <w:p w14:paraId="167A33A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len(column) == 1 :</w:t>
      </w:r>
    </w:p>
    <w:p w14:paraId="691BF0F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break;</w:t>
      </w:r>
    </w:p>
    <w:p w14:paraId="6FF8447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subtexts.append(column)</w:t>
      </w:r>
    </w:p>
    <w:p w14:paraId="22686CE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column in subtexts:</w:t>
      </w:r>
    </w:p>
    <w:p w14:paraId="1B27307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print(column)</w:t>
      </w:r>
    </w:p>
    <w:p w14:paraId="497A13F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frequencies = [0] * 24</w:t>
      </w:r>
    </w:p>
    <w:p w14:paraId="6B5C344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lastRenderedPageBreak/>
        <w:t xml:space="preserve">                for i in range(len(column)):</w:t>
      </w:r>
    </w:p>
    <w:p w14:paraId="4B4D9FC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frequencies[let_to_int[column[i]] - let_to_int['Α']] += 1</w:t>
      </w:r>
    </w:p>
    <w:p w14:paraId="7BF80416"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i in range(24):</w:t>
      </w:r>
    </w:p>
    <w:p w14:paraId="74C1BBE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frequencies[i] *= 100/len(column)</w:t>
      </w:r>
    </w:p>
    <w:p w14:paraId="4753375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print(frequencies)</w:t>
      </w:r>
    </w:p>
    <w:p w14:paraId="5E7F8A2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print(sum(frequencies))</w:t>
      </w:r>
    </w:p>
    <w:p w14:paraId="5DE4E4A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column_ic = compute_greek_IC(frequencies,100)</w:t>
      </w:r>
    </w:p>
    <w:p w14:paraId="31256BC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print(column_ic)</w:t>
      </w:r>
    </w:p>
    <w:p w14:paraId="03A4B49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abs(column_ic - greek_ic) &lt; 0.001 :</w:t>
      </w:r>
    </w:p>
    <w:p w14:paraId="60B0018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found = True;</w:t>
      </w:r>
    </w:p>
    <w:p w14:paraId="5B36A21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best_len = key_length</w:t>
      </w:r>
    </w:p>
    <w:p w14:paraId="59F5C36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print("Found k: " + str(key_length))</w:t>
      </w:r>
    </w:p>
    <w:p w14:paraId="4455CE8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break;</w:t>
      </w:r>
    </w:p>
    <w:p w14:paraId="2AE042B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found:</w:t>
      </w:r>
    </w:p>
    <w:p w14:paraId="786D53F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break</w:t>
      </w:r>
    </w:p>
    <w:p w14:paraId="153B9FAD" w14:textId="77777777" w:rsidR="00E95055" w:rsidRPr="00E95055" w:rsidRDefault="00E95055" w:rsidP="00E95055">
      <w:pPr>
        <w:spacing w:line="240" w:lineRule="auto"/>
        <w:rPr>
          <w:rFonts w:ascii="Consolas" w:hAnsi="Consolas" w:cs="Consolas"/>
          <w:sz w:val="16"/>
        </w:rPr>
      </w:pPr>
    </w:p>
    <w:p w14:paraId="2B695B1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Exit if no length is found to satisfy the constraint</w:t>
      </w:r>
    </w:p>
    <w:p w14:paraId="03D8070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best_len == 0:</w:t>
      </w:r>
    </w:p>
    <w:p w14:paraId="1193501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return ("Text is too short to analyze", "")</w:t>
      </w:r>
    </w:p>
    <w:p w14:paraId="5B738DE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7B183FDE"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Re-create the frequencies table</w:t>
      </w:r>
    </w:p>
    <w:p w14:paraId="6C571D22"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pieces = [[] for _ in range(best_len)]</w:t>
      </w:r>
    </w:p>
    <w:p w14:paraId="65059A5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i, c in enumerate(cleaned):</w:t>
      </w:r>
    </w:p>
    <w:p w14:paraId="22FFA2C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pieces[i % best_len].append(c)</w:t>
      </w:r>
    </w:p>
    <w:p w14:paraId="441365B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3732A9C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freqs = [frequency(p) for p in pieces]</w:t>
      </w:r>
    </w:p>
    <w:p w14:paraId="2DA8E26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43028DD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 Find best match</w:t>
      </w:r>
    </w:p>
    <w:p w14:paraId="54076331"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key = ""</w:t>
      </w:r>
    </w:p>
    <w:p w14:paraId="3A752797"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fr in freqs:</w:t>
      </w:r>
    </w:p>
    <w:p w14:paraId="3B7CAF1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fr.sort(key=itemgetter(1), reverse=True)</w:t>
      </w:r>
    </w:p>
    <w:p w14:paraId="3954BF2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0336C3F8"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m = 0</w:t>
      </w:r>
    </w:p>
    <w:p w14:paraId="6708B16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max_corr = 0.0</w:t>
      </w:r>
    </w:p>
    <w:p w14:paraId="538B5C25"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for j in range(nchars):</w:t>
      </w:r>
    </w:p>
    <w:p w14:paraId="245AD51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corr = 0.0</w:t>
      </w:r>
    </w:p>
    <w:p w14:paraId="4BAE223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 = ordA + j</w:t>
      </w:r>
    </w:p>
    <w:p w14:paraId="72641ED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lastRenderedPageBreak/>
        <w:t xml:space="preserve">            for frc in fr:</w:t>
      </w:r>
    </w:p>
    <w:p w14:paraId="05FF8C5A"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d = (let_to_int[frc[0]] - c + nchars) % nchars</w:t>
      </w:r>
    </w:p>
    <w:p w14:paraId="37B80A6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corr += frc[1] * target_freqs[d]</w:t>
      </w:r>
    </w:p>
    <w:p w14:paraId="2A72C8C3"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108CAA0C"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if corr &gt; max_corr:</w:t>
      </w:r>
    </w:p>
    <w:p w14:paraId="7F645397"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m = j</w:t>
      </w:r>
    </w:p>
    <w:p w14:paraId="46E7C1C4"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max_corr = corr</w:t>
      </w:r>
    </w:p>
    <w:p w14:paraId="4401440F"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7F9CD4B4"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key += int_to_let[m + ordA]</w:t>
      </w:r>
    </w:p>
    <w:p w14:paraId="3E98F4C0"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w:t>
      </w:r>
    </w:p>
    <w:p w14:paraId="0CF2513B"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 = (int_to_let[(let_to_int[c] - let_to_int[key[i % best_len]] + nchars) % nchars + ordA] for i, c in enumerate(cleaned))</w:t>
      </w:r>
    </w:p>
    <w:p w14:paraId="4722F1FD" w14:textId="77777777" w:rsidR="00E95055" w:rsidRPr="00E95055" w:rsidRDefault="00E95055" w:rsidP="00E95055">
      <w:pPr>
        <w:spacing w:line="240" w:lineRule="auto"/>
        <w:rPr>
          <w:rFonts w:ascii="Consolas" w:hAnsi="Consolas" w:cs="Consolas"/>
          <w:sz w:val="16"/>
        </w:rPr>
      </w:pPr>
      <w:r w:rsidRPr="00E95055">
        <w:rPr>
          <w:rFonts w:ascii="Consolas" w:hAnsi="Consolas" w:cs="Consolas"/>
          <w:sz w:val="16"/>
        </w:rPr>
        <w:t xml:space="preserve">    return (key, "".join(r))</w:t>
      </w:r>
    </w:p>
    <w:p w14:paraId="22AA6189"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w:t>
      </w:r>
    </w:p>
    <w:p w14:paraId="7D6C8A73"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w:t>
      </w:r>
    </w:p>
    <w:p w14:paraId="48085B22"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def main():</w:t>
      </w:r>
    </w:p>
    <w:p w14:paraId="039CFCD9"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encoded = """</w:t>
      </w:r>
      <w:r w:rsidRPr="00987BC6">
        <w:rPr>
          <w:rStyle w:val="Style1Char"/>
        </w:rPr>
        <w:t>ΕΝΠΠΧΙΦΤΔΛΠΞΝΑΒΧΛΟΨΙΟΓΖΩΠΖΓΓΔΚΑΚΑΑΝΜΦΕΔΟΡΑΤΒΔΩΥΟΩΙΝΥΗΑΠΡΜΩΔΥΨΠΡΕΡΟΛΕΝΑΤΤΑΙΤΤΡΡΡΟΛΕΝΑΤΓΑΚΛΣΗΑΛΩΑΛΦΡΗΣΝΨΛΟΥΨΔΑΔΛΚΓΑΑΗΙΚΨΨΙΜΟΔΥΨΖΖΘΑΔΧΩΓΛΘΥΙΛΝΞΛΣΙΖΖΒΚΛΒΣΚΤΙΑΙΝΣΓΛΔΕΙΝΣΒΟΔΧΙΝΣΖΦΨΦΨΙΙΨΖΥΓΞΕΕΚΡΦΝΕΔΗΒΟΛΟΞΩΑΛΕΟΡΓΖΑΩΡΕΘΜΩΤΟΨΙΑΒΚΩΗΚΦΑΤΨΟΛΧΝΩΨΜΗΔΟΔΗΞΟΙΠΕΘΑΤΔΛΟΨΣΝΓΘΧΩΧΝΗΑΦΥΙΕΔΚΓΣΤΖΖΒΠΨΖΘΥΦΨΘΖΧΟΛΕΝΑΤΕΙΙΑΔΩΨΘΥΚΟΦΝΚΧΡΩΗΑΓΗΘΥΓΟΒΗΙΖΚΖΔΥΓΤΝΤΖΨΔΔΤΚΧΥΤΖΜΛΘΣΣΤΙΗΙΖΚΠΣΝΑΤΩΚΠΦΟΟΑΧΙΔΛΡΔΕΘΥΙΤΙΧΤΒΜΗΑΑΡΓΖΑΗΛΑΡΠΧΙΣΤΙΓΕΘΥΙΡΞΜΑΕΠΖΓΝΦΗΣΕΩΨΙΦΨΔΕΛΣΝΕΑΓΑΩΚΑΝΓΣΑΒΦΙΚΤΛΑΓΟΙΘΝΘΤΖΧΨΑΙΙΑΚΤΟΔΕΧΟΔΟΧΦΤΦΗΒΡΓΤΛΒΑΙΟΓΦΜΠΥΝΟΒΗΣΖΑΔΣΑΜΚΡΝΠΨΔΛΣΛΕΚΑΔΖΟΚΑΣΧΨΘΜΜΟΛΧΡΖΙΝΣΓΛΒΧΤΜΑΤΤΣΝΜΧΣΚΡΜΘΜΜΥΝΤΙΧΤΒΣΚΡΒΙΤΥΗΖΓΡΖΤΕΕΚΡΦΗΤΟΥΚΡΓΝΤΔΛΠΥΤΡΓΛΤΧΥΙΩΨΛΤΖΨΝΝΞΜΟΓΛΒΤΨΓΒΩΑΥΤΠΣΝΩΔΟΔΛΘΣΜΟΑΡΓΣΦΨΑΦΦΤΣΛΒΛΥΝΜΧΧΥΤΙΙΑΛΕΩΔΝΡΗΦΕΩΛΟΡΚΒΣΚΡΥΤΖΣΣΥΥΙΑΨΓΥΔΤΣΓΞΛΗΥΖΕΘΓΣΜΠΔΒΧΕΩΡΖΖΒΧΤΒΑΕΟΒΗΙΝΣΙΥΝΙΝΘΜΠΔΓΡΚΘΛΛΥΙΦΤΒΣΨΛΦΓΖΣΣΚΟΝΨΤΟΙΙΕΙΔΨΚΙΙΔΨΗΨΚΟΑΛΡΝΚΘΤΩΔΥΤΠΣΝΥΔΖΕΨΒΑΦΑΥΝΜΜΕΚΡΦΝΗΑΡΟΒΡΝΚΒΟΗΑΤΘΤΙΟΚΡΦΡΚΒΔΥΩΡΓΝΩΤΠΘΑΡΓΣΖΖΧΙΖΝΧΤΧΨΣΝΕΘΣΛΨΟΧΤΒΤΧΨΝΘΦΧΝΥΤΙΚΣΚΙΙΛΔΗΨΛΤΩΔΙΕΨΜΕΙΡΚΦΤΑΑΑΖΑΦΤΚΧΧΔΝΦΜΜΗΦΚΟΧΤΒΟΒΛΠΝΠΣΘΖΖΦΗΙΣΕΘΑΩΨΤΖΟΑΛΡΗΙΚΑΤΤΨΙΣΖΟΓΛΒΡΟΧΡΠΨΩΦΙΓΟΔΕΙΤΓΦΙΠΡΕΘΜΩΑΛΕΘΑΝΡΝΥΗΝΘΛΧΣΥΚΦΠΓΣΛΠΦΝΦΝΩΝΑΛΤΓΜΝΝΧΕΘΑΤΖΘΘΚΩΜΗΦΙΠΦΙΨΨΒΤΧΨΩΝΦΓΟΙΧΡΝΤΦΕΒΗΨΖΞΖΗΚΡΦΡΗΘΤΧΕΙΓΕΡΝΓΛΒΝΔΘΜΠΥΡΝΞΜΗΚΡΒΗΓΥΜΧΡΕΜΗΩΜΖΖΕΗΤΖΕΩΔΓΝΤΝΤΩΛΝΧΤΜΟΓΧΔΕΓΡΝΠΨΠΕΣΙΩΔΛΩΡΕΙΙΙΧΝΑΣΖΓΛΨΙΦΔΡΝΗΛΡΠΓΡΝΗΑΔΡΓΖΑΩΣΔΩΤΜΑΥΨΨΖΜΝΣΚΡΥΝΝΘΣΗΑΔΒΨΚΕΩΧΨΑΙΖΑΡΛΒΝΗΒΖΥΤΣΝΓΖΑΜΖΤΝΔΒΖΥΤΙΥΣΘΥΙΛΦΥΛΡΠΖΖΒΖΨΣΥΚΑΔΖΚΘΥΓΟΙΧΙΝΝΥΦΝΜΖΩΝΠΒΝΨΚΒΖΥΔΓΡΑΜΩΘΤΦΤΖΣΣΤΖΒΗΞΟΙΠΞΝΑΨΒΝΠΤΩΝΛΣΤΖΒΝΕΤΛΜΠΕΟΖΚΔΕΖΨΝΒΓΣΣΑΛΡΗΑΛΣΑΦΟΕΙΜ"""</w:t>
      </w:r>
    </w:p>
    <w:p w14:paraId="389CCDF9"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greek_ab_freq = [</w:t>
      </w:r>
    </w:p>
    <w:p w14:paraId="7296ABAF"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ab/>
      </w:r>
      <w:r w:rsidRPr="00E95055">
        <w:rPr>
          <w:rFonts w:ascii="Consolas" w:hAnsi="Consolas" w:cs="Consolas"/>
          <w:sz w:val="16"/>
        </w:rPr>
        <w:tab/>
        <w:t>12, 0.8, 2, 1.7, 8, 0.5, 2.9, 1.3, 7.8, 4.2, 3.3, 4.4, 7.9, 0.6, 9.8, 5.024, 5.009, 4.9, 9.1, 4.3, 1.2, 1.4, 0.2, 1.6</w:t>
      </w:r>
    </w:p>
    <w:p w14:paraId="19455DCD"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ab/>
        <w:t>]</w:t>
      </w:r>
    </w:p>
    <w:p w14:paraId="152C3374"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w:t>
      </w:r>
    </w:p>
    <w:p w14:paraId="5BBEA289"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(key, decoded) = vigenere_decrypt(greek_ab_freq, encoded) # maybe divide by 100</w:t>
      </w:r>
    </w:p>
    <w:p w14:paraId="3B6E40DB"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print("Key:", key)</w:t>
      </w:r>
    </w:p>
    <w:p w14:paraId="0FBAD84B"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print("\nText:", decoded)</w:t>
      </w:r>
    </w:p>
    <w:p w14:paraId="0E087AB5" w14:textId="77777777" w:rsidR="00E95055" w:rsidRPr="00E95055" w:rsidRDefault="00E95055" w:rsidP="00987BC6">
      <w:pPr>
        <w:spacing w:line="240" w:lineRule="auto"/>
        <w:rPr>
          <w:rFonts w:ascii="Consolas" w:hAnsi="Consolas" w:cs="Consolas"/>
          <w:sz w:val="16"/>
        </w:rPr>
      </w:pPr>
      <w:r w:rsidRPr="00E95055">
        <w:rPr>
          <w:rFonts w:ascii="Consolas" w:hAnsi="Consolas" w:cs="Consolas"/>
          <w:sz w:val="16"/>
        </w:rPr>
        <w:t xml:space="preserve"> </w:t>
      </w:r>
    </w:p>
    <w:p w14:paraId="11C6CB0E" w14:textId="765833D6" w:rsidR="00E95055" w:rsidRPr="00E95055" w:rsidRDefault="00E95055" w:rsidP="00987BC6">
      <w:pPr>
        <w:spacing w:line="240" w:lineRule="auto"/>
        <w:rPr>
          <w:rFonts w:ascii="Consolas" w:hAnsi="Consolas" w:cs="Consolas"/>
          <w:sz w:val="16"/>
        </w:rPr>
      </w:pPr>
      <w:r w:rsidRPr="00E95055">
        <w:rPr>
          <w:rFonts w:ascii="Consolas" w:hAnsi="Consolas" w:cs="Consolas"/>
          <w:sz w:val="16"/>
        </w:rPr>
        <w:t>main()</w:t>
      </w:r>
    </w:p>
    <w:p w14:paraId="0B9DEC44" w14:textId="6F27066D" w:rsidR="00E95055" w:rsidRDefault="00E95055" w:rsidP="00E95055">
      <w:pPr>
        <w:pStyle w:val="Heading2"/>
      </w:pPr>
      <w:bookmarkStart w:id="22" w:name="_Toc416715556"/>
      <w:r>
        <w:t>Ex4_code.py</w:t>
      </w:r>
      <w:bookmarkEnd w:id="22"/>
    </w:p>
    <w:p w14:paraId="1B7BDF6E" w14:textId="77777777" w:rsidR="00987BC6" w:rsidRDefault="00987BC6" w:rsidP="00987BC6"/>
    <w:p w14:paraId="426861FB" w14:textId="77777777" w:rsidR="00987BC6" w:rsidRDefault="00987BC6" w:rsidP="00987BC6">
      <w:pPr>
        <w:pStyle w:val="Style1"/>
      </w:pPr>
      <w:r>
        <w:t xml:space="preserve">#! /usr/bin/env python3 </w:t>
      </w:r>
    </w:p>
    <w:p w14:paraId="3983B17A" w14:textId="77777777" w:rsidR="00987BC6" w:rsidRDefault="00987BC6" w:rsidP="00987BC6">
      <w:pPr>
        <w:pStyle w:val="Style1"/>
      </w:pPr>
    </w:p>
    <w:p w14:paraId="0C3C6041" w14:textId="77777777" w:rsidR="00987BC6" w:rsidRDefault="00987BC6" w:rsidP="00987BC6">
      <w:pPr>
        <w:pStyle w:val="Style1"/>
      </w:pPr>
      <w:r>
        <w:lastRenderedPageBreak/>
        <w:t># Shift cipher code</w:t>
      </w:r>
    </w:p>
    <w:p w14:paraId="0345434E" w14:textId="77777777" w:rsidR="00987BC6" w:rsidRDefault="00987BC6" w:rsidP="00987BC6">
      <w:pPr>
        <w:pStyle w:val="Style1"/>
      </w:pPr>
    </w:p>
    <w:p w14:paraId="1333C8D4" w14:textId="77777777" w:rsidR="00987BC6" w:rsidRDefault="00987BC6" w:rsidP="00987BC6">
      <w:pPr>
        <w:pStyle w:val="Style1"/>
      </w:pPr>
    </w:p>
    <w:p w14:paraId="44AC170E" w14:textId="77777777" w:rsidR="00987BC6" w:rsidRDefault="00987BC6" w:rsidP="00987BC6">
      <w:pPr>
        <w:pStyle w:val="Style1"/>
      </w:pPr>
      <w:r>
        <w:t>text = 'ΟΚΗΘΜΦΔΖΘΓΟΘΧΥΚΧΣΦΘΜΦΜΧΓΟΣΨΧΚΠΦΧΘΖΚΠ'</w:t>
      </w:r>
    </w:p>
    <w:p w14:paraId="18FD3ABF" w14:textId="77777777" w:rsidR="00987BC6" w:rsidRDefault="00987BC6" w:rsidP="00987BC6">
      <w:pPr>
        <w:pStyle w:val="Style1"/>
      </w:pPr>
      <w:r>
        <w:t>text2 = list(text)</w:t>
      </w:r>
    </w:p>
    <w:p w14:paraId="45C36FE0" w14:textId="77777777" w:rsidR="00987BC6" w:rsidRDefault="00987BC6" w:rsidP="00987BC6">
      <w:pPr>
        <w:pStyle w:val="Style1"/>
      </w:pPr>
      <w:r>
        <w:t>text_int = list(text)</w:t>
      </w:r>
    </w:p>
    <w:p w14:paraId="75A7D0F1" w14:textId="77777777" w:rsidR="00987BC6" w:rsidRDefault="00987BC6" w:rsidP="00987BC6">
      <w:pPr>
        <w:pStyle w:val="Style1"/>
      </w:pPr>
    </w:p>
    <w:p w14:paraId="4207B552" w14:textId="77777777" w:rsidR="00987BC6" w:rsidRDefault="00987BC6" w:rsidP="00987BC6">
      <w:pPr>
        <w:pStyle w:val="Style1"/>
      </w:pPr>
      <w:r>
        <w:t># Create two invert with each other hashes for Greek uppercase letter-int dictionary (due to inconsistence of sigm inside the ASCII table)</w:t>
      </w:r>
    </w:p>
    <w:p w14:paraId="3CC3E9B9" w14:textId="77777777" w:rsidR="00987BC6" w:rsidRDefault="00987BC6" w:rsidP="00987BC6">
      <w:pPr>
        <w:pStyle w:val="Style1"/>
      </w:pPr>
      <w:r>
        <w:t>let_to_int = {}</w:t>
      </w:r>
    </w:p>
    <w:p w14:paraId="42EA3D5E" w14:textId="77777777" w:rsidR="00987BC6" w:rsidRDefault="00987BC6" w:rsidP="00987BC6">
      <w:pPr>
        <w:pStyle w:val="Style1"/>
      </w:pPr>
      <w:r>
        <w:t>int_to_let = {}</w:t>
      </w:r>
    </w:p>
    <w:p w14:paraId="2F410CDA" w14:textId="77777777" w:rsidR="00987BC6" w:rsidRDefault="00987BC6" w:rsidP="00987BC6">
      <w:pPr>
        <w:pStyle w:val="Style1"/>
      </w:pPr>
    </w:p>
    <w:p w14:paraId="6D96C888" w14:textId="77777777" w:rsidR="00987BC6" w:rsidRDefault="00987BC6" w:rsidP="00987BC6">
      <w:pPr>
        <w:pStyle w:val="Style1"/>
      </w:pPr>
      <w:r>
        <w:t>for i in range (25):</w:t>
      </w:r>
    </w:p>
    <w:p w14:paraId="4C97F23B" w14:textId="77777777" w:rsidR="00987BC6" w:rsidRDefault="00987BC6" w:rsidP="00987BC6">
      <w:pPr>
        <w:pStyle w:val="Style1"/>
      </w:pPr>
      <w:r>
        <w:t xml:space="preserve">    if 913+i &gt; 930:</w:t>
      </w:r>
    </w:p>
    <w:p w14:paraId="7C349FC4" w14:textId="77777777" w:rsidR="00987BC6" w:rsidRDefault="00987BC6" w:rsidP="00987BC6">
      <w:pPr>
        <w:pStyle w:val="Style1"/>
      </w:pPr>
      <w:r>
        <w:t xml:space="preserve">        let_to_int[chr(913+i)] = i-1</w:t>
      </w:r>
    </w:p>
    <w:p w14:paraId="09E21658" w14:textId="77777777" w:rsidR="00987BC6" w:rsidRDefault="00987BC6" w:rsidP="00987BC6">
      <w:pPr>
        <w:pStyle w:val="Style1"/>
      </w:pPr>
      <w:r>
        <w:t xml:space="preserve">        int_to_let[i-1] = chr(913+i)</w:t>
      </w:r>
    </w:p>
    <w:p w14:paraId="417FF66D" w14:textId="77777777" w:rsidR="00987BC6" w:rsidRDefault="00987BC6" w:rsidP="00987BC6">
      <w:pPr>
        <w:pStyle w:val="Style1"/>
      </w:pPr>
      <w:r>
        <w:t xml:space="preserve">    elif 913+i == 930:</w:t>
      </w:r>
    </w:p>
    <w:p w14:paraId="651D7FDF" w14:textId="77777777" w:rsidR="00987BC6" w:rsidRDefault="00987BC6" w:rsidP="00987BC6">
      <w:pPr>
        <w:pStyle w:val="Style1"/>
      </w:pPr>
      <w:r>
        <w:t xml:space="preserve">        continue</w:t>
      </w:r>
    </w:p>
    <w:p w14:paraId="37BF8AC5" w14:textId="77777777" w:rsidR="00987BC6" w:rsidRDefault="00987BC6" w:rsidP="00987BC6">
      <w:pPr>
        <w:pStyle w:val="Style1"/>
      </w:pPr>
      <w:r>
        <w:t xml:space="preserve">    else:</w:t>
      </w:r>
    </w:p>
    <w:p w14:paraId="4A3B6B9A" w14:textId="77777777" w:rsidR="00987BC6" w:rsidRDefault="00987BC6" w:rsidP="00987BC6">
      <w:pPr>
        <w:pStyle w:val="Style1"/>
      </w:pPr>
      <w:r>
        <w:t xml:space="preserve">        let_to_int[chr(913+i)] = i</w:t>
      </w:r>
    </w:p>
    <w:p w14:paraId="649BCA16" w14:textId="77777777" w:rsidR="00987BC6" w:rsidRDefault="00987BC6" w:rsidP="00987BC6">
      <w:pPr>
        <w:pStyle w:val="Style1"/>
      </w:pPr>
      <w:r>
        <w:t xml:space="preserve">        int_to_let[i] = chr(913+i)</w:t>
      </w:r>
    </w:p>
    <w:p w14:paraId="47A49159" w14:textId="77777777" w:rsidR="00987BC6" w:rsidRDefault="00987BC6" w:rsidP="00987BC6">
      <w:pPr>
        <w:pStyle w:val="Style1"/>
      </w:pPr>
    </w:p>
    <w:p w14:paraId="0F68D7A1" w14:textId="77777777" w:rsidR="00987BC6" w:rsidRDefault="00987BC6" w:rsidP="00987BC6">
      <w:pPr>
        <w:pStyle w:val="Style1"/>
      </w:pPr>
    </w:p>
    <w:p w14:paraId="4424FC3A" w14:textId="77777777" w:rsidR="00987BC6" w:rsidRDefault="00987BC6" w:rsidP="00987BC6">
      <w:pPr>
        <w:pStyle w:val="Style1"/>
      </w:pPr>
      <w:r>
        <w:t>for i in range(len(text)):</w:t>
      </w:r>
    </w:p>
    <w:p w14:paraId="59ED1483" w14:textId="77777777" w:rsidR="00987BC6" w:rsidRDefault="00987BC6" w:rsidP="00987BC6">
      <w:pPr>
        <w:pStyle w:val="Style1"/>
      </w:pPr>
      <w:r>
        <w:t xml:space="preserve">    text_int[i] = let_to_int[text[i]]</w:t>
      </w:r>
    </w:p>
    <w:p w14:paraId="7738BE74" w14:textId="77777777" w:rsidR="00987BC6" w:rsidRDefault="00987BC6" w:rsidP="00987BC6">
      <w:pPr>
        <w:pStyle w:val="Style1"/>
      </w:pPr>
    </w:p>
    <w:p w14:paraId="56EF5250" w14:textId="77777777" w:rsidR="00987BC6" w:rsidRDefault="00987BC6" w:rsidP="00987BC6">
      <w:pPr>
        <w:pStyle w:val="Style1"/>
      </w:pPr>
    </w:p>
    <w:p w14:paraId="3635AFBD" w14:textId="77777777" w:rsidR="00987BC6" w:rsidRDefault="00987BC6" w:rsidP="00987BC6">
      <w:pPr>
        <w:pStyle w:val="Style1"/>
      </w:pPr>
      <w:r>
        <w:t xml:space="preserve">if __name__=="__main__":    </w:t>
      </w:r>
    </w:p>
    <w:p w14:paraId="44A3B5FC" w14:textId="77777777" w:rsidR="00987BC6" w:rsidRDefault="00987BC6" w:rsidP="00987BC6">
      <w:pPr>
        <w:pStyle w:val="Style1"/>
      </w:pPr>
      <w:r>
        <w:t xml:space="preserve">    for i in range(25):</w:t>
      </w:r>
    </w:p>
    <w:p w14:paraId="57895398" w14:textId="77777777" w:rsidR="00987BC6" w:rsidRDefault="00987BC6" w:rsidP="00987BC6">
      <w:pPr>
        <w:pStyle w:val="Style1"/>
      </w:pPr>
      <w:r>
        <w:t xml:space="preserve">        for j in range(len(text)):</w:t>
      </w:r>
    </w:p>
    <w:p w14:paraId="4A58E042" w14:textId="77777777" w:rsidR="00987BC6" w:rsidRDefault="00987BC6" w:rsidP="00987BC6">
      <w:pPr>
        <w:pStyle w:val="Style1"/>
      </w:pPr>
      <w:r>
        <w:t xml:space="preserve">            text2[j] = int_to_let[(text_int[j]+i)%24]</w:t>
      </w:r>
    </w:p>
    <w:p w14:paraId="430424B4" w14:textId="4EA02F59" w:rsidR="00987BC6" w:rsidRPr="00987BC6" w:rsidRDefault="00987BC6" w:rsidP="00987BC6">
      <w:pPr>
        <w:pStyle w:val="Style1"/>
      </w:pPr>
      <w:r>
        <w:t xml:space="preserve">        print(''.join(text2))</w:t>
      </w:r>
    </w:p>
    <w:p w14:paraId="447DA87F" w14:textId="59FCB543" w:rsidR="00E95055" w:rsidRDefault="00E95055" w:rsidP="00E95055">
      <w:pPr>
        <w:pStyle w:val="Heading2"/>
      </w:pPr>
      <w:bookmarkStart w:id="23" w:name="_Toc416715557"/>
      <w:r>
        <w:t>Ex5_code.py</w:t>
      </w:r>
      <w:bookmarkEnd w:id="23"/>
    </w:p>
    <w:p w14:paraId="27BAD034" w14:textId="77777777" w:rsidR="00987BC6" w:rsidRDefault="00987BC6" w:rsidP="00987BC6">
      <w:pPr>
        <w:pStyle w:val="Style1"/>
      </w:pPr>
      <w:r>
        <w:t>#/usr/bin/env python3</w:t>
      </w:r>
    </w:p>
    <w:p w14:paraId="44D23375" w14:textId="77777777" w:rsidR="00987BC6" w:rsidRDefault="00987BC6" w:rsidP="00987BC6">
      <w:pPr>
        <w:pStyle w:val="Style1"/>
      </w:pPr>
    </w:p>
    <w:p w14:paraId="4F0CDDCE" w14:textId="77777777" w:rsidR="00987BC6" w:rsidRDefault="00987BC6" w:rsidP="00987BC6">
      <w:pPr>
        <w:pStyle w:val="Style1"/>
      </w:pPr>
      <w:r>
        <w:t>from Crypto.Cipher import AES</w:t>
      </w:r>
    </w:p>
    <w:p w14:paraId="3BA5FA8F" w14:textId="77777777" w:rsidR="00987BC6" w:rsidRDefault="00987BC6" w:rsidP="00987BC6">
      <w:pPr>
        <w:pStyle w:val="Style1"/>
      </w:pPr>
      <w:r>
        <w:t>import binascii</w:t>
      </w:r>
    </w:p>
    <w:p w14:paraId="698A07CE" w14:textId="77777777" w:rsidR="00987BC6" w:rsidRDefault="00987BC6" w:rsidP="00987BC6">
      <w:pPr>
        <w:pStyle w:val="Style1"/>
      </w:pPr>
      <w:r>
        <w:t>import copy</w:t>
      </w:r>
    </w:p>
    <w:p w14:paraId="6F5A4B17" w14:textId="77777777" w:rsidR="00987BC6" w:rsidRDefault="00987BC6" w:rsidP="00987BC6">
      <w:pPr>
        <w:pStyle w:val="Style1"/>
      </w:pPr>
      <w:r>
        <w:lastRenderedPageBreak/>
        <w:t>import string</w:t>
      </w:r>
    </w:p>
    <w:p w14:paraId="75FFA8B7" w14:textId="77777777" w:rsidR="00987BC6" w:rsidRDefault="00987BC6" w:rsidP="00987BC6">
      <w:pPr>
        <w:pStyle w:val="Style1"/>
      </w:pPr>
      <w:r>
        <w:t>import random</w:t>
      </w:r>
    </w:p>
    <w:p w14:paraId="6BF85BF4" w14:textId="77777777" w:rsidR="00987BC6" w:rsidRDefault="00987BC6" w:rsidP="00987BC6">
      <w:pPr>
        <w:pStyle w:val="Style1"/>
      </w:pPr>
    </w:p>
    <w:p w14:paraId="31EC9A00" w14:textId="77777777" w:rsidR="00987BC6" w:rsidRDefault="00987BC6" w:rsidP="00987BC6">
      <w:pPr>
        <w:pStyle w:val="Style1"/>
      </w:pPr>
    </w:p>
    <w:p w14:paraId="5CDCBD4D" w14:textId="77777777" w:rsidR="00987BC6" w:rsidRDefault="00987BC6" w:rsidP="00987BC6">
      <w:pPr>
        <w:pStyle w:val="Style1"/>
      </w:pPr>
    </w:p>
    <w:p w14:paraId="1B5721DE" w14:textId="77777777" w:rsidR="00987BC6" w:rsidRDefault="00987BC6" w:rsidP="00987BC6">
      <w:pPr>
        <w:pStyle w:val="Style1"/>
      </w:pPr>
      <w:r>
        <w:t># Avalanche effect in AES</w:t>
      </w:r>
    </w:p>
    <w:p w14:paraId="78BB14E4" w14:textId="77777777" w:rsidR="00987BC6" w:rsidRDefault="00987BC6" w:rsidP="00987BC6">
      <w:pPr>
        <w:pStyle w:val="Style1"/>
      </w:pPr>
    </w:p>
    <w:p w14:paraId="3C1D6777" w14:textId="77777777" w:rsidR="00987BC6" w:rsidRDefault="00987BC6" w:rsidP="00987BC6">
      <w:pPr>
        <w:pStyle w:val="Style1"/>
      </w:pPr>
      <w:r>
        <w:t>NUMBER_OF_INPUTS = 80 # Number of inputs from which we gather results</w:t>
      </w:r>
    </w:p>
    <w:p w14:paraId="4F1704CA" w14:textId="77777777" w:rsidR="00987BC6" w:rsidRDefault="00987BC6" w:rsidP="00987BC6">
      <w:pPr>
        <w:pStyle w:val="Style1"/>
      </w:pPr>
    </w:p>
    <w:p w14:paraId="411F9AF1" w14:textId="77777777" w:rsidR="00987BC6" w:rsidRDefault="00987BC6" w:rsidP="00987BC6">
      <w:pPr>
        <w:pStyle w:val="Style1"/>
      </w:pPr>
      <w:r>
        <w:t># Encrypt message with AES</w:t>
      </w:r>
    </w:p>
    <w:p w14:paraId="7487D60E" w14:textId="77777777" w:rsidR="00987BC6" w:rsidRDefault="00987BC6" w:rsidP="00987BC6">
      <w:pPr>
        <w:pStyle w:val="Style1"/>
      </w:pPr>
      <w:r>
        <w:t>def encrypt(key, bin_message):</w:t>
      </w:r>
    </w:p>
    <w:p w14:paraId="1A2BD45E" w14:textId="77777777" w:rsidR="00987BC6" w:rsidRDefault="00987BC6" w:rsidP="00987BC6">
      <w:pPr>
        <w:pStyle w:val="Style1"/>
      </w:pPr>
      <w:r>
        <w:tab/>
        <w:t>obj = AES.new(key, AES.MODE_ECB)</w:t>
      </w:r>
    </w:p>
    <w:p w14:paraId="1E7EE89A" w14:textId="77777777" w:rsidR="00987BC6" w:rsidRDefault="00987BC6" w:rsidP="00987BC6">
      <w:pPr>
        <w:pStyle w:val="Style1"/>
      </w:pPr>
      <w:r>
        <w:tab/>
        <w:t>ciphertext1 = binascii.hexlify(obj.encrypt(bin_message))</w:t>
      </w:r>
    </w:p>
    <w:p w14:paraId="05AE163E" w14:textId="77777777" w:rsidR="00987BC6" w:rsidRDefault="00987BC6" w:rsidP="00987BC6">
      <w:pPr>
        <w:pStyle w:val="Style1"/>
      </w:pPr>
      <w:r>
        <w:tab/>
        <w:t>ciphertext = bin(int(ciphertext1, 16))[2:]</w:t>
      </w:r>
    </w:p>
    <w:p w14:paraId="02980824" w14:textId="77777777" w:rsidR="00987BC6" w:rsidRDefault="00987BC6" w:rsidP="00987BC6">
      <w:pPr>
        <w:pStyle w:val="Style1"/>
      </w:pPr>
      <w:r>
        <w:tab/>
        <w:t>ciphertext = '0000000000000000'[:128-len(ciphertext)] + ciphertext # padding to the front for having the same length in ciphertexts</w:t>
      </w:r>
    </w:p>
    <w:p w14:paraId="1D7D08B9" w14:textId="77777777" w:rsidR="00987BC6" w:rsidRDefault="00987BC6" w:rsidP="00987BC6">
      <w:pPr>
        <w:pStyle w:val="Style1"/>
      </w:pPr>
      <w:r>
        <w:tab/>
        <w:t>return ciphertext</w:t>
      </w:r>
    </w:p>
    <w:p w14:paraId="60C46B29" w14:textId="77777777" w:rsidR="00987BC6" w:rsidRDefault="00987BC6" w:rsidP="00987BC6">
      <w:pPr>
        <w:pStyle w:val="Style1"/>
      </w:pPr>
    </w:p>
    <w:p w14:paraId="6A4FFF73" w14:textId="77777777" w:rsidR="00987BC6" w:rsidRDefault="00987BC6" w:rsidP="00987BC6">
      <w:pPr>
        <w:pStyle w:val="Style1"/>
      </w:pPr>
    </w:p>
    <w:p w14:paraId="1A07CCC6" w14:textId="77777777" w:rsidR="00987BC6" w:rsidRDefault="00987BC6" w:rsidP="00987BC6">
      <w:pPr>
        <w:pStyle w:val="Style1"/>
      </w:pPr>
      <w:r>
        <w:t># Measure the number of different bits between two encrypted messages</w:t>
      </w:r>
    </w:p>
    <w:p w14:paraId="38479448" w14:textId="77777777" w:rsidR="00987BC6" w:rsidRDefault="00987BC6" w:rsidP="00987BC6">
      <w:pPr>
        <w:pStyle w:val="Style1"/>
      </w:pPr>
      <w:r>
        <w:t>def bin_distance(key, message1, message2):</w:t>
      </w:r>
    </w:p>
    <w:p w14:paraId="2D106B85" w14:textId="77777777" w:rsidR="00987BC6" w:rsidRDefault="00987BC6" w:rsidP="00987BC6">
      <w:pPr>
        <w:pStyle w:val="Style1"/>
      </w:pPr>
      <w:r>
        <w:tab/>
        <w:t># message 1 and message 2 MUST have the same length and differ by one bit</w:t>
      </w:r>
    </w:p>
    <w:p w14:paraId="69F98D3A" w14:textId="77777777" w:rsidR="00987BC6" w:rsidRDefault="00987BC6" w:rsidP="00987BC6">
      <w:pPr>
        <w:pStyle w:val="Style1"/>
      </w:pPr>
      <w:r>
        <w:tab/>
        <w:t>ciphertext1 = encrypt(key, message1)</w:t>
      </w:r>
    </w:p>
    <w:p w14:paraId="25ABE7F4" w14:textId="77777777" w:rsidR="00987BC6" w:rsidRDefault="00987BC6" w:rsidP="00987BC6">
      <w:pPr>
        <w:pStyle w:val="Style1"/>
      </w:pPr>
      <w:r>
        <w:tab/>
        <w:t>ciphertext2 = encrypt(key, message2)</w:t>
      </w:r>
    </w:p>
    <w:p w14:paraId="4EEE351C" w14:textId="77777777" w:rsidR="00987BC6" w:rsidRDefault="00987BC6" w:rsidP="00987BC6">
      <w:pPr>
        <w:pStyle w:val="Style1"/>
      </w:pPr>
      <w:r>
        <w:tab/>
        <w:t>counter = 0</w:t>
      </w:r>
    </w:p>
    <w:p w14:paraId="2378593A" w14:textId="77777777" w:rsidR="00987BC6" w:rsidRDefault="00987BC6" w:rsidP="00987BC6">
      <w:pPr>
        <w:pStyle w:val="Style1"/>
      </w:pPr>
      <w:r>
        <w:tab/>
        <w:t>counter_step = 0</w:t>
      </w:r>
    </w:p>
    <w:p w14:paraId="5B03C8AE" w14:textId="77777777" w:rsidR="00987BC6" w:rsidRDefault="00987BC6" w:rsidP="00987BC6">
      <w:pPr>
        <w:pStyle w:val="Style1"/>
      </w:pPr>
      <w:r>
        <w:tab/>
        <w:t>for character in ciphertext1:</w:t>
      </w:r>
    </w:p>
    <w:p w14:paraId="3B36A768" w14:textId="77777777" w:rsidR="00987BC6" w:rsidRDefault="00987BC6" w:rsidP="00987BC6">
      <w:pPr>
        <w:pStyle w:val="Style1"/>
      </w:pPr>
      <w:r>
        <w:tab/>
      </w:r>
      <w:r>
        <w:tab/>
        <w:t>if ciphertext1[counter_step] != ciphertext2[counter_step]:</w:t>
      </w:r>
    </w:p>
    <w:p w14:paraId="3AC125B6" w14:textId="77777777" w:rsidR="00987BC6" w:rsidRDefault="00987BC6" w:rsidP="00987BC6">
      <w:pPr>
        <w:pStyle w:val="Style1"/>
      </w:pPr>
      <w:r>
        <w:tab/>
      </w:r>
      <w:r>
        <w:tab/>
      </w:r>
      <w:r>
        <w:tab/>
        <w:t>counter += 1</w:t>
      </w:r>
    </w:p>
    <w:p w14:paraId="1ED0844C" w14:textId="77777777" w:rsidR="00987BC6" w:rsidRDefault="00987BC6" w:rsidP="00987BC6">
      <w:pPr>
        <w:pStyle w:val="Style1"/>
      </w:pPr>
      <w:r>
        <w:tab/>
      </w:r>
      <w:r>
        <w:tab/>
        <w:t>counter_step += 1</w:t>
      </w:r>
    </w:p>
    <w:p w14:paraId="40700E88" w14:textId="77777777" w:rsidR="00987BC6" w:rsidRDefault="00987BC6" w:rsidP="00987BC6">
      <w:pPr>
        <w:pStyle w:val="Style1"/>
      </w:pPr>
      <w:r>
        <w:tab/>
        <w:t>return counter</w:t>
      </w:r>
    </w:p>
    <w:p w14:paraId="25EA56B8" w14:textId="77777777" w:rsidR="00987BC6" w:rsidRDefault="00987BC6" w:rsidP="00987BC6">
      <w:pPr>
        <w:pStyle w:val="Style1"/>
      </w:pPr>
    </w:p>
    <w:p w14:paraId="2A0D861F" w14:textId="77777777" w:rsidR="00987BC6" w:rsidRDefault="00987BC6" w:rsidP="00987BC6">
      <w:pPr>
        <w:pStyle w:val="Style1"/>
      </w:pPr>
      <w:r>
        <w:t># Generate a random string</w:t>
      </w:r>
    </w:p>
    <w:p w14:paraId="63DF0C5B" w14:textId="77777777" w:rsidR="00987BC6" w:rsidRDefault="00987BC6" w:rsidP="00987BC6">
      <w:pPr>
        <w:pStyle w:val="Style1"/>
      </w:pPr>
      <w:r>
        <w:t>def string_gen(size=16, chars=string.ascii_lowercase + string.digits):</w:t>
      </w:r>
    </w:p>
    <w:p w14:paraId="7EE9E8A1" w14:textId="77777777" w:rsidR="00987BC6" w:rsidRDefault="00987BC6" w:rsidP="00987BC6">
      <w:pPr>
        <w:pStyle w:val="Style1"/>
      </w:pPr>
      <w:r>
        <w:tab/>
        <w:t>return ''.join(random.choice(chars) for _ in range(size))</w:t>
      </w:r>
    </w:p>
    <w:p w14:paraId="6E8E6611" w14:textId="77777777" w:rsidR="00987BC6" w:rsidRDefault="00987BC6" w:rsidP="00987BC6">
      <w:pPr>
        <w:pStyle w:val="Style1"/>
      </w:pPr>
    </w:p>
    <w:p w14:paraId="67EE847F" w14:textId="77777777" w:rsidR="00987BC6" w:rsidRDefault="00987BC6" w:rsidP="00987BC6">
      <w:pPr>
        <w:pStyle w:val="Style1"/>
      </w:pPr>
      <w:r>
        <w:t># Convert string to bitstring</w:t>
      </w:r>
    </w:p>
    <w:p w14:paraId="445DF2C0" w14:textId="77777777" w:rsidR="00987BC6" w:rsidRDefault="00987BC6" w:rsidP="00987BC6">
      <w:pPr>
        <w:pStyle w:val="Style1"/>
      </w:pPr>
      <w:r>
        <w:t>def tobits(s):</w:t>
      </w:r>
    </w:p>
    <w:p w14:paraId="633677D4" w14:textId="77777777" w:rsidR="00987BC6" w:rsidRDefault="00987BC6" w:rsidP="00987BC6">
      <w:pPr>
        <w:pStyle w:val="Style1"/>
      </w:pPr>
      <w:r>
        <w:lastRenderedPageBreak/>
        <w:t xml:space="preserve">    result = []</w:t>
      </w:r>
    </w:p>
    <w:p w14:paraId="3B9FF62E" w14:textId="77777777" w:rsidR="00987BC6" w:rsidRDefault="00987BC6" w:rsidP="00987BC6">
      <w:pPr>
        <w:pStyle w:val="Style1"/>
      </w:pPr>
      <w:r>
        <w:t xml:space="preserve">    for c in s:</w:t>
      </w:r>
    </w:p>
    <w:p w14:paraId="02B40759" w14:textId="77777777" w:rsidR="00987BC6" w:rsidRDefault="00987BC6" w:rsidP="00987BC6">
      <w:pPr>
        <w:pStyle w:val="Style1"/>
      </w:pPr>
      <w:r>
        <w:t xml:space="preserve">        bits = bin(ord(c))[2:]</w:t>
      </w:r>
    </w:p>
    <w:p w14:paraId="4F8AA37E" w14:textId="77777777" w:rsidR="00987BC6" w:rsidRDefault="00987BC6" w:rsidP="00987BC6">
      <w:pPr>
        <w:pStyle w:val="Style1"/>
      </w:pPr>
      <w:r>
        <w:t xml:space="preserve">        bits = '00000000'[len(bits):] + bits</w:t>
      </w:r>
    </w:p>
    <w:p w14:paraId="14AF0187" w14:textId="77777777" w:rsidR="00987BC6" w:rsidRDefault="00987BC6" w:rsidP="00987BC6">
      <w:pPr>
        <w:pStyle w:val="Style1"/>
      </w:pPr>
      <w:r>
        <w:t xml:space="preserve">        result.extend([int(b) for b in bits])</w:t>
      </w:r>
    </w:p>
    <w:p w14:paraId="18DA5FFA" w14:textId="77777777" w:rsidR="00987BC6" w:rsidRDefault="00987BC6" w:rsidP="00987BC6">
      <w:pPr>
        <w:pStyle w:val="Style1"/>
      </w:pPr>
      <w:r>
        <w:t xml:space="preserve">    return result</w:t>
      </w:r>
    </w:p>
    <w:p w14:paraId="0CA0BBB0" w14:textId="77777777" w:rsidR="00987BC6" w:rsidRDefault="00987BC6" w:rsidP="00987BC6">
      <w:pPr>
        <w:pStyle w:val="Style1"/>
      </w:pPr>
    </w:p>
    <w:p w14:paraId="0D4CF574" w14:textId="77777777" w:rsidR="00987BC6" w:rsidRDefault="00987BC6" w:rsidP="00987BC6">
      <w:pPr>
        <w:pStyle w:val="Style1"/>
      </w:pPr>
      <w:r>
        <w:t># Convert bistring to string</w:t>
      </w:r>
    </w:p>
    <w:p w14:paraId="5C71248D" w14:textId="77777777" w:rsidR="00987BC6" w:rsidRDefault="00987BC6" w:rsidP="00987BC6">
      <w:pPr>
        <w:pStyle w:val="Style1"/>
      </w:pPr>
      <w:r>
        <w:t>def frombits(bits):</w:t>
      </w:r>
    </w:p>
    <w:p w14:paraId="7B942503" w14:textId="77777777" w:rsidR="00987BC6" w:rsidRDefault="00987BC6" w:rsidP="00987BC6">
      <w:pPr>
        <w:pStyle w:val="Style1"/>
      </w:pPr>
      <w:r>
        <w:t xml:space="preserve">    chars = []</w:t>
      </w:r>
    </w:p>
    <w:p w14:paraId="7D5CE497" w14:textId="77777777" w:rsidR="00987BC6" w:rsidRDefault="00987BC6" w:rsidP="00987BC6">
      <w:pPr>
        <w:pStyle w:val="Style1"/>
      </w:pPr>
      <w:r>
        <w:t xml:space="preserve">    for b in range(int(len(bits) / 8)):</w:t>
      </w:r>
    </w:p>
    <w:p w14:paraId="6FBA6279" w14:textId="77777777" w:rsidR="00987BC6" w:rsidRDefault="00987BC6" w:rsidP="00987BC6">
      <w:pPr>
        <w:pStyle w:val="Style1"/>
      </w:pPr>
      <w:r>
        <w:t xml:space="preserve">        byte = bits[b*8:(b+1)*8]</w:t>
      </w:r>
    </w:p>
    <w:p w14:paraId="5C60B244" w14:textId="77777777" w:rsidR="00987BC6" w:rsidRDefault="00987BC6" w:rsidP="00987BC6">
      <w:pPr>
        <w:pStyle w:val="Style1"/>
      </w:pPr>
      <w:r>
        <w:t xml:space="preserve">        chars.append(chr(int(''.join([str(bit) for bit in byte]), 2)))</w:t>
      </w:r>
    </w:p>
    <w:p w14:paraId="04A3D3B7" w14:textId="77777777" w:rsidR="00987BC6" w:rsidRDefault="00987BC6" w:rsidP="00987BC6">
      <w:pPr>
        <w:pStyle w:val="Style1"/>
      </w:pPr>
      <w:r>
        <w:t xml:space="preserve">    return ''.join(chars)</w:t>
      </w:r>
    </w:p>
    <w:p w14:paraId="1BFDD45F" w14:textId="77777777" w:rsidR="00987BC6" w:rsidRDefault="00987BC6" w:rsidP="00987BC6">
      <w:pPr>
        <w:pStyle w:val="Style1"/>
      </w:pPr>
    </w:p>
    <w:p w14:paraId="73C8FF86" w14:textId="77777777" w:rsidR="00987BC6" w:rsidRDefault="00987BC6" w:rsidP="00987BC6">
      <w:pPr>
        <w:pStyle w:val="Style1"/>
      </w:pPr>
      <w:r>
        <w:t>if __name__ == "__main__":</w:t>
      </w:r>
    </w:p>
    <w:p w14:paraId="00FFAEAC" w14:textId="77777777" w:rsidR="00987BC6" w:rsidRDefault="00987BC6" w:rsidP="00987BC6">
      <w:pPr>
        <w:pStyle w:val="Style1"/>
      </w:pPr>
      <w:r>
        <w:tab/>
        <w:t>samples = []</w:t>
      </w:r>
    </w:p>
    <w:p w14:paraId="6BDC9AAE" w14:textId="77777777" w:rsidR="00987BC6" w:rsidRDefault="00987BC6" w:rsidP="00987BC6">
      <w:pPr>
        <w:pStyle w:val="Style1"/>
      </w:pPr>
      <w:r>
        <w:tab/>
        <w:t>samples_diff = []</w:t>
      </w:r>
    </w:p>
    <w:p w14:paraId="0926E6C6" w14:textId="77777777" w:rsidR="00987BC6" w:rsidRDefault="00987BC6" w:rsidP="00987BC6">
      <w:pPr>
        <w:pStyle w:val="Style1"/>
      </w:pPr>
      <w:r>
        <w:tab/>
        <w:t>for i in range(NUMBER_OF_INPUTS):</w:t>
      </w:r>
    </w:p>
    <w:p w14:paraId="346FE59D" w14:textId="77777777" w:rsidR="00987BC6" w:rsidRDefault="00987BC6" w:rsidP="00987BC6">
      <w:pPr>
        <w:pStyle w:val="Style1"/>
      </w:pPr>
      <w:r>
        <w:tab/>
      </w:r>
      <w:r>
        <w:tab/>
        <w:t>samples.append(string_gen())</w:t>
      </w:r>
    </w:p>
    <w:p w14:paraId="43C88DE7" w14:textId="77777777" w:rsidR="00987BC6" w:rsidRDefault="00987BC6" w:rsidP="00987BC6">
      <w:pPr>
        <w:pStyle w:val="Style1"/>
      </w:pPr>
    </w:p>
    <w:p w14:paraId="7FF8B6E6" w14:textId="77777777" w:rsidR="00987BC6" w:rsidRDefault="00987BC6" w:rsidP="00987BC6">
      <w:pPr>
        <w:pStyle w:val="Style1"/>
      </w:pPr>
      <w:r>
        <w:tab/>
        <w:t>samples_diff = []</w:t>
      </w:r>
    </w:p>
    <w:p w14:paraId="038D898C" w14:textId="77777777" w:rsidR="00987BC6" w:rsidRDefault="00987BC6" w:rsidP="00987BC6">
      <w:pPr>
        <w:pStyle w:val="Style1"/>
      </w:pPr>
      <w:r>
        <w:tab/>
        <w:t>for i in range(NUMBER_OF_INPUTS):</w:t>
      </w:r>
    </w:p>
    <w:p w14:paraId="67E27A3A" w14:textId="77777777" w:rsidR="00987BC6" w:rsidRDefault="00987BC6" w:rsidP="00987BC6">
      <w:pPr>
        <w:pStyle w:val="Style1"/>
      </w:pPr>
      <w:r>
        <w:tab/>
      </w:r>
      <w:r>
        <w:tab/>
        <w:t>bitstring = tobits(samples[i])</w:t>
      </w:r>
    </w:p>
    <w:p w14:paraId="7677F003" w14:textId="77777777" w:rsidR="00987BC6" w:rsidRDefault="00987BC6" w:rsidP="00987BC6">
      <w:pPr>
        <w:pStyle w:val="Style1"/>
      </w:pPr>
      <w:r>
        <w:tab/>
      </w:r>
      <w:r>
        <w:tab/>
        <w:t>position_to_change = random.randint(0, len(bitstring)-1)</w:t>
      </w:r>
    </w:p>
    <w:p w14:paraId="723FA756" w14:textId="77777777" w:rsidR="00987BC6" w:rsidRDefault="00987BC6" w:rsidP="00987BC6">
      <w:pPr>
        <w:pStyle w:val="Style1"/>
      </w:pPr>
      <w:r>
        <w:tab/>
      </w:r>
      <w:r>
        <w:tab/>
        <w:t>bitstring_list = list(bitstring)</w:t>
      </w:r>
    </w:p>
    <w:p w14:paraId="0F037F03" w14:textId="77777777" w:rsidR="00987BC6" w:rsidRDefault="00987BC6" w:rsidP="00987BC6">
      <w:pPr>
        <w:pStyle w:val="Style1"/>
      </w:pPr>
      <w:r>
        <w:tab/>
      </w:r>
      <w:r>
        <w:tab/>
        <w:t>if bitstring_list[position_to_change] == 0:</w:t>
      </w:r>
    </w:p>
    <w:p w14:paraId="142C57CE" w14:textId="77777777" w:rsidR="00987BC6" w:rsidRDefault="00987BC6" w:rsidP="00987BC6">
      <w:pPr>
        <w:pStyle w:val="Style1"/>
      </w:pPr>
      <w:r>
        <w:tab/>
      </w:r>
      <w:r>
        <w:tab/>
      </w:r>
      <w:r>
        <w:tab/>
        <w:t>bitstring_list[position_to_change] = 1</w:t>
      </w:r>
    </w:p>
    <w:p w14:paraId="043138C8" w14:textId="77777777" w:rsidR="00987BC6" w:rsidRDefault="00987BC6" w:rsidP="00987BC6">
      <w:pPr>
        <w:pStyle w:val="Style1"/>
      </w:pPr>
      <w:r>
        <w:tab/>
      </w:r>
      <w:r>
        <w:tab/>
        <w:t>else:</w:t>
      </w:r>
    </w:p>
    <w:p w14:paraId="6F5BF3F2" w14:textId="77777777" w:rsidR="00987BC6" w:rsidRDefault="00987BC6" w:rsidP="00987BC6">
      <w:pPr>
        <w:pStyle w:val="Style1"/>
      </w:pPr>
      <w:r>
        <w:tab/>
      </w:r>
      <w:r>
        <w:tab/>
      </w:r>
      <w:r>
        <w:tab/>
        <w:t>bitstring_list[position_to_change] = 0</w:t>
      </w:r>
    </w:p>
    <w:p w14:paraId="35AA79F5" w14:textId="77777777" w:rsidR="00987BC6" w:rsidRDefault="00987BC6" w:rsidP="00987BC6">
      <w:pPr>
        <w:pStyle w:val="Style1"/>
      </w:pPr>
      <w:r>
        <w:tab/>
      </w:r>
      <w:r>
        <w:tab/>
        <w:t>samples_diff.append(frombits(bitstring_list))</w:t>
      </w:r>
    </w:p>
    <w:p w14:paraId="68158D55" w14:textId="77777777" w:rsidR="00987BC6" w:rsidRDefault="00987BC6" w:rsidP="00987BC6">
      <w:pPr>
        <w:pStyle w:val="Style1"/>
      </w:pPr>
    </w:p>
    <w:p w14:paraId="1DDBF436" w14:textId="77777777" w:rsidR="00987BC6" w:rsidRDefault="00987BC6" w:rsidP="00987BC6">
      <w:pPr>
        <w:pStyle w:val="Style1"/>
      </w:pPr>
      <w:r>
        <w:tab/>
        <w:t>results = []</w:t>
      </w:r>
    </w:p>
    <w:p w14:paraId="1A347889" w14:textId="77777777" w:rsidR="00987BC6" w:rsidRDefault="00987BC6" w:rsidP="00987BC6">
      <w:pPr>
        <w:pStyle w:val="Style1"/>
      </w:pPr>
      <w:r>
        <w:tab/>
        <w:t>for i in range(NUMBER_OF_INPUTS):</w:t>
      </w:r>
    </w:p>
    <w:p w14:paraId="6A00ED18" w14:textId="77777777" w:rsidR="00987BC6" w:rsidRDefault="00987BC6" w:rsidP="00987BC6">
      <w:pPr>
        <w:pStyle w:val="Style1"/>
      </w:pPr>
      <w:r>
        <w:tab/>
      </w:r>
      <w:r>
        <w:tab/>
        <w:t>try:</w:t>
      </w:r>
    </w:p>
    <w:p w14:paraId="40949CF1" w14:textId="77777777" w:rsidR="00987BC6" w:rsidRDefault="00987BC6" w:rsidP="00987BC6">
      <w:pPr>
        <w:pStyle w:val="Style1"/>
      </w:pPr>
      <w:r>
        <w:tab/>
      </w:r>
      <w:r>
        <w:tab/>
      </w:r>
      <w:r>
        <w:tab/>
        <w:t>results.append(bin_distance(b"somethinsomethin", samples[i], samples_diff[i]))</w:t>
      </w:r>
    </w:p>
    <w:p w14:paraId="2055A09F" w14:textId="77777777" w:rsidR="00987BC6" w:rsidRDefault="00987BC6" w:rsidP="00987BC6">
      <w:pPr>
        <w:pStyle w:val="Style1"/>
      </w:pPr>
      <w:r>
        <w:tab/>
      </w:r>
      <w:r>
        <w:tab/>
        <w:t>except: # We opt for not catching the errors due to different lengths of strings in the Greek language</w:t>
      </w:r>
    </w:p>
    <w:p w14:paraId="0FFFA9CA" w14:textId="77777777" w:rsidR="00987BC6" w:rsidRDefault="00987BC6" w:rsidP="00987BC6">
      <w:pPr>
        <w:pStyle w:val="Style1"/>
      </w:pPr>
      <w:r>
        <w:lastRenderedPageBreak/>
        <w:tab/>
      </w:r>
      <w:r>
        <w:tab/>
      </w:r>
      <w:r>
        <w:tab/>
        <w:t>pass</w:t>
      </w:r>
    </w:p>
    <w:p w14:paraId="5E215C6F" w14:textId="77777777" w:rsidR="00987BC6" w:rsidRDefault="00987BC6" w:rsidP="00987BC6">
      <w:pPr>
        <w:pStyle w:val="Style1"/>
      </w:pPr>
    </w:p>
    <w:p w14:paraId="40E3F50D" w14:textId="77777777" w:rsidR="00987BC6" w:rsidRDefault="00987BC6" w:rsidP="00987BC6">
      <w:pPr>
        <w:pStyle w:val="Style1"/>
      </w:pPr>
      <w:r>
        <w:tab/>
        <w:t>print("The average number of different bits measured by "+str(len(results))+" messages is:")</w:t>
      </w:r>
    </w:p>
    <w:p w14:paraId="3ABB05ED" w14:textId="043CCEB1" w:rsidR="00987BC6" w:rsidRDefault="00987BC6" w:rsidP="00987BC6">
      <w:pPr>
        <w:pStyle w:val="Style1"/>
      </w:pPr>
      <w:r>
        <w:tab/>
        <w:t>print(sum(results)/len(results))</w:t>
      </w:r>
    </w:p>
    <w:p w14:paraId="2BD1FD0C" w14:textId="1752E417" w:rsidR="00987BC6" w:rsidRDefault="00987BC6">
      <w:pPr>
        <w:jc w:val="left"/>
        <w:rPr>
          <w:rFonts w:ascii="Consolas" w:hAnsi="Consolas" w:cs="Consolas"/>
          <w:sz w:val="16"/>
        </w:rPr>
      </w:pPr>
      <w:r>
        <w:br w:type="page"/>
      </w:r>
    </w:p>
    <w:p w14:paraId="6204FC4D" w14:textId="77777777" w:rsidR="00987BC6" w:rsidRPr="00987BC6" w:rsidRDefault="00987BC6" w:rsidP="00987BC6">
      <w:pPr>
        <w:pStyle w:val="Style1"/>
      </w:pPr>
    </w:p>
    <w:p w14:paraId="23B5E808" w14:textId="1DE2B4E4" w:rsidR="00E95055" w:rsidRDefault="00E95055" w:rsidP="00E95055">
      <w:pPr>
        <w:pStyle w:val="Heading2"/>
      </w:pPr>
      <w:bookmarkStart w:id="24" w:name="_Toc416715558"/>
      <w:r>
        <w:t>Ex7_code.py</w:t>
      </w:r>
      <w:bookmarkEnd w:id="24"/>
    </w:p>
    <w:p w14:paraId="5582D5DA" w14:textId="77777777" w:rsidR="00987BC6" w:rsidRPr="00987BC6" w:rsidRDefault="00987BC6" w:rsidP="00987BC6"/>
    <w:p w14:paraId="0BC3EC0D" w14:textId="77777777" w:rsidR="00987BC6" w:rsidRDefault="00987BC6" w:rsidP="00987BC6">
      <w:pPr>
        <w:pStyle w:val="Style1"/>
      </w:pPr>
      <w:r>
        <w:t>from zipfile import *</w:t>
      </w:r>
    </w:p>
    <w:p w14:paraId="764356CE" w14:textId="77777777" w:rsidR="00987BC6" w:rsidRDefault="00987BC6" w:rsidP="00987BC6">
      <w:pPr>
        <w:pStyle w:val="Style1"/>
      </w:pPr>
      <w:r>
        <w:t>import os</w:t>
      </w:r>
    </w:p>
    <w:p w14:paraId="106623DC" w14:textId="77777777" w:rsidR="00987BC6" w:rsidRDefault="00987BC6" w:rsidP="00987BC6">
      <w:pPr>
        <w:pStyle w:val="Style1"/>
      </w:pPr>
    </w:p>
    <w:p w14:paraId="397A6EB0" w14:textId="77777777" w:rsidR="00987BC6" w:rsidRDefault="00987BC6" w:rsidP="00987BC6">
      <w:pPr>
        <w:pStyle w:val="Style1"/>
      </w:pPr>
      <w:r>
        <w:t># Relevant files</w:t>
      </w:r>
    </w:p>
    <w:p w14:paraId="28F51F85" w14:textId="77777777" w:rsidR="00987BC6" w:rsidRDefault="00987BC6" w:rsidP="00987BC6">
      <w:pPr>
        <w:pStyle w:val="Style1"/>
      </w:pPr>
      <w:r>
        <w:t>input_zip_file = 'test_zip.zip'</w:t>
      </w:r>
    </w:p>
    <w:p w14:paraId="5EC6F307" w14:textId="77777777" w:rsidR="00987BC6" w:rsidRDefault="00987BC6" w:rsidP="00987BC6">
      <w:pPr>
        <w:pStyle w:val="Style1"/>
      </w:pPr>
      <w:r>
        <w:t>output_file = 'test_zip'</w:t>
      </w:r>
    </w:p>
    <w:p w14:paraId="116638D9" w14:textId="77777777" w:rsidR="00987BC6" w:rsidRDefault="00987BC6" w:rsidP="00987BC6">
      <w:pPr>
        <w:pStyle w:val="Style1"/>
      </w:pPr>
      <w:r>
        <w:t>dictionary_file = 'english.txt'</w:t>
      </w:r>
    </w:p>
    <w:p w14:paraId="199FA67D" w14:textId="77777777" w:rsidR="00987BC6" w:rsidRDefault="00987BC6" w:rsidP="00987BC6">
      <w:pPr>
        <w:pStyle w:val="Style1"/>
      </w:pPr>
    </w:p>
    <w:p w14:paraId="1CC2D218" w14:textId="77777777" w:rsidR="00987BC6" w:rsidRDefault="00987BC6" w:rsidP="00987BC6">
      <w:pPr>
        <w:pStyle w:val="Style1"/>
      </w:pPr>
      <w:r>
        <w:t>if __name__ == "__main__":</w:t>
      </w:r>
    </w:p>
    <w:p w14:paraId="79029D89" w14:textId="77777777" w:rsidR="00987BC6" w:rsidRDefault="00987BC6" w:rsidP="00987BC6">
      <w:pPr>
        <w:pStyle w:val="Style1"/>
      </w:pPr>
      <w:r>
        <w:t xml:space="preserve">    z_file = ZipFile(input_zip_file)</w:t>
      </w:r>
    </w:p>
    <w:p w14:paraId="74628129" w14:textId="77777777" w:rsidR="00987BC6" w:rsidRDefault="00987BC6" w:rsidP="00987BC6">
      <w:pPr>
        <w:pStyle w:val="Style1"/>
      </w:pPr>
    </w:p>
    <w:p w14:paraId="0201ED6C" w14:textId="77777777" w:rsidR="00987BC6" w:rsidRDefault="00987BC6" w:rsidP="00987BC6">
      <w:pPr>
        <w:pStyle w:val="Style1"/>
      </w:pPr>
      <w:r>
        <w:t xml:space="preserve">    # Cleanup</w:t>
      </w:r>
    </w:p>
    <w:p w14:paraId="1EFDEE86" w14:textId="77777777" w:rsidR="00987BC6" w:rsidRDefault="00987BC6" w:rsidP="00987BC6">
      <w:pPr>
        <w:pStyle w:val="Style1"/>
      </w:pPr>
      <w:r>
        <w:t xml:space="preserve">    if os.path.isfile(output_file):</w:t>
      </w:r>
    </w:p>
    <w:p w14:paraId="0EB45D8E" w14:textId="77777777" w:rsidR="00987BC6" w:rsidRDefault="00987BC6" w:rsidP="00987BC6">
      <w:pPr>
        <w:pStyle w:val="Style1"/>
      </w:pPr>
      <w:r>
        <w:t xml:space="preserve">        os.remove(output_file)</w:t>
      </w:r>
    </w:p>
    <w:p w14:paraId="3875D705" w14:textId="77777777" w:rsidR="00987BC6" w:rsidRDefault="00987BC6" w:rsidP="00987BC6">
      <w:pPr>
        <w:pStyle w:val="Style1"/>
      </w:pPr>
    </w:p>
    <w:p w14:paraId="1BC6AAC4" w14:textId="77777777" w:rsidR="00987BC6" w:rsidRDefault="00987BC6" w:rsidP="00987BC6">
      <w:pPr>
        <w:pStyle w:val="Style1"/>
      </w:pPr>
      <w:r>
        <w:t xml:space="preserve">    # Read dictionary</w:t>
      </w:r>
    </w:p>
    <w:p w14:paraId="2F91F3C7" w14:textId="77777777" w:rsidR="00987BC6" w:rsidRDefault="00987BC6" w:rsidP="00987BC6">
      <w:pPr>
        <w:pStyle w:val="Style1"/>
      </w:pPr>
      <w:r>
        <w:t xml:space="preserve">    with open(dictionary_file) as f:</w:t>
      </w:r>
    </w:p>
    <w:p w14:paraId="0D41D337" w14:textId="77777777" w:rsidR="00987BC6" w:rsidRDefault="00987BC6" w:rsidP="00987BC6">
      <w:pPr>
        <w:pStyle w:val="Style1"/>
      </w:pPr>
      <w:r>
        <w:t xml:space="preserve">        content = f.readlines()</w:t>
      </w:r>
    </w:p>
    <w:p w14:paraId="3150A81E" w14:textId="77777777" w:rsidR="00987BC6" w:rsidRDefault="00987BC6" w:rsidP="00987BC6">
      <w:pPr>
        <w:pStyle w:val="Style1"/>
      </w:pPr>
    </w:p>
    <w:p w14:paraId="7E4E5725" w14:textId="77777777" w:rsidR="00987BC6" w:rsidRDefault="00987BC6" w:rsidP="00987BC6">
      <w:pPr>
        <w:pStyle w:val="Style1"/>
      </w:pPr>
      <w:r>
        <w:t xml:space="preserve">    # bruteforce from dictionary</w:t>
      </w:r>
    </w:p>
    <w:p w14:paraId="1E7214E3" w14:textId="77777777" w:rsidR="00987BC6" w:rsidRDefault="00987BC6" w:rsidP="00987BC6">
      <w:pPr>
        <w:pStyle w:val="Style1"/>
      </w:pPr>
      <w:r>
        <w:t xml:space="preserve">    secret_key = ''</w:t>
      </w:r>
    </w:p>
    <w:p w14:paraId="1998186A" w14:textId="77777777" w:rsidR="00987BC6" w:rsidRDefault="00987BC6" w:rsidP="00987BC6">
      <w:pPr>
        <w:pStyle w:val="Style1"/>
      </w:pPr>
      <w:r>
        <w:t xml:space="preserve">    for password in content:</w:t>
      </w:r>
    </w:p>
    <w:p w14:paraId="7AED6D13" w14:textId="77777777" w:rsidR="00987BC6" w:rsidRDefault="00987BC6" w:rsidP="00987BC6">
      <w:pPr>
        <w:pStyle w:val="Style1"/>
      </w:pPr>
      <w:r>
        <w:t xml:space="preserve">        try:</w:t>
      </w:r>
    </w:p>
    <w:p w14:paraId="017E788D" w14:textId="77777777" w:rsidR="00987BC6" w:rsidRDefault="00987BC6" w:rsidP="00987BC6">
      <w:pPr>
        <w:pStyle w:val="Style1"/>
      </w:pPr>
      <w:r>
        <w:t xml:space="preserve">            # print(password)</w:t>
      </w:r>
    </w:p>
    <w:p w14:paraId="6BE37C6E" w14:textId="77777777" w:rsidR="00987BC6" w:rsidRDefault="00987BC6" w:rsidP="00987BC6">
      <w:pPr>
        <w:pStyle w:val="Style1"/>
      </w:pPr>
      <w:r>
        <w:t xml:space="preserve">            z_file.extractall(pwd=str.encode(password.strip()))</w:t>
      </w:r>
    </w:p>
    <w:p w14:paraId="1129858C" w14:textId="77777777" w:rsidR="00987BC6" w:rsidRDefault="00987BC6" w:rsidP="00987BC6">
      <w:pPr>
        <w:pStyle w:val="Style1"/>
      </w:pPr>
      <w:r>
        <w:t xml:space="preserve">        except:</w:t>
      </w:r>
    </w:p>
    <w:p w14:paraId="00F4F500" w14:textId="77777777" w:rsidR="00987BC6" w:rsidRDefault="00987BC6" w:rsidP="00987BC6">
      <w:pPr>
        <w:pStyle w:val="Style1"/>
      </w:pPr>
      <w:r>
        <w:t xml:space="preserve">            pass</w:t>
      </w:r>
    </w:p>
    <w:p w14:paraId="5067A9C3" w14:textId="77777777" w:rsidR="00987BC6" w:rsidRDefault="00987BC6" w:rsidP="00987BC6">
      <w:pPr>
        <w:pStyle w:val="Style1"/>
      </w:pPr>
      <w:r>
        <w:t xml:space="preserve">        if os.path.isfile(output_file) and os.path.getsize(output_file)!=0: # bug of zipfile library outputting files with zero size with wrong password</w:t>
      </w:r>
    </w:p>
    <w:p w14:paraId="33E8707D" w14:textId="77777777" w:rsidR="00987BC6" w:rsidRDefault="00987BC6" w:rsidP="00987BC6">
      <w:pPr>
        <w:pStyle w:val="Style1"/>
      </w:pPr>
      <w:r>
        <w:t xml:space="preserve">            secret_key = password;</w:t>
      </w:r>
    </w:p>
    <w:p w14:paraId="773037C2" w14:textId="77777777" w:rsidR="00987BC6" w:rsidRDefault="00987BC6" w:rsidP="00987BC6">
      <w:pPr>
        <w:pStyle w:val="Style1"/>
      </w:pPr>
      <w:r>
        <w:t xml:space="preserve">            break # key found</w:t>
      </w:r>
    </w:p>
    <w:p w14:paraId="0FD81134" w14:textId="77777777" w:rsidR="00987BC6" w:rsidRDefault="00987BC6" w:rsidP="00987BC6">
      <w:pPr>
        <w:pStyle w:val="Style1"/>
      </w:pPr>
      <w:r>
        <w:t xml:space="preserve">        else:</w:t>
      </w:r>
    </w:p>
    <w:p w14:paraId="6F18B7F4" w14:textId="77777777" w:rsidR="00987BC6" w:rsidRDefault="00987BC6" w:rsidP="00987BC6">
      <w:pPr>
        <w:pStyle w:val="Style1"/>
      </w:pPr>
      <w:r>
        <w:t xml:space="preserve">            continue</w:t>
      </w:r>
    </w:p>
    <w:p w14:paraId="2255F118" w14:textId="77777777" w:rsidR="00987BC6" w:rsidRDefault="00987BC6" w:rsidP="00987BC6">
      <w:pPr>
        <w:pStyle w:val="Style1"/>
      </w:pPr>
    </w:p>
    <w:p w14:paraId="560EFD75" w14:textId="77777777" w:rsidR="00987BC6" w:rsidRDefault="00987BC6" w:rsidP="00987BC6">
      <w:pPr>
        <w:pStyle w:val="Style1"/>
      </w:pPr>
      <w:r>
        <w:t xml:space="preserve">    # Output</w:t>
      </w:r>
    </w:p>
    <w:p w14:paraId="181E663F" w14:textId="77777777" w:rsidR="00987BC6" w:rsidRDefault="00987BC6" w:rsidP="00987BC6">
      <w:pPr>
        <w:pStyle w:val="Style1"/>
      </w:pPr>
      <w:r>
        <w:lastRenderedPageBreak/>
        <w:t xml:space="preserve">    print('Secret key is: '+secret_key)</w:t>
      </w:r>
    </w:p>
    <w:p w14:paraId="61453236" w14:textId="77777777" w:rsidR="00987BC6" w:rsidRDefault="00987BC6" w:rsidP="00987BC6">
      <w:pPr>
        <w:pStyle w:val="Style1"/>
      </w:pPr>
      <w:r>
        <w:t xml:space="preserve">    print('Contents of file:')</w:t>
      </w:r>
    </w:p>
    <w:p w14:paraId="36A42BB7" w14:textId="77777777" w:rsidR="00987BC6" w:rsidRDefault="00987BC6" w:rsidP="00987BC6">
      <w:pPr>
        <w:pStyle w:val="Style1"/>
      </w:pPr>
      <w:r>
        <w:t xml:space="preserve">    with open(output_file, 'r') as file:</w:t>
      </w:r>
    </w:p>
    <w:p w14:paraId="31E5774C" w14:textId="532DED1C" w:rsidR="00987BC6" w:rsidRPr="00987BC6" w:rsidRDefault="00987BC6" w:rsidP="00987BC6">
      <w:pPr>
        <w:pStyle w:val="Style1"/>
      </w:pPr>
      <w:r>
        <w:t xml:space="preserve">        print(file.read())</w:t>
      </w:r>
    </w:p>
    <w:p w14:paraId="64B4EABB" w14:textId="7E4AF904" w:rsidR="00E95055" w:rsidRDefault="00E95055" w:rsidP="00E95055">
      <w:pPr>
        <w:pStyle w:val="Heading2"/>
      </w:pPr>
      <w:bookmarkStart w:id="25" w:name="_Toc416715559"/>
      <w:r>
        <w:t>Ex8_code.py</w:t>
      </w:r>
      <w:bookmarkEnd w:id="25"/>
    </w:p>
    <w:p w14:paraId="78A2F617" w14:textId="77777777" w:rsidR="00987BC6" w:rsidRDefault="00987BC6" w:rsidP="00987BC6">
      <w:pPr>
        <w:pStyle w:val="Style1"/>
      </w:pPr>
      <w:r>
        <w:t>#!/usr/bin/env python3</w:t>
      </w:r>
    </w:p>
    <w:p w14:paraId="1EC7C984" w14:textId="77777777" w:rsidR="00987BC6" w:rsidRDefault="00987BC6" w:rsidP="00987BC6">
      <w:pPr>
        <w:pStyle w:val="Style1"/>
      </w:pPr>
    </w:p>
    <w:p w14:paraId="718A9BDA" w14:textId="77777777" w:rsidR="00987BC6" w:rsidRDefault="00987BC6" w:rsidP="00987BC6">
      <w:pPr>
        <w:pStyle w:val="Style1"/>
      </w:pPr>
      <w:r>
        <w:t>import crypt</w:t>
      </w:r>
    </w:p>
    <w:p w14:paraId="6D89DE4C" w14:textId="77777777" w:rsidR="00987BC6" w:rsidRDefault="00987BC6" w:rsidP="00987BC6">
      <w:pPr>
        <w:pStyle w:val="Style1"/>
      </w:pPr>
    </w:p>
    <w:p w14:paraId="5D21FD39" w14:textId="77777777" w:rsidR="00987BC6" w:rsidRDefault="00987BC6" w:rsidP="00987BC6">
      <w:pPr>
        <w:pStyle w:val="Style1"/>
      </w:pPr>
      <w:r>
        <w:t># Helper function used in padding a number with zeros</w:t>
      </w:r>
    </w:p>
    <w:p w14:paraId="7BFC5808" w14:textId="77777777" w:rsidR="00987BC6" w:rsidRDefault="00987BC6" w:rsidP="00987BC6">
      <w:pPr>
        <w:pStyle w:val="Style1"/>
      </w:pPr>
      <w:r>
        <w:t>def fillWithZeros(number):</w:t>
      </w:r>
    </w:p>
    <w:p w14:paraId="1ACA336E" w14:textId="77777777" w:rsidR="00987BC6" w:rsidRDefault="00987BC6" w:rsidP="00987BC6">
      <w:pPr>
        <w:pStyle w:val="Style1"/>
      </w:pPr>
      <w:r>
        <w:tab/>
        <w:t>stringnumber = str(number)</w:t>
      </w:r>
    </w:p>
    <w:p w14:paraId="5A23B4A3" w14:textId="77777777" w:rsidR="00987BC6" w:rsidRDefault="00987BC6" w:rsidP="00987BC6">
      <w:pPr>
        <w:pStyle w:val="Style1"/>
      </w:pPr>
      <w:r>
        <w:tab/>
        <w:t>length = len(stringnumber)</w:t>
      </w:r>
    </w:p>
    <w:p w14:paraId="26D5BB77" w14:textId="77777777" w:rsidR="00987BC6" w:rsidRDefault="00987BC6" w:rsidP="00987BC6">
      <w:pPr>
        <w:pStyle w:val="Style1"/>
      </w:pPr>
      <w:r>
        <w:tab/>
        <w:t>for i in range(6 - length):</w:t>
      </w:r>
    </w:p>
    <w:p w14:paraId="70858D6F" w14:textId="77777777" w:rsidR="00987BC6" w:rsidRDefault="00987BC6" w:rsidP="00987BC6">
      <w:pPr>
        <w:pStyle w:val="Style1"/>
      </w:pPr>
      <w:r>
        <w:tab/>
      </w:r>
      <w:r>
        <w:tab/>
        <w:t>stringnumber = str(0) + stringnumber</w:t>
      </w:r>
    </w:p>
    <w:p w14:paraId="4E8FC6EC" w14:textId="77777777" w:rsidR="00987BC6" w:rsidRDefault="00987BC6" w:rsidP="00987BC6">
      <w:pPr>
        <w:pStyle w:val="Style1"/>
      </w:pPr>
      <w:r>
        <w:tab/>
        <w:t>return stringnumber</w:t>
      </w:r>
    </w:p>
    <w:p w14:paraId="7CCF1F47" w14:textId="77777777" w:rsidR="00987BC6" w:rsidRDefault="00987BC6" w:rsidP="00987BC6">
      <w:pPr>
        <w:pStyle w:val="Style1"/>
      </w:pPr>
    </w:p>
    <w:p w14:paraId="30EFD4F0" w14:textId="77777777" w:rsidR="00987BC6" w:rsidRDefault="00987BC6" w:rsidP="00987BC6">
      <w:pPr>
        <w:pStyle w:val="Style1"/>
      </w:pPr>
      <w:r>
        <w:t>enc_password = 'ALDlgQkIyB3/I7Zcqohd2t147EBHagFE2.GHFy.zP5eAHxHbujjnCMLJvrWFqMo6LZ5g5.5eMu61tebZ/djLM.'</w:t>
      </w:r>
    </w:p>
    <w:p w14:paraId="7BC8D59F" w14:textId="77777777" w:rsidR="00987BC6" w:rsidRDefault="00987BC6" w:rsidP="00987BC6">
      <w:pPr>
        <w:pStyle w:val="Style1"/>
      </w:pPr>
      <w:r>
        <w:t>salt = 'ANrWqWm8'</w:t>
      </w:r>
    </w:p>
    <w:p w14:paraId="62B83E2E" w14:textId="77777777" w:rsidR="00987BC6" w:rsidRDefault="00987BC6" w:rsidP="00987BC6">
      <w:pPr>
        <w:pStyle w:val="Style1"/>
      </w:pPr>
      <w:r>
        <w:t>enc_password = "$6$"+ salt + "$" + enc_password</w:t>
      </w:r>
    </w:p>
    <w:p w14:paraId="513649A5" w14:textId="77777777" w:rsidR="00987BC6" w:rsidRDefault="00987BC6" w:rsidP="00987BC6">
      <w:pPr>
        <w:pStyle w:val="Style1"/>
      </w:pPr>
    </w:p>
    <w:p w14:paraId="2AB41E1A" w14:textId="77777777" w:rsidR="00987BC6" w:rsidRDefault="00987BC6" w:rsidP="00987BC6">
      <w:pPr>
        <w:pStyle w:val="Style1"/>
      </w:pPr>
      <w:r>
        <w:t># Start guessing from the end (ends sooner!)</w:t>
      </w:r>
    </w:p>
    <w:p w14:paraId="5AF39925" w14:textId="77777777" w:rsidR="00987BC6" w:rsidRDefault="00987BC6" w:rsidP="00987BC6">
      <w:pPr>
        <w:pStyle w:val="Style1"/>
      </w:pPr>
      <w:r>
        <w:t xml:space="preserve">for i in reversed(range(999999)): </w:t>
      </w:r>
    </w:p>
    <w:p w14:paraId="4E470824" w14:textId="77777777" w:rsidR="00987BC6" w:rsidRDefault="00987BC6" w:rsidP="00987BC6">
      <w:pPr>
        <w:pStyle w:val="Style1"/>
      </w:pPr>
      <w:r>
        <w:tab/>
        <w:t>password = fillWithZeros(i)</w:t>
      </w:r>
    </w:p>
    <w:p w14:paraId="161035E8" w14:textId="77777777" w:rsidR="00987BC6" w:rsidRDefault="00987BC6" w:rsidP="00987BC6">
      <w:pPr>
        <w:pStyle w:val="Style1"/>
      </w:pPr>
      <w:r>
        <w:tab/>
        <w:t>enc = crypt.crypt(password,"$6$"+salt+"$");</w:t>
      </w:r>
    </w:p>
    <w:p w14:paraId="06F0BD2E" w14:textId="77777777" w:rsidR="00987BC6" w:rsidRDefault="00987BC6" w:rsidP="00987BC6">
      <w:pPr>
        <w:pStyle w:val="Style1"/>
      </w:pPr>
      <w:r>
        <w:tab/>
        <w:t># print('Now testing: '+ str(i))</w:t>
      </w:r>
    </w:p>
    <w:p w14:paraId="5C965484" w14:textId="77777777" w:rsidR="00987BC6" w:rsidRDefault="00987BC6" w:rsidP="00987BC6">
      <w:pPr>
        <w:pStyle w:val="Style1"/>
      </w:pPr>
      <w:r>
        <w:tab/>
        <w:t>if enc == enc_password:</w:t>
      </w:r>
    </w:p>
    <w:p w14:paraId="0E353EBF" w14:textId="77777777" w:rsidR="00987BC6" w:rsidRDefault="00987BC6" w:rsidP="00987BC6">
      <w:pPr>
        <w:pStyle w:val="Style1"/>
      </w:pPr>
      <w:r>
        <w:tab/>
      </w:r>
      <w:r>
        <w:tab/>
        <w:t>print('Found! Password is ' + password)</w:t>
      </w:r>
    </w:p>
    <w:p w14:paraId="23EE3F03" w14:textId="2BB4E35B" w:rsidR="00987BC6" w:rsidRPr="00987BC6" w:rsidRDefault="00987BC6" w:rsidP="00987BC6">
      <w:pPr>
        <w:pStyle w:val="Style1"/>
      </w:pPr>
      <w:r>
        <w:tab/>
      </w:r>
      <w:r>
        <w:tab/>
        <w:t>exit()</w:t>
      </w:r>
    </w:p>
    <w:sectPr w:rsidR="00987BC6" w:rsidRPr="00987BC6" w:rsidSect="00ED7F8D">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C63B2" w14:textId="77777777" w:rsidR="00D33B46" w:rsidRDefault="00D33B46" w:rsidP="00943319">
      <w:pPr>
        <w:spacing w:after="0" w:line="240" w:lineRule="auto"/>
      </w:pPr>
      <w:r>
        <w:separator/>
      </w:r>
    </w:p>
  </w:endnote>
  <w:endnote w:type="continuationSeparator" w:id="0">
    <w:p w14:paraId="3E17F613" w14:textId="77777777" w:rsidR="00D33B46" w:rsidRDefault="00D33B46" w:rsidP="0094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47864" w14:textId="77777777" w:rsidR="00D33B46" w:rsidRDefault="00D33B46" w:rsidP="00943319">
      <w:pPr>
        <w:spacing w:after="0" w:line="240" w:lineRule="auto"/>
      </w:pPr>
      <w:r>
        <w:separator/>
      </w:r>
    </w:p>
  </w:footnote>
  <w:footnote w:type="continuationSeparator" w:id="0">
    <w:p w14:paraId="59661C36" w14:textId="77777777" w:rsidR="00D33B46" w:rsidRDefault="00D33B46" w:rsidP="00943319">
      <w:pPr>
        <w:spacing w:after="0" w:line="240" w:lineRule="auto"/>
      </w:pPr>
      <w:r>
        <w:continuationSeparator/>
      </w:r>
    </w:p>
  </w:footnote>
  <w:footnote w:id="1">
    <w:p w14:paraId="07F359A6" w14:textId="132A1F85" w:rsidR="00E95055" w:rsidRPr="00135810" w:rsidRDefault="00E95055">
      <w:pPr>
        <w:pStyle w:val="FootnoteText"/>
        <w:rPr>
          <w:sz w:val="16"/>
          <w:lang w:val="el-GR"/>
        </w:rPr>
      </w:pPr>
      <w:r>
        <w:rPr>
          <w:rStyle w:val="FootnoteReference"/>
        </w:rPr>
        <w:footnoteRef/>
      </w:r>
      <w:r w:rsidRPr="00135810">
        <w:rPr>
          <w:lang w:val="el-GR"/>
        </w:rPr>
        <w:t xml:space="preserve"> </w:t>
      </w:r>
      <w:r w:rsidRPr="00135810">
        <w:rPr>
          <w:b/>
          <w:sz w:val="16"/>
          <w:lang w:val="el-GR"/>
        </w:rPr>
        <w:t>απόσταση bits</w:t>
      </w:r>
      <w:r w:rsidRPr="00135810">
        <w:rPr>
          <w:sz w:val="16"/>
          <w:lang w:val="el-GR"/>
        </w:rPr>
        <w:t>: το πλήθος των διαφορετικών bits μεταξύ των δύο ciphertexts.</w:t>
      </w:r>
    </w:p>
  </w:footnote>
  <w:footnote w:id="2">
    <w:p w14:paraId="0DB4208C" w14:textId="77777777" w:rsidR="00E95055" w:rsidRPr="00726225" w:rsidRDefault="00E95055">
      <w:pPr>
        <w:pStyle w:val="FootnoteText"/>
        <w:rPr>
          <w:sz w:val="16"/>
          <w:lang w:val="el-GR"/>
        </w:rPr>
      </w:pPr>
      <w:r>
        <w:rPr>
          <w:rStyle w:val="FootnoteReference"/>
        </w:rPr>
        <w:footnoteRef/>
      </w:r>
      <w:r w:rsidRPr="00905F89">
        <w:rPr>
          <w:lang w:val="el-GR"/>
        </w:rPr>
        <w:t xml:space="preserve"> </w:t>
      </w:r>
      <w:r>
        <w:rPr>
          <w:sz w:val="16"/>
          <w:lang w:val="el-GR"/>
        </w:rPr>
        <w:t xml:space="preserve">Στην ουσία το υπόλοιπο βρίσκεται με την μορφή </w:t>
      </w:r>
      <w:r>
        <w:rPr>
          <w:sz w:val="16"/>
        </w:rPr>
        <w:t>links</w:t>
      </w:r>
      <w:r w:rsidRPr="00905F89">
        <w:rPr>
          <w:sz w:val="16"/>
          <w:lang w:val="el-GR"/>
        </w:rPr>
        <w:t xml:space="preserve"> </w:t>
      </w:r>
      <w:r>
        <w:rPr>
          <w:sz w:val="16"/>
          <w:lang w:val="el-GR"/>
        </w:rPr>
        <w:t>σε προηγούμενες συναλλαγές (</w:t>
      </w:r>
      <w:r>
        <w:rPr>
          <w:sz w:val="16"/>
        </w:rPr>
        <w:t>transactions</w:t>
      </w:r>
      <w:r w:rsidRPr="00905F89">
        <w:rPr>
          <w:sz w:val="16"/>
          <w:lang w:val="el-GR"/>
        </w:rPr>
        <w:t>). Η</w:t>
      </w:r>
      <w:r>
        <w:rPr>
          <w:sz w:val="16"/>
          <w:lang w:val="el-GR"/>
        </w:rPr>
        <w:t xml:space="preserve"> εγκυρότητα αυτών των συναλλαγών ελέγχεται από κάθε κόμβο του δικτύου. (</w:t>
      </w:r>
      <w:r>
        <w:rPr>
          <w:sz w:val="16"/>
        </w:rPr>
        <w:t>Transaction</w:t>
      </w:r>
      <w:r w:rsidRPr="00726225">
        <w:rPr>
          <w:sz w:val="16"/>
          <w:lang w:val="el-GR"/>
        </w:rPr>
        <w:t xml:space="preserve"> </w:t>
      </w:r>
      <w:r>
        <w:rPr>
          <w:sz w:val="16"/>
        </w:rPr>
        <w:t>chain</w:t>
      </w:r>
      <w:r w:rsidRPr="00726225">
        <w:rPr>
          <w:sz w:val="16"/>
          <w:lang w:val="el-GR"/>
        </w:rPr>
        <w:t>)</w:t>
      </w:r>
    </w:p>
  </w:footnote>
  <w:footnote w:id="3">
    <w:p w14:paraId="13D745D1" w14:textId="77777777" w:rsidR="00E95055" w:rsidRPr="009F1D29" w:rsidRDefault="00E95055">
      <w:pPr>
        <w:pStyle w:val="FootnoteText"/>
        <w:rPr>
          <w:sz w:val="16"/>
          <w:lang w:val="el-GR"/>
        </w:rPr>
      </w:pPr>
      <w:r>
        <w:rPr>
          <w:rStyle w:val="FootnoteReference"/>
        </w:rPr>
        <w:footnoteRef/>
      </w:r>
      <w:r w:rsidRPr="009F1D29">
        <w:rPr>
          <w:lang w:val="el-GR"/>
        </w:rPr>
        <w:t xml:space="preserve"> </w:t>
      </w:r>
      <w:r>
        <w:rPr>
          <w:sz w:val="16"/>
          <w:lang w:val="el-GR"/>
        </w:rPr>
        <w:t xml:space="preserve">Αναφέρεται στην επαναχρησιμοποίηση </w:t>
      </w:r>
      <w:r>
        <w:rPr>
          <w:sz w:val="16"/>
        </w:rPr>
        <w:t>bitcoins</w:t>
      </w:r>
      <w:r w:rsidRPr="009F1D29">
        <w:rPr>
          <w:sz w:val="16"/>
          <w:lang w:val="el-GR"/>
        </w:rPr>
        <w:t xml:space="preserve"> </w:t>
      </w:r>
      <w:r>
        <w:rPr>
          <w:sz w:val="16"/>
          <w:lang w:val="el-GR"/>
        </w:rPr>
        <w:t>που έχουν ξοδευτεί.</w:t>
      </w:r>
    </w:p>
  </w:footnote>
  <w:footnote w:id="4">
    <w:p w14:paraId="4FF46CB4" w14:textId="77777777" w:rsidR="00E95055" w:rsidRPr="001E001E" w:rsidRDefault="00E95055">
      <w:pPr>
        <w:pStyle w:val="FootnoteText"/>
        <w:rPr>
          <w:sz w:val="16"/>
          <w:lang w:val="el-GR"/>
        </w:rPr>
      </w:pPr>
      <w:r>
        <w:rPr>
          <w:rStyle w:val="FootnoteReference"/>
        </w:rPr>
        <w:footnoteRef/>
      </w:r>
      <w:r w:rsidRPr="001E001E">
        <w:rPr>
          <w:lang w:val="el-GR"/>
        </w:rPr>
        <w:t xml:space="preserve"> </w:t>
      </w:r>
      <w:r>
        <w:rPr>
          <w:sz w:val="16"/>
          <w:lang w:val="el-GR"/>
        </w:rPr>
        <w:t xml:space="preserve">Βιβλιογραφικά καλείται </w:t>
      </w:r>
      <w:r>
        <w:rPr>
          <w:sz w:val="16"/>
        </w:rPr>
        <w:t>proof</w:t>
      </w:r>
      <w:r w:rsidRPr="001E001E">
        <w:rPr>
          <w:sz w:val="16"/>
          <w:lang w:val="el-GR"/>
        </w:rPr>
        <w:t xml:space="preserve"> </w:t>
      </w:r>
      <w:r>
        <w:rPr>
          <w:sz w:val="16"/>
        </w:rPr>
        <w:t>of</w:t>
      </w:r>
      <w:r w:rsidRPr="001E001E">
        <w:rPr>
          <w:sz w:val="16"/>
          <w:lang w:val="el-GR"/>
        </w:rPr>
        <w:t xml:space="preserve"> </w:t>
      </w:r>
      <w:r>
        <w:rPr>
          <w:sz w:val="16"/>
        </w:rPr>
        <w:t>work</w:t>
      </w:r>
      <w:r>
        <w:rPr>
          <w:sz w:val="16"/>
          <w:lang w:val="el-GR"/>
        </w:rPr>
        <w:t>, καθώς η λύση αντανακλά τον υπολογιστικό χρόνο που έχει αφιερωθεί για την εύρεση της λύσης.</w:t>
      </w:r>
    </w:p>
  </w:footnote>
  <w:footnote w:id="5">
    <w:p w14:paraId="2AD1EF37" w14:textId="77777777" w:rsidR="00E95055" w:rsidRPr="00B53CFB" w:rsidRDefault="00E95055">
      <w:pPr>
        <w:pStyle w:val="FootnoteText"/>
        <w:rPr>
          <w:sz w:val="16"/>
          <w:lang w:val="el-GR"/>
        </w:rPr>
      </w:pPr>
      <w:r>
        <w:rPr>
          <w:rStyle w:val="FootnoteReference"/>
        </w:rPr>
        <w:footnoteRef/>
      </w:r>
      <w:r w:rsidRPr="00943319">
        <w:rPr>
          <w:lang w:val="el-GR"/>
        </w:rPr>
        <w:t xml:space="preserve"> </w:t>
      </w:r>
      <w:r>
        <w:rPr>
          <w:sz w:val="16"/>
          <w:lang w:val="el-GR"/>
        </w:rPr>
        <w:t>Μία ψηφιακή υπογραφή βασίζεται στις αρχές της ασύμμετρης κρυπτογραφίας, με βασικό της στοιχείο να αποτελεί πως μπορεί να επαληθευτεί η αυθεντικότητα ενός μηνύματος.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7A3"/>
    <w:multiLevelType w:val="hybridMultilevel"/>
    <w:tmpl w:val="FC1C610A"/>
    <w:lvl w:ilvl="0" w:tplc="14403BBA">
      <w:start w:val="1"/>
      <w:numFmt w:val="decimal"/>
      <w:lvlText w:val="%1."/>
      <w:lvlJc w:val="left"/>
      <w:pPr>
        <w:ind w:left="720" w:hanging="360"/>
      </w:pPr>
    </w:lvl>
    <w:lvl w:ilvl="1" w:tplc="B5BEB034">
      <w:start w:val="1"/>
      <w:numFmt w:val="lowerLetter"/>
      <w:lvlText w:val="%2."/>
      <w:lvlJc w:val="left"/>
      <w:pPr>
        <w:ind w:left="1440" w:hanging="360"/>
      </w:pPr>
    </w:lvl>
    <w:lvl w:ilvl="2" w:tplc="5FD49B56">
      <w:start w:val="1"/>
      <w:numFmt w:val="lowerRoman"/>
      <w:lvlText w:val="%3."/>
      <w:lvlJc w:val="right"/>
      <w:pPr>
        <w:ind w:left="2160" w:hanging="180"/>
      </w:pPr>
    </w:lvl>
    <w:lvl w:ilvl="3" w:tplc="C9007B9E">
      <w:start w:val="1"/>
      <w:numFmt w:val="decimal"/>
      <w:lvlText w:val="%4."/>
      <w:lvlJc w:val="left"/>
      <w:pPr>
        <w:ind w:left="2880" w:hanging="360"/>
      </w:pPr>
    </w:lvl>
    <w:lvl w:ilvl="4" w:tplc="D758DACE">
      <w:start w:val="1"/>
      <w:numFmt w:val="lowerLetter"/>
      <w:lvlText w:val="%5."/>
      <w:lvlJc w:val="left"/>
      <w:pPr>
        <w:ind w:left="3600" w:hanging="360"/>
      </w:pPr>
    </w:lvl>
    <w:lvl w:ilvl="5" w:tplc="C37AADFE">
      <w:start w:val="1"/>
      <w:numFmt w:val="lowerRoman"/>
      <w:lvlText w:val="%6."/>
      <w:lvlJc w:val="right"/>
      <w:pPr>
        <w:ind w:left="4320" w:hanging="180"/>
      </w:pPr>
    </w:lvl>
    <w:lvl w:ilvl="6" w:tplc="94B2E91A">
      <w:start w:val="1"/>
      <w:numFmt w:val="decimal"/>
      <w:lvlText w:val="%7."/>
      <w:lvlJc w:val="left"/>
      <w:pPr>
        <w:ind w:left="5040" w:hanging="360"/>
      </w:pPr>
    </w:lvl>
    <w:lvl w:ilvl="7" w:tplc="0B425312">
      <w:start w:val="1"/>
      <w:numFmt w:val="lowerLetter"/>
      <w:lvlText w:val="%8."/>
      <w:lvlJc w:val="left"/>
      <w:pPr>
        <w:ind w:left="5760" w:hanging="360"/>
      </w:pPr>
    </w:lvl>
    <w:lvl w:ilvl="8" w:tplc="353CAAE4">
      <w:start w:val="1"/>
      <w:numFmt w:val="lowerRoman"/>
      <w:lvlText w:val="%9."/>
      <w:lvlJc w:val="right"/>
      <w:pPr>
        <w:ind w:left="6480" w:hanging="180"/>
      </w:pPr>
    </w:lvl>
  </w:abstractNum>
  <w:abstractNum w:abstractNumId="1">
    <w:nsid w:val="1EDA583E"/>
    <w:multiLevelType w:val="hybridMultilevel"/>
    <w:tmpl w:val="36FE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11239"/>
    <w:multiLevelType w:val="hybridMultilevel"/>
    <w:tmpl w:val="AC08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B288E"/>
    <w:multiLevelType w:val="hybridMultilevel"/>
    <w:tmpl w:val="2D489426"/>
    <w:lvl w:ilvl="0" w:tplc="FE6E6794">
      <w:start w:val="1"/>
      <w:numFmt w:val="bullet"/>
      <w:lvlText w:val=""/>
      <w:lvlJc w:val="left"/>
      <w:pPr>
        <w:ind w:left="720" w:hanging="360"/>
      </w:pPr>
      <w:rPr>
        <w:rFonts w:ascii="Symbol" w:hAnsi="Symbol" w:hint="default"/>
      </w:rPr>
    </w:lvl>
    <w:lvl w:ilvl="1" w:tplc="31E209C0">
      <w:start w:val="1"/>
      <w:numFmt w:val="lowerLetter"/>
      <w:lvlText w:val="%2."/>
      <w:lvlJc w:val="left"/>
      <w:pPr>
        <w:ind w:left="1440" w:hanging="360"/>
      </w:pPr>
    </w:lvl>
    <w:lvl w:ilvl="2" w:tplc="88A827B8">
      <w:start w:val="1"/>
      <w:numFmt w:val="lowerRoman"/>
      <w:lvlText w:val="%3."/>
      <w:lvlJc w:val="right"/>
      <w:pPr>
        <w:ind w:left="2160" w:hanging="180"/>
      </w:pPr>
    </w:lvl>
    <w:lvl w:ilvl="3" w:tplc="00005854">
      <w:start w:val="1"/>
      <w:numFmt w:val="decimal"/>
      <w:lvlText w:val="%4."/>
      <w:lvlJc w:val="left"/>
      <w:pPr>
        <w:ind w:left="2880" w:hanging="360"/>
      </w:pPr>
    </w:lvl>
    <w:lvl w:ilvl="4" w:tplc="F51A9458">
      <w:start w:val="1"/>
      <w:numFmt w:val="lowerLetter"/>
      <w:lvlText w:val="%5."/>
      <w:lvlJc w:val="left"/>
      <w:pPr>
        <w:ind w:left="3600" w:hanging="360"/>
      </w:pPr>
    </w:lvl>
    <w:lvl w:ilvl="5" w:tplc="85BADACC">
      <w:start w:val="1"/>
      <w:numFmt w:val="lowerRoman"/>
      <w:lvlText w:val="%6."/>
      <w:lvlJc w:val="right"/>
      <w:pPr>
        <w:ind w:left="4320" w:hanging="180"/>
      </w:pPr>
    </w:lvl>
    <w:lvl w:ilvl="6" w:tplc="5066BD88">
      <w:start w:val="1"/>
      <w:numFmt w:val="decimal"/>
      <w:lvlText w:val="%7."/>
      <w:lvlJc w:val="left"/>
      <w:pPr>
        <w:ind w:left="5040" w:hanging="360"/>
      </w:pPr>
    </w:lvl>
    <w:lvl w:ilvl="7" w:tplc="BE4854EA">
      <w:start w:val="1"/>
      <w:numFmt w:val="lowerLetter"/>
      <w:lvlText w:val="%8."/>
      <w:lvlJc w:val="left"/>
      <w:pPr>
        <w:ind w:left="5760" w:hanging="360"/>
      </w:pPr>
    </w:lvl>
    <w:lvl w:ilvl="8" w:tplc="EB50E40E">
      <w:start w:val="1"/>
      <w:numFmt w:val="lowerRoman"/>
      <w:lvlText w:val="%9."/>
      <w:lvlJc w:val="right"/>
      <w:pPr>
        <w:ind w:left="6480" w:hanging="180"/>
      </w:pPr>
    </w:lvl>
  </w:abstractNum>
  <w:abstractNum w:abstractNumId="4">
    <w:nsid w:val="600D2070"/>
    <w:multiLevelType w:val="hybridMultilevel"/>
    <w:tmpl w:val="3EDE29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6BDA"/>
    <w:multiLevelType w:val="hybridMultilevel"/>
    <w:tmpl w:val="94D6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8D"/>
    <w:rsid w:val="000D3F87"/>
    <w:rsid w:val="000F4B7D"/>
    <w:rsid w:val="00135810"/>
    <w:rsid w:val="001E001E"/>
    <w:rsid w:val="00232822"/>
    <w:rsid w:val="002535F7"/>
    <w:rsid w:val="00270C37"/>
    <w:rsid w:val="00283CA3"/>
    <w:rsid w:val="002A00C8"/>
    <w:rsid w:val="00330B9A"/>
    <w:rsid w:val="003D76A5"/>
    <w:rsid w:val="003E0EBC"/>
    <w:rsid w:val="00726225"/>
    <w:rsid w:val="007515BD"/>
    <w:rsid w:val="00816E35"/>
    <w:rsid w:val="008F0BF0"/>
    <w:rsid w:val="008F3160"/>
    <w:rsid w:val="00902D94"/>
    <w:rsid w:val="00905F89"/>
    <w:rsid w:val="00943319"/>
    <w:rsid w:val="00987BC6"/>
    <w:rsid w:val="009B47B2"/>
    <w:rsid w:val="009F1D29"/>
    <w:rsid w:val="00A6782A"/>
    <w:rsid w:val="00A93A6A"/>
    <w:rsid w:val="00B40290"/>
    <w:rsid w:val="00B53CFB"/>
    <w:rsid w:val="00C616F9"/>
    <w:rsid w:val="00C8224A"/>
    <w:rsid w:val="00D16862"/>
    <w:rsid w:val="00D33B46"/>
    <w:rsid w:val="00D56E01"/>
    <w:rsid w:val="00D76E5C"/>
    <w:rsid w:val="00D91879"/>
    <w:rsid w:val="00DA58FD"/>
    <w:rsid w:val="00DF4719"/>
    <w:rsid w:val="00E45754"/>
    <w:rsid w:val="00E95055"/>
    <w:rsid w:val="00EB2C53"/>
    <w:rsid w:val="00ED7F8D"/>
    <w:rsid w:val="00F76506"/>
    <w:rsid w:val="00FB42AA"/>
    <w:rsid w:val="00FF5625"/>
    <w:rsid w:val="1EEBB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32B4"/>
  <w15:chartTrackingRefBased/>
  <w15:docId w15:val="{EE6D766D-FBB5-4576-ACDB-E573ADE9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C37"/>
    <w:pPr>
      <w:jc w:val="both"/>
    </w:pPr>
    <w:rPr>
      <w:sz w:val="20"/>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D7F8D"/>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ED7F8D"/>
    <w:pPr>
      <w:spacing w:after="100"/>
    </w:pPr>
  </w:style>
  <w:style w:type="paragraph" w:styleId="TOC2">
    <w:name w:val="toc 2"/>
    <w:basedOn w:val="Normal"/>
    <w:next w:val="Normal"/>
    <w:autoRedefine/>
    <w:uiPriority w:val="39"/>
    <w:unhideWhenUsed/>
    <w:rsid w:val="00FB42AA"/>
    <w:pPr>
      <w:spacing w:after="100"/>
      <w:ind w:left="220"/>
    </w:pPr>
  </w:style>
  <w:style w:type="paragraph" w:styleId="EndnoteText">
    <w:name w:val="endnote text"/>
    <w:basedOn w:val="Normal"/>
    <w:link w:val="EndnoteTextChar"/>
    <w:uiPriority w:val="99"/>
    <w:semiHidden/>
    <w:unhideWhenUsed/>
    <w:rsid w:val="00943319"/>
    <w:pPr>
      <w:spacing w:after="0" w:line="240" w:lineRule="auto"/>
    </w:pPr>
    <w:rPr>
      <w:szCs w:val="20"/>
    </w:rPr>
  </w:style>
  <w:style w:type="character" w:customStyle="1" w:styleId="EndnoteTextChar">
    <w:name w:val="Endnote Text Char"/>
    <w:basedOn w:val="DefaultParagraphFont"/>
    <w:link w:val="EndnoteText"/>
    <w:uiPriority w:val="99"/>
    <w:semiHidden/>
    <w:rsid w:val="00943319"/>
    <w:rPr>
      <w:sz w:val="20"/>
      <w:szCs w:val="20"/>
    </w:rPr>
  </w:style>
  <w:style w:type="character" w:styleId="EndnoteReference">
    <w:name w:val="endnote reference"/>
    <w:basedOn w:val="DefaultParagraphFont"/>
    <w:uiPriority w:val="99"/>
    <w:semiHidden/>
    <w:unhideWhenUsed/>
    <w:rsid w:val="00943319"/>
    <w:rPr>
      <w:vertAlign w:val="superscript"/>
    </w:rPr>
  </w:style>
  <w:style w:type="paragraph" w:styleId="FootnoteText">
    <w:name w:val="footnote text"/>
    <w:basedOn w:val="Normal"/>
    <w:link w:val="FootnoteTextChar"/>
    <w:uiPriority w:val="99"/>
    <w:semiHidden/>
    <w:unhideWhenUsed/>
    <w:rsid w:val="00943319"/>
    <w:pPr>
      <w:spacing w:after="0" w:line="240" w:lineRule="auto"/>
    </w:pPr>
    <w:rPr>
      <w:szCs w:val="20"/>
    </w:rPr>
  </w:style>
  <w:style w:type="character" w:customStyle="1" w:styleId="FootnoteTextChar">
    <w:name w:val="Footnote Text Char"/>
    <w:basedOn w:val="DefaultParagraphFont"/>
    <w:link w:val="FootnoteText"/>
    <w:uiPriority w:val="99"/>
    <w:semiHidden/>
    <w:rsid w:val="00943319"/>
    <w:rPr>
      <w:sz w:val="20"/>
      <w:szCs w:val="20"/>
    </w:rPr>
  </w:style>
  <w:style w:type="character" w:styleId="FootnoteReference">
    <w:name w:val="footnote reference"/>
    <w:basedOn w:val="DefaultParagraphFont"/>
    <w:uiPriority w:val="99"/>
    <w:semiHidden/>
    <w:unhideWhenUsed/>
    <w:rsid w:val="00943319"/>
    <w:rPr>
      <w:vertAlign w:val="superscript"/>
    </w:rPr>
  </w:style>
  <w:style w:type="character" w:styleId="PlaceholderText">
    <w:name w:val="Placeholder Text"/>
    <w:basedOn w:val="DefaultParagraphFont"/>
    <w:uiPriority w:val="99"/>
    <w:semiHidden/>
    <w:rsid w:val="00905F89"/>
    <w:rPr>
      <w:color w:val="808080"/>
    </w:rPr>
  </w:style>
  <w:style w:type="paragraph" w:styleId="Bibliography">
    <w:name w:val="Bibliography"/>
    <w:basedOn w:val="Normal"/>
    <w:next w:val="Normal"/>
    <w:uiPriority w:val="37"/>
    <w:unhideWhenUsed/>
    <w:rsid w:val="00DA58FD"/>
  </w:style>
  <w:style w:type="paragraph" w:customStyle="1" w:styleId="Style1">
    <w:name w:val="Style1"/>
    <w:basedOn w:val="Normal"/>
    <w:link w:val="Style1Char"/>
    <w:qFormat/>
    <w:rsid w:val="00987BC6"/>
    <w:pPr>
      <w:spacing w:line="240" w:lineRule="auto"/>
    </w:pPr>
    <w:rPr>
      <w:rFonts w:ascii="Consolas" w:hAnsi="Consolas" w:cs="Consolas"/>
      <w:sz w:val="16"/>
    </w:rPr>
  </w:style>
  <w:style w:type="character" w:customStyle="1" w:styleId="Style1Char">
    <w:name w:val="Style1 Char"/>
    <w:basedOn w:val="DefaultParagraphFont"/>
    <w:link w:val="Style1"/>
    <w:rsid w:val="00987BC6"/>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8246">
      <w:bodyDiv w:val="1"/>
      <w:marLeft w:val="0"/>
      <w:marRight w:val="0"/>
      <w:marTop w:val="0"/>
      <w:marBottom w:val="0"/>
      <w:divBdr>
        <w:top w:val="none" w:sz="0" w:space="0" w:color="auto"/>
        <w:left w:val="none" w:sz="0" w:space="0" w:color="auto"/>
        <w:bottom w:val="none" w:sz="0" w:space="0" w:color="auto"/>
        <w:right w:val="none" w:sz="0" w:space="0" w:color="auto"/>
      </w:divBdr>
      <w:divsChild>
        <w:div w:id="2061047872">
          <w:marLeft w:val="0"/>
          <w:marRight w:val="0"/>
          <w:marTop w:val="0"/>
          <w:marBottom w:val="0"/>
          <w:divBdr>
            <w:top w:val="none" w:sz="0" w:space="0" w:color="auto"/>
            <w:left w:val="none" w:sz="0" w:space="0" w:color="auto"/>
            <w:bottom w:val="none" w:sz="0" w:space="0" w:color="auto"/>
            <w:right w:val="none" w:sz="0" w:space="0" w:color="auto"/>
          </w:divBdr>
        </w:div>
        <w:div w:id="1438671088">
          <w:marLeft w:val="0"/>
          <w:marRight w:val="0"/>
          <w:marTop w:val="0"/>
          <w:marBottom w:val="0"/>
          <w:divBdr>
            <w:top w:val="none" w:sz="0" w:space="0" w:color="auto"/>
            <w:left w:val="none" w:sz="0" w:space="0" w:color="auto"/>
            <w:bottom w:val="none" w:sz="0" w:space="0" w:color="auto"/>
            <w:right w:val="none" w:sz="0" w:space="0" w:color="auto"/>
          </w:divBdr>
        </w:div>
        <w:div w:id="2028096473">
          <w:marLeft w:val="0"/>
          <w:marRight w:val="0"/>
          <w:marTop w:val="0"/>
          <w:marBottom w:val="0"/>
          <w:divBdr>
            <w:top w:val="none" w:sz="0" w:space="0" w:color="auto"/>
            <w:left w:val="none" w:sz="0" w:space="0" w:color="auto"/>
            <w:bottom w:val="none" w:sz="0" w:space="0" w:color="auto"/>
            <w:right w:val="none" w:sz="0" w:space="0" w:color="auto"/>
          </w:divBdr>
        </w:div>
        <w:div w:id="1787502068">
          <w:marLeft w:val="0"/>
          <w:marRight w:val="0"/>
          <w:marTop w:val="0"/>
          <w:marBottom w:val="0"/>
          <w:divBdr>
            <w:top w:val="none" w:sz="0" w:space="0" w:color="auto"/>
            <w:left w:val="none" w:sz="0" w:space="0" w:color="auto"/>
            <w:bottom w:val="none" w:sz="0" w:space="0" w:color="auto"/>
            <w:right w:val="none" w:sz="0" w:space="0" w:color="auto"/>
          </w:divBdr>
        </w:div>
        <w:div w:id="574438855">
          <w:marLeft w:val="0"/>
          <w:marRight w:val="0"/>
          <w:marTop w:val="0"/>
          <w:marBottom w:val="0"/>
          <w:divBdr>
            <w:top w:val="none" w:sz="0" w:space="0" w:color="auto"/>
            <w:left w:val="none" w:sz="0" w:space="0" w:color="auto"/>
            <w:bottom w:val="none" w:sz="0" w:space="0" w:color="auto"/>
            <w:right w:val="none" w:sz="0" w:space="0" w:color="auto"/>
          </w:divBdr>
        </w:div>
        <w:div w:id="580524063">
          <w:marLeft w:val="0"/>
          <w:marRight w:val="0"/>
          <w:marTop w:val="0"/>
          <w:marBottom w:val="0"/>
          <w:divBdr>
            <w:top w:val="none" w:sz="0" w:space="0" w:color="auto"/>
            <w:left w:val="none" w:sz="0" w:space="0" w:color="auto"/>
            <w:bottom w:val="none" w:sz="0" w:space="0" w:color="auto"/>
            <w:right w:val="none" w:sz="0" w:space="0" w:color="auto"/>
          </w:divBdr>
        </w:div>
        <w:div w:id="1541700046">
          <w:marLeft w:val="0"/>
          <w:marRight w:val="0"/>
          <w:marTop w:val="0"/>
          <w:marBottom w:val="0"/>
          <w:divBdr>
            <w:top w:val="none" w:sz="0" w:space="0" w:color="auto"/>
            <w:left w:val="none" w:sz="0" w:space="0" w:color="auto"/>
            <w:bottom w:val="none" w:sz="0" w:space="0" w:color="auto"/>
            <w:right w:val="none" w:sz="0" w:space="0" w:color="auto"/>
          </w:divBdr>
        </w:div>
      </w:divsChild>
    </w:div>
    <w:div w:id="348525454">
      <w:bodyDiv w:val="1"/>
      <w:marLeft w:val="0"/>
      <w:marRight w:val="0"/>
      <w:marTop w:val="0"/>
      <w:marBottom w:val="0"/>
      <w:divBdr>
        <w:top w:val="none" w:sz="0" w:space="0" w:color="auto"/>
        <w:left w:val="none" w:sz="0" w:space="0" w:color="auto"/>
        <w:bottom w:val="none" w:sz="0" w:space="0" w:color="auto"/>
        <w:right w:val="none" w:sz="0" w:space="0" w:color="auto"/>
      </w:divBdr>
    </w:div>
    <w:div w:id="420954204">
      <w:bodyDiv w:val="1"/>
      <w:marLeft w:val="0"/>
      <w:marRight w:val="0"/>
      <w:marTop w:val="0"/>
      <w:marBottom w:val="0"/>
      <w:divBdr>
        <w:top w:val="none" w:sz="0" w:space="0" w:color="auto"/>
        <w:left w:val="none" w:sz="0" w:space="0" w:color="auto"/>
        <w:bottom w:val="none" w:sz="0" w:space="0" w:color="auto"/>
        <w:right w:val="none" w:sz="0" w:space="0" w:color="auto"/>
      </w:divBdr>
    </w:div>
    <w:div w:id="763040317">
      <w:bodyDiv w:val="1"/>
      <w:marLeft w:val="0"/>
      <w:marRight w:val="0"/>
      <w:marTop w:val="0"/>
      <w:marBottom w:val="0"/>
      <w:divBdr>
        <w:top w:val="none" w:sz="0" w:space="0" w:color="auto"/>
        <w:left w:val="none" w:sz="0" w:space="0" w:color="auto"/>
        <w:bottom w:val="none" w:sz="0" w:space="0" w:color="auto"/>
        <w:right w:val="none" w:sz="0" w:space="0" w:color="auto"/>
      </w:divBdr>
    </w:div>
    <w:div w:id="956376913">
      <w:bodyDiv w:val="1"/>
      <w:marLeft w:val="0"/>
      <w:marRight w:val="0"/>
      <w:marTop w:val="0"/>
      <w:marBottom w:val="0"/>
      <w:divBdr>
        <w:top w:val="none" w:sz="0" w:space="0" w:color="auto"/>
        <w:left w:val="none" w:sz="0" w:space="0" w:color="auto"/>
        <w:bottom w:val="none" w:sz="0" w:space="0" w:color="auto"/>
        <w:right w:val="none" w:sz="0" w:space="0" w:color="auto"/>
      </w:divBdr>
    </w:div>
    <w:div w:id="1053698873">
      <w:bodyDiv w:val="1"/>
      <w:marLeft w:val="0"/>
      <w:marRight w:val="0"/>
      <w:marTop w:val="0"/>
      <w:marBottom w:val="0"/>
      <w:divBdr>
        <w:top w:val="none" w:sz="0" w:space="0" w:color="auto"/>
        <w:left w:val="none" w:sz="0" w:space="0" w:color="auto"/>
        <w:bottom w:val="none" w:sz="0" w:space="0" w:color="auto"/>
        <w:right w:val="none" w:sz="0" w:space="0" w:color="auto"/>
      </w:divBdr>
    </w:div>
    <w:div w:id="1141387139">
      <w:bodyDiv w:val="1"/>
      <w:marLeft w:val="0"/>
      <w:marRight w:val="0"/>
      <w:marTop w:val="0"/>
      <w:marBottom w:val="0"/>
      <w:divBdr>
        <w:top w:val="none" w:sz="0" w:space="0" w:color="auto"/>
        <w:left w:val="none" w:sz="0" w:space="0" w:color="auto"/>
        <w:bottom w:val="none" w:sz="0" w:space="0" w:color="auto"/>
        <w:right w:val="none" w:sz="0" w:space="0" w:color="auto"/>
      </w:divBdr>
    </w:div>
    <w:div w:id="1223249849">
      <w:bodyDiv w:val="1"/>
      <w:marLeft w:val="0"/>
      <w:marRight w:val="0"/>
      <w:marTop w:val="0"/>
      <w:marBottom w:val="0"/>
      <w:divBdr>
        <w:top w:val="none" w:sz="0" w:space="0" w:color="auto"/>
        <w:left w:val="none" w:sz="0" w:space="0" w:color="auto"/>
        <w:bottom w:val="none" w:sz="0" w:space="0" w:color="auto"/>
        <w:right w:val="none" w:sz="0" w:space="0" w:color="auto"/>
      </w:divBdr>
    </w:div>
    <w:div w:id="1365516654">
      <w:bodyDiv w:val="1"/>
      <w:marLeft w:val="0"/>
      <w:marRight w:val="0"/>
      <w:marTop w:val="0"/>
      <w:marBottom w:val="0"/>
      <w:divBdr>
        <w:top w:val="none" w:sz="0" w:space="0" w:color="auto"/>
        <w:left w:val="none" w:sz="0" w:space="0" w:color="auto"/>
        <w:bottom w:val="none" w:sz="0" w:space="0" w:color="auto"/>
        <w:right w:val="none" w:sz="0" w:space="0" w:color="auto"/>
      </w:divBdr>
    </w:div>
    <w:div w:id="1549994216">
      <w:bodyDiv w:val="1"/>
      <w:marLeft w:val="0"/>
      <w:marRight w:val="0"/>
      <w:marTop w:val="0"/>
      <w:marBottom w:val="0"/>
      <w:divBdr>
        <w:top w:val="none" w:sz="0" w:space="0" w:color="auto"/>
        <w:left w:val="none" w:sz="0" w:space="0" w:color="auto"/>
        <w:bottom w:val="none" w:sz="0" w:space="0" w:color="auto"/>
        <w:right w:val="none" w:sz="0" w:space="0" w:color="auto"/>
      </w:divBdr>
    </w:div>
    <w:div w:id="20473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askstef@csd.auth.gr"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anagnoad@csd.auth.gr" TargetMode="External"/><Relationship Id="rId2" Type="http://schemas.openxmlformats.org/officeDocument/2006/relationships/customXml" Target="../customXml/item2.xml"/><Relationship Id="rId16" Type="http://schemas.openxmlformats.org/officeDocument/2006/relationships/hyperlink" Target="mailto:test@sage.csd.auth.g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skstef@csd.auth.g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anagnoad@csd.auth.gr" TargetMode="External"/><Relationship Id="rId19" Type="http://schemas.openxmlformats.org/officeDocument/2006/relationships/hyperlink" Target="mailto:test@sage.csd.auth.g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tevelaskaridis/cryptography_project1"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20Laskaridi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{6775E1C1-C68C-4282-83A4-55D18B805DC2}</b:Guid>
    <b:Author>
      <b:Author>
        <b:NameList>
          <b:Person>
            <b:Last>Wikipedia</b:Last>
          </b:Person>
        </b:NameList>
      </b:Author>
    </b:Author>
    <b:Title>Bitcoin</b:Title>
    <b:InternetSiteTitle>Wikipedia</b:InternetSiteTitle>
    <b:Year>2015</b:Year>
    <b:Month>04</b:Month>
    <b:Day>10</b:Day>
    <b:URL>http://en.wikipedia.org/wiki/Bitcoin</b:URL>
    <b:RefOrder>1</b:RefOrder>
  </b:Source>
  <b:Source>
    <b:Tag>Nak</b:Tag>
    <b:SourceType>DocumentFromInternetSite</b:SourceType>
    <b:Guid>{7BCE7F07-71B0-4C50-9399-50D8AA480D77}</b:Guid>
    <b:Title>Bitcoin: A peer-to-peer Electronic Cash System</b:Title>
    <b:InternetSiteTitle>bitcoin.org</b:InternetSiteTitle>
    <b:URL>https://bitcoin.org/bitcoin.pdf</b:URL>
    <b:Author>
      <b:Author>
        <b:NameList>
          <b:Person>
            <b:Last>Nakamoto</b:Last>
            <b:First>Satoshi</b:First>
          </b:Person>
        </b:NameList>
      </b:Author>
    </b:Author>
    <b:RefOrder>2</b:RefOrder>
  </b:Source>
  <b:Source>
    <b:Tag>bit</b:Tag>
    <b:SourceType>InternetSite</b:SourceType>
    <b:Guid>{4BA5C84A-FE5D-4FAB-966A-F1C4CFC1D1D3}</b:Guid>
    <b:Title>bitcoin.org</b:Title>
    <b:InternetSiteTitle>wiki.bitcoin.it</b:InternetSiteTitle>
    <b:URL>https://en.bitcoin.it/wiki/Main_Page</b:URL>
    <b:Author>
      <b:Author>
        <b:NameList>
          <b:Person>
            <b:Last>bitcoin.org</b:Last>
          </b:Person>
        </b:NameList>
      </b:Author>
    </b:Author>
    <b:RefOrder>3</b:RefOrder>
  </b:Source>
  <b:Source>
    <b:Tag>Ngu09</b:Tag>
    <b:SourceType>DocumentFromInternetSite</b:SourceType>
    <b:Guid>{B468E6E9-3A11-49BE-B46B-72D3CC520073}</b:Guid>
    <b:Author>
      <b:Author>
        <b:NameList>
          <b:Person>
            <b:Last>Nguyen</b:Last>
            <b:First>Minh</b:First>
            <b:Middle>Van</b:Middle>
          </b:Person>
        </b:NameList>
      </b:Author>
    </b:Author>
    <b:Title>Exploring Cryptography Using the Sage Computer Algebra System</b:Title>
    <b:InternetSiteTitle>sagemath.org</b:InternetSiteTitle>
    <b:Year>2009</b:Year>
    <b:Month>12</b:Month>
    <b:URL>http://www.sagemath.org/files/thesis/nguyen-thesis-2009.pdf</b:URL>
    <b:RefOrder>4</b:RefOrder>
  </b:Source>
  <b:Source>
    <b:Tag>sta13</b:Tag>
    <b:SourceType>InternetSite</b:SourceType>
    <b:Guid>{E4742BF8-1F52-46E0-A0DB-136B1AD07201}</b:Guid>
    <b:Title>Determining the key of a Vigenere Cipher if key length is known</b:Title>
    <b:InternetSiteTitle>stackoverflow.com</b:InternetSiteTitle>
    <b:Year>2013</b:Year>
    <b:Month>10</b:Month>
    <b:URL>http://stackoverflow.com/questions/19478566/determining-the-key-of-a-vigenere-cipher-if-key-length-is-known</b:URL>
    <b:Author>
      <b:Author>
        <b:NameList>
          <b:Person>
            <b:Last>stackoverflow.com</b:Last>
          </b:Person>
        </b:NameList>
      </b:Author>
    </b:Author>
    <b:RefOrder>5</b:RefOrder>
  </b:Source>
  <b:Source>
    <b:Tag>Δρα15</b:Tag>
    <b:SourceType>InternetSite</b:SourceType>
    <b:Guid>{D269C385-62C4-4882-87E3-40DA78EF40EB}</b:Guid>
    <b:Author>
      <b:Author>
        <b:NameList>
          <b:Person>
            <b:Last>Κωνσταντίνος</b:Last>
            <b:First>Δραζιώτης</b:First>
          </b:Person>
        </b:NameList>
      </b:Author>
    </b:Author>
    <b:Title>Πανεπιστημιακές Σημειώσεις</b:Title>
    <b:InternetSiteTitle>pileas.csd.auth.gr</b:InternetSiteTitle>
    <b:Year>2015</b:Year>
    <b:Month>March</b:Month>
    <b:URL>http://pileas.csd.auth.gr/file.php/141/cource-1-2-3.pdf</b:URL>
    <b:RefOrder>6</b:RefOrder>
  </b:Source>
  <b:Source>
    <b:Tag>sta12</b:Tag>
    <b:SourceType>InternetSite</b:SourceType>
    <b:Guid>{EA0E072C-5DAF-47FC-A903-718F2C9E1BA1}</b:Guid>
    <b:Author>
      <b:Author>
        <b:NameList>
          <b:Person>
            <b:Last>stackoverflow.com</b:Last>
          </b:Person>
        </b:NameList>
      </b:Author>
    </b:Author>
    <b:Title>Simply put, what does perfect secrecy means?</b:Title>
    <b:InternetSiteTitle>stackoverflow.com</b:InternetSiteTitle>
    <b:Year>2012</b:Year>
    <b:Month>September</b:Month>
    <b:URL>http://crypto.stackexchange.com/questions/3896/simply-put-what-does-perfect-secrecy-means</b:URL>
    <b:RefOrder>7</b:RefOrder>
  </b:Source>
  <b:Source>
    <b:Tag>wik</b:Tag>
    <b:SourceType>InternetSite</b:SourceType>
    <b:Guid>{5996DEC3-9542-497F-AC62-B3254AE1C997}</b:Guid>
    <b:Author>
      <b:Author>
        <b:NameList>
          <b:Person>
            <b:Last>Wikipedia</b:Last>
          </b:Person>
        </b:NameList>
      </b:Author>
    </b:Author>
    <b:Title>Ανάλυση Συχνότητας Γλώσσας</b:Title>
    <b:InternetSiteTitle>wikipedia.org</b:InternetSiteTitle>
    <b:URL>http://el.wikipedia.org/wiki/%CE%91%CE%BD%CE%AC%CE%BB%CF%85%CF%83%CE%B7_%CF%83%CF%85%CF%87%CE%BD%CF%8C%CF%84%CE%B7%CF%84%CE%B1%CF%82_%CE%B3%CE%BB%CF%8E%CF%83%CF%83%CE%B1%CF%82</b:URL>
    <b:RefOrder>8</b:RefOrder>
  </b:Source>
  <b:Source>
    <b:Tag>ros14</b:Tag>
    <b:SourceType>InternetSite</b:SourceType>
    <b:Guid>{3DF8F539-53D3-4A9A-B14D-1EBC07B91CD8}</b:Guid>
    <b:Author>
      <b:Author>
        <b:NameList>
          <b:Person>
            <b:Last>rosettacode.org</b:Last>
          </b:Person>
        </b:NameList>
      </b:Author>
    </b:Author>
    <b:Title>Vigenère cipher/Cryptanalysis</b:Title>
    <b:InternetSiteTitle>rosettacode.org</b:InternetSiteTitle>
    <b:Year>2014</b:Year>
    <b:Month>November</b:Month>
    <b:URL>http://rosettacode.org/wiki/Vigen%C3%A8re_cipher/Cryptanalysis</b:URL>
    <b:RefOrder>9</b:RefOrder>
  </b:Source>
  <b:Source>
    <b:Tag>Wik</b:Tag>
    <b:SourceType>InternetSite</b:SourceType>
    <b:Guid>{ADAC2F40-7F8D-4EB6-B582-B4E074197C2E}</b:Guid>
    <b:Author>
      <b:Author>
        <b:NameList>
          <b:Person>
            <b:Last>Wikipedia</b:Last>
          </b:Person>
        </b:NameList>
      </b:Author>
    </b:Author>
    <b:Title>Block Cipher Mode of Operation</b:Title>
    <b:InternetSiteTitle>wikipedia.org</b:InternetSiteTitle>
    <b:URL>http://en.wikipedia.org/wiki/Block_cipher_mode_of_operation#Electronic_Codebook_.28ECB.29</b:URL>
    <b:RefOrder>10</b:RefOrder>
  </b:Source>
  <b:Source>
    <b:Tag>onl</b:Tag>
    <b:SourceType>InternetSite</b:SourceType>
    <b:Guid>{CD5EA955-8855-4CF8-8C0D-2E8B79EC6384}</b:Guid>
    <b:Author>
      <b:Author>
        <b:NameList>
          <b:Person>
            <b:Last>online-domain-tools.com</b:Last>
          </b:Person>
        </b:NameList>
      </b:Author>
    </b:Author>
    <b:Title>RC4 – Symmetric Ciphers Online</b:Title>
    <b:InternetSiteTitle>online-domain-tools.com</b:InternetSiteTitle>
    <b:URL>http://rc4.online-domain-tools.com/</b:URL>
    <b:RefOrder>11</b:RefOrder>
  </b:Source>
  <b:Source>
    <b:Tag>Wik1</b:Tag>
    <b:SourceType>InternetSite</b:SourceType>
    <b:Guid>{40387019-2B63-4821-9841-A280AD49C62C}</b:Guid>
    <b:Author>
      <b:Author>
        <b:NameList>
          <b:Person>
            <b:Last>Wikipedia</b:Last>
          </b:Person>
        </b:NameList>
      </b:Author>
    </b:Author>
    <b:Title>Blowfish (cipher)</b:Title>
    <b:InternetSiteTitle>wikipedia.org</b:InternetSiteTitle>
    <b:URL>http://en.wikipedia.org/wiki/Blowfish_%28cipher%29</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E34237B4-0FDA-45CD-B056-401B9267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44</TotalTime>
  <Pages>26</Pages>
  <Words>5213</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1η προαιρετική εργασία</vt:lpstr>
    </vt:vector>
  </TitlesOfParts>
  <Company/>
  <LinksUpToDate>false</LinksUpToDate>
  <CharactersWithSpaces>34864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1η προαιρετική εργασία</dc:title>
  <dc:subject>Θεμελιώσεις Κρυπτογραφίας</dc:subject>
  <dc:creator>Antonis Anagnostou</dc:creator>
  <cp:keywords/>
  <cp:lastModifiedBy>Windows User</cp:lastModifiedBy>
  <cp:revision>22</cp:revision>
  <cp:lastPrinted>2015-04-13T16:10:00Z</cp:lastPrinted>
  <dcterms:created xsi:type="dcterms:W3CDTF">2015-04-10T08:14:00Z</dcterms:created>
  <dcterms:modified xsi:type="dcterms:W3CDTF">2015-04-13T16:23:00Z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